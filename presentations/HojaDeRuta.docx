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59" w:rsidRDefault="005C4259" w:rsidP="00D24D7B">
      <w:pPr>
        <w:spacing w:after="0" w:line="240" w:lineRule="auto"/>
        <w:jc w:val="center"/>
        <w:rPr>
          <w:noProof/>
          <w:lang w:val="es-AR" w:bidi="ar-SA"/>
        </w:rPr>
      </w:pPr>
    </w:p>
    <w:p w:rsidR="005B748D" w:rsidRDefault="005B748D" w:rsidP="005B748D">
      <w:pPr>
        <w:pStyle w:val="Ttulo1"/>
        <w:rPr>
          <w:lang w:val="es-AR"/>
        </w:rPr>
      </w:pPr>
      <w:r>
        <w:rPr>
          <w:lang w:val="es-AR"/>
        </w:rPr>
        <w:t>Demo – Hoja de Ruta</w:t>
      </w:r>
    </w:p>
    <w:p w:rsidR="005B748D" w:rsidRPr="005B748D" w:rsidRDefault="005B748D" w:rsidP="005B748D">
      <w:pPr>
        <w:rPr>
          <w:lang w:val="es-AR"/>
        </w:rPr>
      </w:pPr>
    </w:p>
    <w:p w:rsidR="005B748D" w:rsidRDefault="005B748D" w:rsidP="005B748D">
      <w:pPr>
        <w:pStyle w:val="Prrafodelista"/>
        <w:numPr>
          <w:ilvl w:val="0"/>
          <w:numId w:val="18"/>
        </w:numPr>
        <w:rPr>
          <w:lang w:val="es-AR"/>
        </w:rPr>
      </w:pPr>
      <w:r w:rsidRPr="00D27D2A">
        <w:rPr>
          <w:lang w:val="es-AR"/>
        </w:rPr>
        <w:t>Acceso como agente</w:t>
      </w:r>
    </w:p>
    <w:p w:rsidR="005B748D" w:rsidRPr="00D27D2A" w:rsidRDefault="005B748D" w:rsidP="005B748D">
      <w:pPr>
        <w:pStyle w:val="Prrafodelista"/>
        <w:numPr>
          <w:ilvl w:val="1"/>
          <w:numId w:val="18"/>
        </w:numPr>
      </w:pPr>
      <w:proofErr w:type="spellStart"/>
      <w:r w:rsidRPr="00D27D2A">
        <w:t>Acceder</w:t>
      </w:r>
      <w:proofErr w:type="spellEnd"/>
      <w:r w:rsidRPr="00D27D2A">
        <w:t xml:space="preserve"> a callcenter.selfmanagement.com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proofErr w:type="spellStart"/>
      <w:r w:rsidRPr="00D27D2A">
        <w:rPr>
          <w:lang w:val="es-AR"/>
        </w:rPr>
        <w:t>Loguearse</w:t>
      </w:r>
      <w:proofErr w:type="spellEnd"/>
      <w:r w:rsidRPr="00D27D2A">
        <w:rPr>
          <w:lang w:val="es-AR"/>
        </w:rPr>
        <w:t xml:space="preserve"> con usuario: </w:t>
      </w:r>
      <w:proofErr w:type="spellStart"/>
      <w:r w:rsidRPr="00D27D2A">
        <w:rPr>
          <w:lang w:val="es-AR"/>
        </w:rPr>
        <w:t>juan.perez</w:t>
      </w:r>
      <w:proofErr w:type="spellEnd"/>
      <w:r w:rsidRPr="00D27D2A">
        <w:rPr>
          <w:lang w:val="es-AR"/>
        </w:rPr>
        <w:t xml:space="preserve"> </w:t>
      </w:r>
      <w:r>
        <w:rPr>
          <w:lang w:val="es-AR"/>
        </w:rPr>
        <w:t>/</w:t>
      </w:r>
      <w:r w:rsidRPr="00D27D2A">
        <w:rPr>
          <w:lang w:val="es-AR"/>
        </w:rPr>
        <w:t xml:space="preserve"> </w:t>
      </w:r>
      <w:proofErr w:type="spellStart"/>
      <w:r w:rsidRPr="00D27D2A">
        <w:rPr>
          <w:lang w:val="es-AR"/>
        </w:rPr>
        <w:t>password</w:t>
      </w:r>
      <w:proofErr w:type="spellEnd"/>
      <w:r w:rsidRPr="00D27D2A">
        <w:rPr>
          <w:lang w:val="es-AR"/>
        </w:rPr>
        <w:t>: 30345235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Mostar pantalla de Agentes con proyección de sueldo y estadísticas de métricas para ese agente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Cambiar de mes en sección de sueldo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Cambiar de campaña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buscador</w:t>
      </w:r>
    </w:p>
    <w:p w:rsidR="005B748D" w:rsidRDefault="005B748D" w:rsidP="005B748D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Acceso como supervisor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Cerrar sesión anterior y </w:t>
      </w:r>
      <w:proofErr w:type="spellStart"/>
      <w:r>
        <w:rPr>
          <w:lang w:val="es-AR"/>
        </w:rPr>
        <w:t>loguearse</w:t>
      </w:r>
      <w:proofErr w:type="spellEnd"/>
      <w:r>
        <w:rPr>
          <w:lang w:val="es-AR"/>
        </w:rPr>
        <w:t xml:space="preserve"> con usuario: sample_user_1 /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password</w:t>
      </w:r>
      <w:proofErr w:type="spellEnd"/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pantalla de Supervisores con métricas totalizadas por campaña para ese supervisor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Cambiar de campaña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Entrar a pantalla de Agentes y mostrar que aparecen solo los del supervisor</w:t>
      </w:r>
    </w:p>
    <w:p w:rsidR="005B748D" w:rsidRDefault="005B748D" w:rsidP="005B748D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Acceso como jefe de cuentas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Cerrar sesión anterior y </w:t>
      </w:r>
      <w:proofErr w:type="spellStart"/>
      <w:r>
        <w:rPr>
          <w:lang w:val="es-AR"/>
        </w:rPr>
        <w:t>loguearse</w:t>
      </w:r>
      <w:proofErr w:type="spellEnd"/>
      <w:r>
        <w:rPr>
          <w:lang w:val="es-AR"/>
        </w:rPr>
        <w:t xml:space="preserve"> con usuario: john.doe /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>: Passw0rd!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pantalla de Campañas con métricas totalizadas de toda la campaña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pantalla de alta de campaña con validaciones y métricas disponibles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pantalla de Supervisores con acceso a todos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pantalla de Agentes con acceso a todos</w:t>
      </w:r>
    </w:p>
    <w:p w:rsidR="005B748D" w:rsidRDefault="005B748D" w:rsidP="005B748D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Acceso como responsable IT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Cerrar sesión anterior y </w:t>
      </w:r>
      <w:proofErr w:type="spellStart"/>
      <w:r>
        <w:rPr>
          <w:lang w:val="es-AR"/>
        </w:rPr>
        <w:t>loguearse</w:t>
      </w:r>
      <w:proofErr w:type="spellEnd"/>
      <w:r>
        <w:rPr>
          <w:lang w:val="es-AR"/>
        </w:rPr>
        <w:t xml:space="preserve"> como administrador 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Mostar pantalla de alta de usuarios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 xml:space="preserve">Mostrar pantalla de </w:t>
      </w:r>
      <w:proofErr w:type="spellStart"/>
      <w:r>
        <w:rPr>
          <w:lang w:val="es-AR"/>
        </w:rPr>
        <w:t>logueo</w:t>
      </w:r>
      <w:proofErr w:type="spellEnd"/>
      <w:r>
        <w:rPr>
          <w:lang w:val="es-AR"/>
        </w:rPr>
        <w:t xml:space="preserve"> de errores de archivos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Procesar los 3 archivos restantes y mostrar en la pantalla de log el error</w:t>
      </w:r>
    </w:p>
    <w:p w:rsidR="005B748D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Corregir el error en el archivo correspondiente y volver a procesar</w:t>
      </w:r>
    </w:p>
    <w:p w:rsidR="005B748D" w:rsidRPr="004421DE" w:rsidRDefault="005B748D" w:rsidP="005B748D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Mostrar en pantalla de log que el error ya no aparece</w:t>
      </w:r>
    </w:p>
    <w:p w:rsidR="005B748D" w:rsidRPr="005B748D" w:rsidRDefault="005B748D" w:rsidP="005B748D">
      <w:pPr>
        <w:spacing w:after="0" w:line="240" w:lineRule="auto"/>
        <w:rPr>
          <w:lang w:val="es-AR"/>
        </w:rPr>
      </w:pPr>
    </w:p>
    <w:sectPr w:rsidR="005B748D" w:rsidRPr="005B748D" w:rsidSect="005B748D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8B5" w:rsidRDefault="00D748B5">
      <w:r>
        <w:separator/>
      </w:r>
    </w:p>
  </w:endnote>
  <w:endnote w:type="continuationSeparator" w:id="0">
    <w:p w:rsidR="00D748B5" w:rsidRDefault="00D74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Default="00E16E72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E16E72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E16E72" w:rsidRPr="002972BB">
      <w:rPr>
        <w:sz w:val="20"/>
        <w:lang w:val="es-AR"/>
      </w:rPr>
      <w:fldChar w:fldCharType="separate"/>
    </w:r>
    <w:r w:rsidR="005B748D">
      <w:rPr>
        <w:noProof/>
        <w:sz w:val="20"/>
        <w:lang w:val="es-AR"/>
      </w:rPr>
      <w:t>1</w:t>
    </w:r>
    <w:r w:rsidR="00E16E72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8B5" w:rsidRDefault="00D748B5">
      <w:r>
        <w:separator/>
      </w:r>
    </w:p>
  </w:footnote>
  <w:footnote w:type="continuationSeparator" w:id="0">
    <w:p w:rsidR="00D748B5" w:rsidRDefault="00D748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proofErr w:type="spellStart"/>
    <w:r>
      <w:rPr>
        <w:sz w:val="20"/>
        <w:lang w:val="es-AR"/>
      </w:rPr>
      <w:t>SelfManagement</w:t>
    </w:r>
    <w:proofErr w:type="spellEnd"/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E16E72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B08F6"/>
    <w:multiLevelType w:val="hybridMultilevel"/>
    <w:tmpl w:val="127EA8DE"/>
    <w:lvl w:ilvl="0" w:tplc="197E6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62548"/>
    <w:multiLevelType w:val="hybridMultilevel"/>
    <w:tmpl w:val="C5FE34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F6509"/>
    <w:multiLevelType w:val="hybridMultilevel"/>
    <w:tmpl w:val="96A22E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045AB"/>
    <w:multiLevelType w:val="hybridMultilevel"/>
    <w:tmpl w:val="02F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B6A4E"/>
    <w:multiLevelType w:val="hybridMultilevel"/>
    <w:tmpl w:val="140A44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1"/>
  </w:num>
  <w:num w:numId="8">
    <w:abstractNumId w:val="8"/>
  </w:num>
  <w:num w:numId="9">
    <w:abstractNumId w:val="17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15"/>
  </w:num>
  <w:num w:numId="17">
    <w:abstractNumId w:val="2"/>
  </w:num>
  <w:num w:numId="18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510EF8"/>
    <w:rsid w:val="000050A7"/>
    <w:rsid w:val="00005904"/>
    <w:rsid w:val="00016E3B"/>
    <w:rsid w:val="00031CC0"/>
    <w:rsid w:val="000343FA"/>
    <w:rsid w:val="000556F9"/>
    <w:rsid w:val="00062EB5"/>
    <w:rsid w:val="00076D7C"/>
    <w:rsid w:val="00080705"/>
    <w:rsid w:val="000A2293"/>
    <w:rsid w:val="000A59C0"/>
    <w:rsid w:val="000A7193"/>
    <w:rsid w:val="000A78C6"/>
    <w:rsid w:val="000B3D79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B7112"/>
    <w:rsid w:val="001C6DF7"/>
    <w:rsid w:val="001E456A"/>
    <w:rsid w:val="001E493B"/>
    <w:rsid w:val="001E77AE"/>
    <w:rsid w:val="001F0084"/>
    <w:rsid w:val="00206E0B"/>
    <w:rsid w:val="00214310"/>
    <w:rsid w:val="0021729F"/>
    <w:rsid w:val="00222606"/>
    <w:rsid w:val="00236DDD"/>
    <w:rsid w:val="002550AA"/>
    <w:rsid w:val="002820A2"/>
    <w:rsid w:val="0028235A"/>
    <w:rsid w:val="002972BB"/>
    <w:rsid w:val="002A45AF"/>
    <w:rsid w:val="002A4AF2"/>
    <w:rsid w:val="002A79ED"/>
    <w:rsid w:val="002B423D"/>
    <w:rsid w:val="002B68E0"/>
    <w:rsid w:val="002C0A2F"/>
    <w:rsid w:val="002D606A"/>
    <w:rsid w:val="002E5F2A"/>
    <w:rsid w:val="002E6EEF"/>
    <w:rsid w:val="002E734D"/>
    <w:rsid w:val="002E770C"/>
    <w:rsid w:val="002F2971"/>
    <w:rsid w:val="002F74E1"/>
    <w:rsid w:val="003006E3"/>
    <w:rsid w:val="00302A48"/>
    <w:rsid w:val="00310FA6"/>
    <w:rsid w:val="00313798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E38F7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B748D"/>
    <w:rsid w:val="005C0254"/>
    <w:rsid w:val="005C4259"/>
    <w:rsid w:val="005D02FD"/>
    <w:rsid w:val="005D26A6"/>
    <w:rsid w:val="005D429D"/>
    <w:rsid w:val="005E7EBD"/>
    <w:rsid w:val="005F55ED"/>
    <w:rsid w:val="00601F22"/>
    <w:rsid w:val="006126DA"/>
    <w:rsid w:val="0061304A"/>
    <w:rsid w:val="0062551D"/>
    <w:rsid w:val="006316BE"/>
    <w:rsid w:val="00637216"/>
    <w:rsid w:val="00644FD1"/>
    <w:rsid w:val="00650B13"/>
    <w:rsid w:val="0065323B"/>
    <w:rsid w:val="00664F35"/>
    <w:rsid w:val="006662D1"/>
    <w:rsid w:val="006677BF"/>
    <w:rsid w:val="00686049"/>
    <w:rsid w:val="006963D1"/>
    <w:rsid w:val="0069709F"/>
    <w:rsid w:val="006C61DE"/>
    <w:rsid w:val="006D65B5"/>
    <w:rsid w:val="006D7DA5"/>
    <w:rsid w:val="006E3567"/>
    <w:rsid w:val="006E3E30"/>
    <w:rsid w:val="006F1D2F"/>
    <w:rsid w:val="006F52A2"/>
    <w:rsid w:val="00705CF2"/>
    <w:rsid w:val="00712593"/>
    <w:rsid w:val="00717886"/>
    <w:rsid w:val="00723793"/>
    <w:rsid w:val="007365C4"/>
    <w:rsid w:val="007378BF"/>
    <w:rsid w:val="00754DF7"/>
    <w:rsid w:val="00764096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48C"/>
    <w:rsid w:val="008155B0"/>
    <w:rsid w:val="00816714"/>
    <w:rsid w:val="00822570"/>
    <w:rsid w:val="00824C38"/>
    <w:rsid w:val="008362A8"/>
    <w:rsid w:val="00841EDC"/>
    <w:rsid w:val="008426CD"/>
    <w:rsid w:val="00843714"/>
    <w:rsid w:val="008517F7"/>
    <w:rsid w:val="0085251B"/>
    <w:rsid w:val="008555DD"/>
    <w:rsid w:val="00857A19"/>
    <w:rsid w:val="0087162A"/>
    <w:rsid w:val="00872A1C"/>
    <w:rsid w:val="008847D5"/>
    <w:rsid w:val="008849A5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16E22"/>
    <w:rsid w:val="00930B72"/>
    <w:rsid w:val="0093339C"/>
    <w:rsid w:val="00940B68"/>
    <w:rsid w:val="009417A7"/>
    <w:rsid w:val="009427BE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15E70"/>
    <w:rsid w:val="00B315EE"/>
    <w:rsid w:val="00B412FB"/>
    <w:rsid w:val="00B428F3"/>
    <w:rsid w:val="00B473CB"/>
    <w:rsid w:val="00B50083"/>
    <w:rsid w:val="00B54384"/>
    <w:rsid w:val="00B705C4"/>
    <w:rsid w:val="00B70C0B"/>
    <w:rsid w:val="00B7351D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467B9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D13ACC"/>
    <w:rsid w:val="00D22E74"/>
    <w:rsid w:val="00D2322E"/>
    <w:rsid w:val="00D2454B"/>
    <w:rsid w:val="00D24D7B"/>
    <w:rsid w:val="00D40811"/>
    <w:rsid w:val="00D45231"/>
    <w:rsid w:val="00D60971"/>
    <w:rsid w:val="00D61255"/>
    <w:rsid w:val="00D748B5"/>
    <w:rsid w:val="00D953D0"/>
    <w:rsid w:val="00DA2848"/>
    <w:rsid w:val="00DC0683"/>
    <w:rsid w:val="00DC2F10"/>
    <w:rsid w:val="00DD345E"/>
    <w:rsid w:val="00DF194B"/>
    <w:rsid w:val="00E02E92"/>
    <w:rsid w:val="00E02F4D"/>
    <w:rsid w:val="00E16E72"/>
    <w:rsid w:val="00E252BA"/>
    <w:rsid w:val="00E32D18"/>
    <w:rsid w:val="00E359ED"/>
    <w:rsid w:val="00E4328D"/>
    <w:rsid w:val="00E44075"/>
    <w:rsid w:val="00E46B53"/>
    <w:rsid w:val="00E61A0A"/>
    <w:rsid w:val="00E64460"/>
    <w:rsid w:val="00E661DA"/>
    <w:rsid w:val="00E667E4"/>
    <w:rsid w:val="00E769B7"/>
    <w:rsid w:val="00EA2795"/>
    <w:rsid w:val="00EA2A23"/>
    <w:rsid w:val="00EA7604"/>
    <w:rsid w:val="00EB24FC"/>
    <w:rsid w:val="00EB6881"/>
    <w:rsid w:val="00EC1779"/>
    <w:rsid w:val="00EC5C9A"/>
    <w:rsid w:val="00EF58C7"/>
    <w:rsid w:val="00F10C1C"/>
    <w:rsid w:val="00F12B74"/>
    <w:rsid w:val="00F147B9"/>
    <w:rsid w:val="00F21B01"/>
    <w:rsid w:val="00F32357"/>
    <w:rsid w:val="00F42EA2"/>
    <w:rsid w:val="00F51BB6"/>
    <w:rsid w:val="00F523F7"/>
    <w:rsid w:val="00F54B4C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43D"/>
    <w:rsid w:val="00FC7490"/>
    <w:rsid w:val="00FD7460"/>
    <w:rsid w:val="00FF0C1C"/>
    <w:rsid w:val="00FF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2C25-68F8-492C-BE22-12CE659A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367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User</cp:lastModifiedBy>
  <cp:revision>51</cp:revision>
  <cp:lastPrinted>2010-09-13T03:32:00Z</cp:lastPrinted>
  <dcterms:created xsi:type="dcterms:W3CDTF">2010-10-16T19:42:00Z</dcterms:created>
  <dcterms:modified xsi:type="dcterms:W3CDTF">2010-11-25T03:20:00Z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