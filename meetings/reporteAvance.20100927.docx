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311954">
      <w:pPr>
        <w:pStyle w:val="Ttulo1"/>
        <w:spacing w:before="120" w:after="4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FE63D3">
        <w:rPr>
          <w:lang w:val="es-AR"/>
        </w:rPr>
        <w:t>3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F46DF9">
        <w:rPr>
          <w:lang w:val="es-AR"/>
        </w:rPr>
        <w:t>2</w:t>
      </w:r>
      <w:r w:rsidR="00FE63D3">
        <w:rPr>
          <w:lang w:val="es-AR"/>
        </w:rPr>
        <w:t>7</w:t>
      </w:r>
      <w:r>
        <w:rPr>
          <w:lang w:val="es-AR"/>
        </w:rPr>
        <w:t>/</w:t>
      </w:r>
      <w:r w:rsidR="008517F7">
        <w:rPr>
          <w:lang w:val="es-AR"/>
        </w:rPr>
        <w:t>09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F46DF9">
        <w:rPr>
          <w:lang w:val="es-AR"/>
        </w:rPr>
        <w:t>1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B705C4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Crear el Plan de Proyecto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mockups de todas las pantallas del sistema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Implementar el Alta de Campañas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Diseñar las pruebas de aceptación (UAT) para el Alta de Campañas (Story 2)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A27DC3" w:rsidRDefault="001F5B79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 la hora de crear una nueva Campaña, ¿Se</w:t>
      </w:r>
      <w:r w:rsidR="00181A7C">
        <w:rPr>
          <w:lang w:val="es-AR"/>
        </w:rPr>
        <w:t xml:space="preserve"> </w:t>
      </w:r>
      <w:r>
        <w:rPr>
          <w:lang w:val="es-AR"/>
        </w:rPr>
        <w:t>deben seleccionar tanto Supervisores como Agentes? Según el archivo de ejemplo del sistema externo Human Force</w:t>
      </w:r>
      <w:r w:rsidR="0057021F">
        <w:rPr>
          <w:lang w:val="es-AR"/>
        </w:rPr>
        <w:t>, el registro de cada Agente trae el identificador de Campaña. Esta duplicidad de datos de Campañas, Agentes y Supervisores en Human Force y nuestro sistema SelfManagement pueden traer problemas de identidad referencial.</w:t>
      </w:r>
    </w:p>
    <w:p w:rsidR="0057021F" w:rsidRDefault="0057021F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¿Cuántos Supervisores por Campaña se deben permitir? ¿Uno y solo uno es correcto?</w:t>
      </w:r>
    </w:p>
    <w:p w:rsidR="001F5B79" w:rsidRDefault="0057021F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</w:t>
      </w:r>
      <w:r w:rsidR="001F5B79">
        <w:rPr>
          <w:lang w:val="es-AR"/>
        </w:rPr>
        <w:t xml:space="preserve">Se deben agregar 3 métricas por campaña obligatoriamente o este es un </w:t>
      </w:r>
      <w:r w:rsidR="00DB605A">
        <w:rPr>
          <w:lang w:val="es-AR"/>
        </w:rPr>
        <w:t>número</w:t>
      </w:r>
      <w:r w:rsidR="001F5B79">
        <w:rPr>
          <w:lang w:val="es-AR"/>
        </w:rPr>
        <w:t xml:space="preserve"> máximo</w:t>
      </w:r>
      <w:r>
        <w:rPr>
          <w:lang w:val="es-AR"/>
        </w:rPr>
        <w:t>?</w:t>
      </w:r>
    </w:p>
    <w:p w:rsidR="007D76A5" w:rsidRDefault="007D76A5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¿Se permite eliminar campañas?</w:t>
      </w:r>
    </w:p>
    <w:p w:rsidR="009917A8" w:rsidRDefault="009917A8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¿Cómo debe</w:t>
      </w:r>
      <w:r w:rsidR="0057021F">
        <w:rPr>
          <w:lang w:val="es-AR"/>
        </w:rPr>
        <w:t xml:space="preserve"> ser el</w:t>
      </w:r>
      <w:r>
        <w:rPr>
          <w:lang w:val="es-AR"/>
        </w:rPr>
        <w:t xml:space="preserve"> </w:t>
      </w:r>
      <w:r w:rsidR="0057021F">
        <w:rPr>
          <w:lang w:val="es-AR"/>
        </w:rPr>
        <w:t xml:space="preserve">formato de </w:t>
      </w:r>
      <w:r>
        <w:rPr>
          <w:lang w:val="es-AR"/>
        </w:rPr>
        <w:t>las UAT?</w:t>
      </w:r>
    </w:p>
    <w:p w:rsidR="00181A7C" w:rsidRDefault="00181A7C" w:rsidP="00181A7C">
      <w:pPr>
        <w:spacing w:after="0" w:line="240" w:lineRule="auto"/>
        <w:rPr>
          <w:lang w:val="es-AR"/>
        </w:rPr>
      </w:pPr>
    </w:p>
    <w:p w:rsidR="00B01B95" w:rsidRPr="00155AAA" w:rsidRDefault="00155AAA" w:rsidP="005D71E6">
      <w:pPr>
        <w:pStyle w:val="Ttulo2"/>
        <w:spacing w:before="100" w:after="120" w:line="240" w:lineRule="auto"/>
        <w:rPr>
          <w:lang w:val="es-AR"/>
        </w:rPr>
      </w:pPr>
      <w:r w:rsidRPr="00155AAA">
        <w:rPr>
          <w:lang w:val="es-AR"/>
        </w:rPr>
        <w:lastRenderedPageBreak/>
        <w:t xml:space="preserve">Product </w:t>
      </w:r>
      <w:r w:rsidR="001924AB" w:rsidRPr="00155AAA">
        <w:rPr>
          <w:lang w:val="es-AR"/>
        </w:rPr>
        <w:t>Backlog</w:t>
      </w:r>
    </w:p>
    <w:p w:rsidR="00B01B95" w:rsidRPr="00155AAA" w:rsidRDefault="0004552C" w:rsidP="001924AB">
      <w:pPr>
        <w:spacing w:after="0" w:line="240" w:lineRule="auto"/>
        <w:rPr>
          <w:lang w:val="es-AR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400040" cy="402844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r w:rsidR="00155AAA">
        <w:rPr>
          <w:sz w:val="18"/>
          <w:lang w:val="es-AR"/>
        </w:rPr>
        <w:t>Product</w:t>
      </w:r>
      <w:r>
        <w:rPr>
          <w:sz w:val="18"/>
          <w:lang w:val="es-AR"/>
        </w:rPr>
        <w:t xml:space="preserve"> Backlog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324DD5" w:rsidRPr="00324DD5" w:rsidRDefault="00A170D5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9" w:history="1">
        <w:r w:rsidR="004146F5" w:rsidRPr="00B24243">
          <w:rPr>
            <w:rStyle w:val="Hipervnculo"/>
            <w:sz w:val="18"/>
            <w:lang w:val="es-AR"/>
          </w:rPr>
          <w:t>https://wolof.southworksinc.com/selfmanagement/stories/?searc</w:t>
        </w:r>
        <w:r w:rsidR="004146F5" w:rsidRPr="00B24243">
          <w:rPr>
            <w:rStyle w:val="Hipervnculo"/>
            <w:sz w:val="18"/>
            <w:lang w:val="es-AR"/>
          </w:rPr>
          <w:t>h</w:t>
        </w:r>
        <w:r w:rsidR="004146F5" w:rsidRPr="00B24243">
          <w:rPr>
            <w:rStyle w:val="Hipervnculo"/>
            <w:sz w:val="18"/>
            <w:lang w:val="es-AR"/>
          </w:rPr>
          <w:t>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Default="00155AAA" w:rsidP="00311954">
      <w:pPr>
        <w:pStyle w:val="Ttulo2"/>
        <w:spacing w:before="100" w:after="40" w:line="240" w:lineRule="auto"/>
        <w:rPr>
          <w:lang w:val="es-AR"/>
        </w:rPr>
      </w:pPr>
      <w:r w:rsidRPr="00311954">
        <w:rPr>
          <w:lang w:val="es-AR"/>
        </w:rPr>
        <w:t>Sprint Backlog</w:t>
      </w:r>
    </w:p>
    <w:p w:rsidR="00145D66" w:rsidRDefault="00145D66" w:rsidP="005D71E6">
      <w:pPr>
        <w:pStyle w:val="Ttulo3"/>
        <w:spacing w:before="80" w:after="120" w:line="240" w:lineRule="auto"/>
      </w:pPr>
      <w:r>
        <w:t>User Stories</w:t>
      </w:r>
    </w:p>
    <w:p w:rsidR="0067115E" w:rsidRPr="0067115E" w:rsidRDefault="0067115E" w:rsidP="0067115E">
      <w:r>
        <w:rPr>
          <w:noProof/>
          <w:lang w:val="es-AR" w:eastAsia="es-AR" w:bidi="ar-SA"/>
        </w:rPr>
        <w:drawing>
          <wp:inline distT="0" distB="0" distL="0" distR="0">
            <wp:extent cx="5391785" cy="802005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66" w:rsidRDefault="00145D66" w:rsidP="00145D66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Las User Stories de 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145D66" w:rsidRPr="00145D66" w:rsidRDefault="00A170D5" w:rsidP="00145D66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1" w:history="1">
        <w:r w:rsidR="00145D66" w:rsidRPr="00145D66">
          <w:rPr>
            <w:rStyle w:val="Hipervnculo"/>
            <w:sz w:val="18"/>
            <w:lang w:val="es-AR"/>
          </w:rPr>
          <w:t>https://wolo</w:t>
        </w:r>
        <w:r w:rsidR="00145D66" w:rsidRPr="00145D66">
          <w:rPr>
            <w:rStyle w:val="Hipervnculo"/>
            <w:sz w:val="18"/>
            <w:lang w:val="es-AR"/>
          </w:rPr>
          <w:t>f</w:t>
        </w:r>
        <w:r w:rsidR="00145D66" w:rsidRPr="00145D66">
          <w:rPr>
            <w:rStyle w:val="Hipervnculo"/>
            <w:sz w:val="18"/>
            <w:lang w:val="es-AR"/>
          </w:rPr>
          <w:t>.southworksinc</w:t>
        </w:r>
        <w:r w:rsidR="00145D66" w:rsidRPr="00145D66">
          <w:rPr>
            <w:rStyle w:val="Hipervnculo"/>
            <w:sz w:val="18"/>
            <w:lang w:val="es-AR"/>
          </w:rPr>
          <w:t>.</w:t>
        </w:r>
        <w:r w:rsidR="00145D66" w:rsidRPr="00145D66">
          <w:rPr>
            <w:rStyle w:val="Hipervnculo"/>
            <w:sz w:val="18"/>
            <w:lang w:val="es-AR"/>
          </w:rPr>
          <w:t>com/selfmanagement/stories?search=is%3Avisible+and+label%3Aiteracion_1+and+label%3Auser_story</w:t>
        </w:r>
      </w:hyperlink>
    </w:p>
    <w:p w:rsidR="00145D66" w:rsidRDefault="00145D66" w:rsidP="005D71E6">
      <w:pPr>
        <w:pStyle w:val="Ttulo3"/>
        <w:spacing w:before="80" w:after="120" w:line="240" w:lineRule="auto"/>
      </w:pPr>
      <w:r>
        <w:lastRenderedPageBreak/>
        <w:t>Tareas</w:t>
      </w:r>
    </w:p>
    <w:p w:rsidR="0067115E" w:rsidRPr="0067115E" w:rsidRDefault="0067115E" w:rsidP="0067115E">
      <w:r>
        <w:rPr>
          <w:noProof/>
          <w:lang w:val="es-AR" w:eastAsia="es-AR" w:bidi="ar-SA"/>
        </w:rPr>
        <w:drawing>
          <wp:inline distT="0" distB="0" distL="0" distR="0">
            <wp:extent cx="5400040" cy="191516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Sprint Backlog de </w:t>
      </w:r>
      <w:r w:rsidR="00145D66">
        <w:rPr>
          <w:sz w:val="18"/>
          <w:lang w:val="es-AR"/>
        </w:rPr>
        <w:t xml:space="preserve">tareas de </w:t>
      </w:r>
      <w:r>
        <w:rPr>
          <w:sz w:val="18"/>
          <w:lang w:val="es-AR"/>
        </w:rPr>
        <w:t>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155AAA" w:rsidRPr="00145D66" w:rsidRDefault="00A170D5" w:rsidP="00155AAA">
      <w:pPr>
        <w:pStyle w:val="Prrafodelista"/>
        <w:numPr>
          <w:ilvl w:val="0"/>
          <w:numId w:val="9"/>
        </w:numPr>
        <w:spacing w:after="0" w:line="240" w:lineRule="auto"/>
        <w:rPr>
          <w:sz w:val="14"/>
          <w:lang w:val="es-AR"/>
        </w:rPr>
      </w:pPr>
      <w:hyperlink r:id="rId13" w:history="1">
        <w:r w:rsidR="00145D66" w:rsidRPr="00B24243">
          <w:rPr>
            <w:rStyle w:val="Hipervnculo"/>
            <w:sz w:val="18"/>
            <w:lang w:val="es-AR"/>
          </w:rPr>
          <w:t>https://wolof.southworksinc.com/selfmanagement/stories?search=is%3Avisible+and+label%3Aiteracion_1+and+label%3Atarea</w:t>
        </w:r>
      </w:hyperlink>
    </w:p>
    <w:p w:rsidR="00170EA4" w:rsidRDefault="00170EA4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A84FF1" w:rsidRPr="00324DD5" w:rsidRDefault="00A84FF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A84FF1" w:rsidRPr="00A84FF1" w:rsidRDefault="001924AB" w:rsidP="00A84FF1">
      <w:pPr>
        <w:pStyle w:val="Ttulo2"/>
        <w:spacing w:before="100" w:after="40" w:line="240" w:lineRule="auto"/>
      </w:pPr>
      <w:r w:rsidRPr="00DB605A">
        <w:t>Métricas</w:t>
      </w:r>
    </w:p>
    <w:p w:rsidR="00A84FF1" w:rsidRDefault="001924AB" w:rsidP="00A84FF1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872803" w:rsidRPr="00872803" w:rsidRDefault="00872803" w:rsidP="00872803"/>
    <w:p w:rsidR="00872803" w:rsidRPr="00872803" w:rsidRDefault="00872803" w:rsidP="00872803">
      <w:r w:rsidRPr="00872803">
        <w:drawing>
          <wp:inline distT="0" distB="0" distL="0" distR="0">
            <wp:extent cx="5286195" cy="3096883"/>
            <wp:effectExtent l="19050" t="0" r="9705" b="8267"/>
            <wp:docPr id="1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72803" w:rsidRDefault="00F36E78" w:rsidP="00872803">
      <w:pPr>
        <w:spacing w:after="0" w:line="240" w:lineRule="auto"/>
        <w:rPr>
          <w:lang w:val="es-AR"/>
        </w:rPr>
      </w:pPr>
      <w:r>
        <w:rPr>
          <w:sz w:val="20"/>
        </w:rPr>
        <w:tab/>
      </w:r>
    </w:p>
    <w:p w:rsidR="001924AB" w:rsidRPr="00A8163A" w:rsidRDefault="001924AB" w:rsidP="00872803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1C022C" w:rsidRDefault="00A262E1" w:rsidP="00A8163A">
      <w:pPr>
        <w:spacing w:after="0" w:line="240" w:lineRule="auto"/>
        <w:ind w:firstLine="708"/>
        <w:rPr>
          <w:sz w:val="20"/>
        </w:rPr>
      </w:pPr>
      <w:r w:rsidRPr="001C022C">
        <w:rPr>
          <w:sz w:val="20"/>
        </w:rPr>
        <w:t>N / A</w:t>
      </w:r>
    </w:p>
    <w:p w:rsidR="00F36E78" w:rsidRPr="001C022C" w:rsidRDefault="00F36E78" w:rsidP="001924AB">
      <w:pPr>
        <w:spacing w:after="0" w:line="240" w:lineRule="auto"/>
        <w:rPr>
          <w:sz w:val="20"/>
        </w:rPr>
      </w:pPr>
    </w:p>
    <w:p w:rsidR="009917A8" w:rsidRDefault="009917A8" w:rsidP="0023509A">
      <w:pPr>
        <w:pStyle w:val="Ttulo2"/>
        <w:spacing w:before="100" w:after="120" w:line="240" w:lineRule="auto"/>
        <w:rPr>
          <w:lang w:val="es-AR"/>
        </w:rPr>
      </w:pPr>
      <w:r w:rsidRPr="00311954">
        <w:rPr>
          <w:lang w:val="es-AR"/>
        </w:rPr>
        <w:lastRenderedPageBreak/>
        <w:t>UAT</w:t>
      </w:r>
      <w:r w:rsidR="00C42C34" w:rsidRPr="00311954">
        <w:rPr>
          <w:lang w:val="es-AR"/>
        </w:rPr>
        <w:t>s</w:t>
      </w:r>
    </w:p>
    <w:p w:rsidR="009917A8" w:rsidRPr="009216C8" w:rsidRDefault="009216C8" w:rsidP="009216C8">
      <w:pPr>
        <w:rPr>
          <w:lang w:val="es-AR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400040" cy="1759585"/>
            <wp:effectExtent l="19050" t="0" r="0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A8" w:rsidRPr="004146F5" w:rsidRDefault="004146F5" w:rsidP="004146F5">
      <w:pPr>
        <w:spacing w:before="80" w:after="0" w:line="240" w:lineRule="auto"/>
        <w:rPr>
          <w:sz w:val="18"/>
          <w:lang w:val="es-AR"/>
        </w:rPr>
      </w:pPr>
      <w:r w:rsidRPr="004146F5">
        <w:rPr>
          <w:sz w:val="18"/>
          <w:lang w:val="es-AR"/>
        </w:rPr>
        <w:t>Las UATs de esta iteración se encuentran en Wolof:</w:t>
      </w:r>
    </w:p>
    <w:p w:rsidR="004146F5" w:rsidRPr="004146F5" w:rsidRDefault="00A170D5" w:rsidP="004146F5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6" w:history="1">
        <w:r w:rsidR="004146F5" w:rsidRPr="004146F5">
          <w:rPr>
            <w:rStyle w:val="Hipervnculo"/>
            <w:sz w:val="18"/>
            <w:lang w:val="es-AR"/>
          </w:rPr>
          <w:t>https://wolof.southworksinc.com/selfmanagement/stories?search=is%3Avisible+and+label%3Auat</w:t>
        </w:r>
      </w:hyperlink>
    </w:p>
    <w:p w:rsidR="004146F5" w:rsidRDefault="004146F5" w:rsidP="001924AB">
      <w:pPr>
        <w:spacing w:after="0" w:line="240" w:lineRule="auto"/>
        <w:rPr>
          <w:lang w:val="es-AR"/>
        </w:rPr>
      </w:pPr>
    </w:p>
    <w:p w:rsidR="00F36E78" w:rsidRPr="004146F5" w:rsidRDefault="00F36E78" w:rsidP="001924AB">
      <w:pPr>
        <w:spacing w:after="0" w:line="240" w:lineRule="auto"/>
        <w:rPr>
          <w:lang w:val="es-AR"/>
        </w:rPr>
      </w:pPr>
    </w:p>
    <w:p w:rsidR="005268D5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Estado de Riesgos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Desconocimiento de la tecnología por parte del equipo de trabajo</w:t>
      </w:r>
    </w:p>
    <w:p w:rsidR="00F46DF9" w:rsidRDefault="00F46DF9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Exposición: 0,42</w:t>
      </w:r>
    </w:p>
    <w:p w:rsidR="00F46DF9" w:rsidRDefault="00F46DF9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Mitigación: Capacitar a los miembros del equipo en la nueva tecnología</w:t>
      </w:r>
    </w:p>
    <w:p w:rsidR="00F34763" w:rsidRPr="00F46DF9" w:rsidRDefault="00F34763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El navegador de internet utilizado no soporta algunas de las funcionalidades desarrolladas</w:t>
      </w:r>
    </w:p>
    <w:p w:rsidR="00F46DF9" w:rsidRDefault="00181A7C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46DF9">
        <w:rPr>
          <w:lang w:val="es-AR"/>
        </w:rPr>
        <w:t>: 0,35</w:t>
      </w:r>
    </w:p>
    <w:p w:rsidR="00F46DF9" w:rsidRDefault="00181A7C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46DF9">
        <w:rPr>
          <w:lang w:val="es-AR"/>
        </w:rPr>
        <w:t>: Acordar en un principio que navegadores y versiones serán utilizados por el Call Center</w:t>
      </w:r>
    </w:p>
    <w:p w:rsidR="00F34763" w:rsidRPr="00F46DF9" w:rsidRDefault="00F34763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Poca participación de usuarios del Call Center durante la definición de User Stories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34763">
        <w:rPr>
          <w:lang w:val="es-AR"/>
        </w:rPr>
        <w:t>: 0,30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Hablar con una autoridad del cliente que designe recursos y tiempo suficiente para las validaciones</w:t>
      </w:r>
    </w:p>
    <w:p w:rsidR="00F34763" w:rsidRPr="00F46DF9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No poder alcanzar el porcentaje de cobertura de prueba comprometido</w:t>
      </w:r>
    </w:p>
    <w:p w:rsidR="00F34763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Exposición: 0,30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Comenzar lo antes posible con la generación de tests de manera que el código sea testeable y se cubra un buen porcentaje</w:t>
      </w:r>
    </w:p>
    <w:p w:rsidR="00F34763" w:rsidRPr="00F46DF9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Archivos que alimentan con datos a SelfManagement con errores de formato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34763">
        <w:rPr>
          <w:lang w:val="es-AR"/>
        </w:rPr>
        <w:t>: 0,20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Analizar en un principio el formato de todos los archivos y corroborar que sea tal lo especificado. Generar una lista con problemas de formato encontrados</w:t>
      </w:r>
    </w:p>
    <w:p w:rsidR="00F34763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0918C8" w:rsidRPr="000918C8" w:rsidRDefault="000918C8" w:rsidP="000918C8">
      <w:pPr>
        <w:rPr>
          <w:lang w:val="es-AR"/>
        </w:rPr>
      </w:pPr>
    </w:p>
    <w:p w:rsidR="00324DD5" w:rsidRPr="00324DD5" w:rsidRDefault="00324DD5" w:rsidP="00324DD5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t>La última versión de la planilla de riesgos se encuentra en la siguiente Google spreadsheet:</w:t>
      </w:r>
    </w:p>
    <w:p w:rsidR="00324DD5" w:rsidRPr="00324DD5" w:rsidRDefault="00A170D5" w:rsidP="00324DD5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17" w:history="1">
        <w:r w:rsidR="00324DD5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A170D5" w:rsidP="00AA232D">
      <w:pPr>
        <w:spacing w:after="0" w:line="240" w:lineRule="auto"/>
        <w:rPr>
          <w:lang w:val="es-AR"/>
        </w:rPr>
      </w:pPr>
      <w:r w:rsidRPr="00A170D5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C40CEA">
      <w:headerReference w:type="default" r:id="rId18"/>
      <w:footerReference w:type="default" r:id="rId19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9B6" w:rsidRDefault="003859B6">
      <w:r>
        <w:separator/>
      </w:r>
    </w:p>
  </w:endnote>
  <w:endnote w:type="continuationSeparator" w:id="1">
    <w:p w:rsidR="003859B6" w:rsidRDefault="00385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Default="00A170D5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F46DF9" w:rsidRPr="002972BB" w:rsidRDefault="00A170D5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F46DF9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F46DF9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872803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F46DF9" w:rsidRPr="002972BB">
          <w:rPr>
            <w:sz w:val="20"/>
          </w:rPr>
          <w:t xml:space="preserve"> </w:t>
        </w:r>
      </w:sdtContent>
    </w:sdt>
  </w:p>
  <w:p w:rsidR="00F46DF9" w:rsidRDefault="00F46D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9B6" w:rsidRDefault="003859B6">
      <w:r>
        <w:separator/>
      </w:r>
    </w:p>
  </w:footnote>
  <w:footnote w:type="continuationSeparator" w:id="1">
    <w:p w:rsidR="003859B6" w:rsidRDefault="003859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Pr="001236C5" w:rsidRDefault="00F46DF9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F46DF9" w:rsidRPr="008A35EE" w:rsidRDefault="00A170D5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1322A3"/>
    <w:multiLevelType w:val="hybridMultilevel"/>
    <w:tmpl w:val="D8140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078A3"/>
    <w:multiLevelType w:val="hybridMultilevel"/>
    <w:tmpl w:val="D102B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1498"/>
    <w:rsid w:val="00005904"/>
    <w:rsid w:val="0001067A"/>
    <w:rsid w:val="00016E3B"/>
    <w:rsid w:val="0004552C"/>
    <w:rsid w:val="00076D7C"/>
    <w:rsid w:val="000918C8"/>
    <w:rsid w:val="000934C3"/>
    <w:rsid w:val="000A59C0"/>
    <w:rsid w:val="000A78C6"/>
    <w:rsid w:val="000E4838"/>
    <w:rsid w:val="000E4F3D"/>
    <w:rsid w:val="000E5974"/>
    <w:rsid w:val="000F68BC"/>
    <w:rsid w:val="00112E24"/>
    <w:rsid w:val="00121EE7"/>
    <w:rsid w:val="001446B0"/>
    <w:rsid w:val="00144CEB"/>
    <w:rsid w:val="00145D66"/>
    <w:rsid w:val="00155AAA"/>
    <w:rsid w:val="00170EA4"/>
    <w:rsid w:val="00181460"/>
    <w:rsid w:val="00181A7C"/>
    <w:rsid w:val="001924AB"/>
    <w:rsid w:val="001A5FB7"/>
    <w:rsid w:val="001B053D"/>
    <w:rsid w:val="001C022C"/>
    <w:rsid w:val="001E493B"/>
    <w:rsid w:val="001E77AE"/>
    <w:rsid w:val="001F0084"/>
    <w:rsid w:val="001F5B79"/>
    <w:rsid w:val="00222606"/>
    <w:rsid w:val="0023509A"/>
    <w:rsid w:val="00236DDD"/>
    <w:rsid w:val="002550AA"/>
    <w:rsid w:val="002972BB"/>
    <w:rsid w:val="002A36F9"/>
    <w:rsid w:val="002A45AF"/>
    <w:rsid w:val="002B423D"/>
    <w:rsid w:val="002B68E0"/>
    <w:rsid w:val="002C0A2F"/>
    <w:rsid w:val="002E770C"/>
    <w:rsid w:val="00302A48"/>
    <w:rsid w:val="00311954"/>
    <w:rsid w:val="00324DD5"/>
    <w:rsid w:val="00327E07"/>
    <w:rsid w:val="00364EC3"/>
    <w:rsid w:val="00375966"/>
    <w:rsid w:val="00377656"/>
    <w:rsid w:val="003859B6"/>
    <w:rsid w:val="003B3204"/>
    <w:rsid w:val="003C30FE"/>
    <w:rsid w:val="003D3471"/>
    <w:rsid w:val="003E54F5"/>
    <w:rsid w:val="004146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5D15"/>
    <w:rsid w:val="005268D5"/>
    <w:rsid w:val="0054093E"/>
    <w:rsid w:val="0057021F"/>
    <w:rsid w:val="00583917"/>
    <w:rsid w:val="0058443D"/>
    <w:rsid w:val="00590EA3"/>
    <w:rsid w:val="005B068E"/>
    <w:rsid w:val="005D02FD"/>
    <w:rsid w:val="005D26A6"/>
    <w:rsid w:val="005D71E6"/>
    <w:rsid w:val="005E7EBD"/>
    <w:rsid w:val="005F55ED"/>
    <w:rsid w:val="00644FD1"/>
    <w:rsid w:val="0065323B"/>
    <w:rsid w:val="0067115E"/>
    <w:rsid w:val="006963D1"/>
    <w:rsid w:val="0069709F"/>
    <w:rsid w:val="006D65B5"/>
    <w:rsid w:val="006D7DA5"/>
    <w:rsid w:val="006F1D2F"/>
    <w:rsid w:val="00705CF2"/>
    <w:rsid w:val="00712593"/>
    <w:rsid w:val="00734695"/>
    <w:rsid w:val="00784567"/>
    <w:rsid w:val="007D76A5"/>
    <w:rsid w:val="0081448C"/>
    <w:rsid w:val="00841EDC"/>
    <w:rsid w:val="008517F7"/>
    <w:rsid w:val="0085251B"/>
    <w:rsid w:val="00857A19"/>
    <w:rsid w:val="00872803"/>
    <w:rsid w:val="00872A1C"/>
    <w:rsid w:val="008847D5"/>
    <w:rsid w:val="008849A5"/>
    <w:rsid w:val="008958F4"/>
    <w:rsid w:val="008A35EE"/>
    <w:rsid w:val="008B3943"/>
    <w:rsid w:val="008B4A00"/>
    <w:rsid w:val="008C6911"/>
    <w:rsid w:val="008C6A84"/>
    <w:rsid w:val="008E7EC4"/>
    <w:rsid w:val="008F6A57"/>
    <w:rsid w:val="008F781B"/>
    <w:rsid w:val="009216C8"/>
    <w:rsid w:val="00927C72"/>
    <w:rsid w:val="00930B72"/>
    <w:rsid w:val="0093339C"/>
    <w:rsid w:val="009417A7"/>
    <w:rsid w:val="009427BE"/>
    <w:rsid w:val="00957624"/>
    <w:rsid w:val="009604C9"/>
    <w:rsid w:val="00983ADB"/>
    <w:rsid w:val="009917A8"/>
    <w:rsid w:val="009A10C7"/>
    <w:rsid w:val="009B002B"/>
    <w:rsid w:val="009B1AC6"/>
    <w:rsid w:val="009B5CD5"/>
    <w:rsid w:val="009E3E53"/>
    <w:rsid w:val="009F7910"/>
    <w:rsid w:val="00A02791"/>
    <w:rsid w:val="00A03A5D"/>
    <w:rsid w:val="00A079A5"/>
    <w:rsid w:val="00A14FA2"/>
    <w:rsid w:val="00A170D5"/>
    <w:rsid w:val="00A20F0F"/>
    <w:rsid w:val="00A25605"/>
    <w:rsid w:val="00A262E1"/>
    <w:rsid w:val="00A27DC3"/>
    <w:rsid w:val="00A8163A"/>
    <w:rsid w:val="00A84FF1"/>
    <w:rsid w:val="00AA232D"/>
    <w:rsid w:val="00AA75D0"/>
    <w:rsid w:val="00AC0412"/>
    <w:rsid w:val="00AF5319"/>
    <w:rsid w:val="00B01B95"/>
    <w:rsid w:val="00B02404"/>
    <w:rsid w:val="00B15299"/>
    <w:rsid w:val="00B315EE"/>
    <w:rsid w:val="00B705C4"/>
    <w:rsid w:val="00B920FC"/>
    <w:rsid w:val="00BB119B"/>
    <w:rsid w:val="00BB11F4"/>
    <w:rsid w:val="00BC15FA"/>
    <w:rsid w:val="00BC2655"/>
    <w:rsid w:val="00BD515E"/>
    <w:rsid w:val="00BD75AD"/>
    <w:rsid w:val="00C17222"/>
    <w:rsid w:val="00C32124"/>
    <w:rsid w:val="00C40CEA"/>
    <w:rsid w:val="00C42C34"/>
    <w:rsid w:val="00C602D5"/>
    <w:rsid w:val="00C86B46"/>
    <w:rsid w:val="00CB0E73"/>
    <w:rsid w:val="00CB22AA"/>
    <w:rsid w:val="00D13ACC"/>
    <w:rsid w:val="00D22E74"/>
    <w:rsid w:val="00D2454B"/>
    <w:rsid w:val="00D40811"/>
    <w:rsid w:val="00D54391"/>
    <w:rsid w:val="00D953D0"/>
    <w:rsid w:val="00DA2848"/>
    <w:rsid w:val="00DA3077"/>
    <w:rsid w:val="00DB605A"/>
    <w:rsid w:val="00DC0683"/>
    <w:rsid w:val="00E32D18"/>
    <w:rsid w:val="00E359ED"/>
    <w:rsid w:val="00E46B53"/>
    <w:rsid w:val="00E661DA"/>
    <w:rsid w:val="00E667E4"/>
    <w:rsid w:val="00E769B7"/>
    <w:rsid w:val="00EA2795"/>
    <w:rsid w:val="00EB24FC"/>
    <w:rsid w:val="00EB6881"/>
    <w:rsid w:val="00EC5C9A"/>
    <w:rsid w:val="00F10C1C"/>
    <w:rsid w:val="00F12B74"/>
    <w:rsid w:val="00F17125"/>
    <w:rsid w:val="00F32357"/>
    <w:rsid w:val="00F34763"/>
    <w:rsid w:val="00F36E78"/>
    <w:rsid w:val="00F46DF9"/>
    <w:rsid w:val="00F523F7"/>
    <w:rsid w:val="00F54B4C"/>
    <w:rsid w:val="00F574B6"/>
    <w:rsid w:val="00F57CA9"/>
    <w:rsid w:val="00F75F9A"/>
    <w:rsid w:val="00F8019F"/>
    <w:rsid w:val="00F86621"/>
    <w:rsid w:val="00F97BE1"/>
    <w:rsid w:val="00FC7490"/>
    <w:rsid w:val="00FE6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  <o:rules v:ext="edit">
        <o:r id="V:Rule3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lof.southworksinc.com/selfmanagement/stories?search=is%3Avisible+and+label%3Aiteracion_1+and+label%3Atare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preadsheets.google.com/ccc?key=0AoCbqKUYAsRjdE9tT3o4RWdwV1ZfandwT2ZxalN2dH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olof.southworksinc.com/selfmanagement/stories?search=is%3Avisible+and+label%3Aua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lof.southworksinc.com/selfmanagement/stories?search=is%3Avisible+and+label%3Aiteracion_1+and+label%3Auser_sto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olof.southworksinc.com/selfmanagement/stories/?search=label%3Auser_story" TargetMode="External"/><Relationship Id="rId14" Type="http://schemas.openxmlformats.org/officeDocument/2006/relationships/chart" Target="charts/chart1.xm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an\Desktop\Facultad\75.47%20Taller%20de%20desarrollo%20de%20proyectos%20II\Repositorio\meetings\BurndownChart.2010092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style val="11"/>
  <c:chart>
    <c:autoTitleDeleted val="1"/>
    <c:plotArea>
      <c:layout/>
      <c:lineChart>
        <c:grouping val="standard"/>
        <c:ser>
          <c:idx val="0"/>
          <c:order val="0"/>
          <c:tx>
            <c:strRef>
              <c:f>'Burndown Chart'!$B$1</c:f>
              <c:strCache>
                <c:ptCount val="1"/>
                <c:pt idx="0">
                  <c:v>Puntos</c:v>
                </c:pt>
              </c:strCache>
            </c:strRef>
          </c:tx>
          <c:cat>
            <c:numRef>
              <c:f>'Burndown Chart'!$A$2:$A$16</c:f>
              <c:numCache>
                <c:formatCode>dd/mm/yyyy</c:formatCode>
                <c:ptCount val="15"/>
                <c:pt idx="0">
                  <c:v>40434</c:v>
                </c:pt>
                <c:pt idx="1">
                  <c:v>40435</c:v>
                </c:pt>
                <c:pt idx="2">
                  <c:v>40436</c:v>
                </c:pt>
                <c:pt idx="3">
                  <c:v>40437</c:v>
                </c:pt>
                <c:pt idx="4">
                  <c:v>40438</c:v>
                </c:pt>
                <c:pt idx="5">
                  <c:v>40439</c:v>
                </c:pt>
                <c:pt idx="6">
                  <c:v>40440</c:v>
                </c:pt>
                <c:pt idx="7">
                  <c:v>40441</c:v>
                </c:pt>
                <c:pt idx="8">
                  <c:v>40442</c:v>
                </c:pt>
                <c:pt idx="9">
                  <c:v>40443</c:v>
                </c:pt>
                <c:pt idx="10">
                  <c:v>40444</c:v>
                </c:pt>
                <c:pt idx="11">
                  <c:v>40445</c:v>
                </c:pt>
                <c:pt idx="12">
                  <c:v>40446</c:v>
                </c:pt>
                <c:pt idx="13">
                  <c:v>40447</c:v>
                </c:pt>
                <c:pt idx="14">
                  <c:v>40448</c:v>
                </c:pt>
              </c:numCache>
            </c:numRef>
          </c:cat>
          <c:val>
            <c:numRef>
              <c:f>'Burndown Chart'!$B$2:$B$16</c:f>
              <c:numCache>
                <c:formatCode>General</c:formatCode>
                <c:ptCount val="15"/>
                <c:pt idx="0">
                  <c:v>18</c:v>
                </c:pt>
                <c:pt idx="1">
                  <c:v>18</c:v>
                </c:pt>
                <c:pt idx="2">
                  <c:v>17</c:v>
                </c:pt>
                <c:pt idx="3">
                  <c:v>17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15</c:v>
                </c:pt>
                <c:pt idx="8">
                  <c:v>14</c:v>
                </c:pt>
                <c:pt idx="9">
                  <c:v>14</c:v>
                </c:pt>
                <c:pt idx="10">
                  <c:v>12</c:v>
                </c:pt>
                <c:pt idx="11">
                  <c:v>10</c:v>
                </c:pt>
                <c:pt idx="12">
                  <c:v>6</c:v>
                </c:pt>
                <c:pt idx="13">
                  <c:v>4</c:v>
                </c:pt>
                <c:pt idx="14">
                  <c:v>0</c:v>
                </c:pt>
              </c:numCache>
            </c:numRef>
          </c:val>
        </c:ser>
        <c:marker val="1"/>
        <c:axId val="101088640"/>
        <c:axId val="90363008"/>
      </c:lineChart>
      <c:dateAx>
        <c:axId val="101088640"/>
        <c:scaling>
          <c:orientation val="minMax"/>
        </c:scaling>
        <c:axPos val="b"/>
        <c:numFmt formatCode="dd/mm/yyyy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AR"/>
          </a:p>
        </c:txPr>
        <c:crossAx val="90363008"/>
        <c:crosses val="autoZero"/>
        <c:auto val="1"/>
        <c:lblOffset val="100"/>
      </c:dateAx>
      <c:valAx>
        <c:axId val="903630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s-ES"/>
                  <a:t>Puntos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AR"/>
          </a:p>
        </c:txPr>
        <c:crossAx val="10108864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152BA-FA64-4394-94D6-2C173736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320</TotalTime>
  <Pages>5</Pages>
  <Words>562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Juan</cp:lastModifiedBy>
  <cp:revision>85</cp:revision>
  <cp:lastPrinted>2010-09-13T03:32:00Z</cp:lastPrinted>
  <dcterms:created xsi:type="dcterms:W3CDTF">2010-03-30T11:49:00Z</dcterms:created>
  <dcterms:modified xsi:type="dcterms:W3CDTF">2010-09-27T03:03:00Z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