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0953AC">
        <w:rPr>
          <w:lang w:val="es-AR"/>
        </w:rPr>
        <w:t>5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953AC">
        <w:rPr>
          <w:lang w:val="es-AR"/>
        </w:rPr>
        <w:t>04</w:t>
      </w:r>
      <w:r>
        <w:rPr>
          <w:lang w:val="es-AR"/>
        </w:rPr>
        <w:t>/</w:t>
      </w:r>
      <w:r w:rsidR="000953AC">
        <w:rPr>
          <w:lang w:val="es-AR"/>
        </w:rPr>
        <w:t>10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0953AC">
        <w:rPr>
          <w:lang w:val="es-AR"/>
        </w:rPr>
        <w:t>informal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1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2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17347B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17347B">
        <w:rPr>
          <w:lang w:val="es-AR"/>
        </w:rPr>
        <w:t xml:space="preserve">Presentar </w:t>
      </w:r>
      <w:r w:rsidR="0017347B" w:rsidRPr="0017347B">
        <w:rPr>
          <w:lang w:val="es-AR"/>
        </w:rPr>
        <w:t>correcciones del sprint anterior</w:t>
      </w:r>
      <w:r w:rsidR="0017347B">
        <w:rPr>
          <w:lang w:val="es-AR"/>
        </w:rPr>
        <w:t>:</w:t>
      </w:r>
    </w:p>
    <w:p w:rsidR="0017347B" w:rsidRPr="0017347B" w:rsidRDefault="0017347B" w:rsidP="0017347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Ver nueva funcionalidad: asignación de múltiples supervisores a una campaña.</w:t>
      </w:r>
    </w:p>
    <w:p w:rsidR="0017347B" w:rsidRPr="0017347B" w:rsidRDefault="00E93C9E" w:rsidP="0017347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 w:rsidRPr="0017347B">
        <w:rPr>
          <w:lang w:val="es-AR"/>
        </w:rPr>
        <w:t xml:space="preserve">Usar la pantalla de Alta de campañas a fin de validar </w:t>
      </w:r>
      <w:r w:rsidR="0017347B">
        <w:rPr>
          <w:lang w:val="es-AR"/>
        </w:rPr>
        <w:t>las UATs pendientes.</w:t>
      </w:r>
    </w:p>
    <w:p w:rsidR="00E93C9E" w:rsidRDefault="0017347B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contenido del sprint actual.</w:t>
      </w:r>
    </w:p>
    <w:p w:rsidR="0017347B" w:rsidRDefault="0017347B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la duración del sprint actual.</w:t>
      </w:r>
    </w:p>
    <w:p w:rsidR="0017347B" w:rsidRPr="00E93C9E" w:rsidRDefault="0017347B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Repasar los mockups que intervendrán en la próxima entrega y ver mejoras o cambios sobre los mismos.</w:t>
      </w:r>
    </w:p>
    <w:p w:rsidR="00B01B95" w:rsidRPr="00D544A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CE0DCA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El equipo de trabajo presentará</w:t>
      </w:r>
      <w:r w:rsidR="00EC3BDA" w:rsidRPr="00E93C9E">
        <w:rPr>
          <w:lang w:val="es-AR"/>
        </w:rPr>
        <w:t xml:space="preserve"> </w:t>
      </w:r>
      <w:r w:rsidR="00CE0DCA">
        <w:rPr>
          <w:lang w:val="es-AR"/>
        </w:rPr>
        <w:t>la  aplicación con las correcciones y modificaciones acordadas en la reunión anterior.</w:t>
      </w:r>
    </w:p>
    <w:p w:rsidR="00CE0DCA" w:rsidRDefault="00CE0DCA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CE0DCA">
        <w:rPr>
          <w:lang w:val="es-AR"/>
        </w:rPr>
        <w:t xml:space="preserve">Se validarán </w:t>
      </w:r>
      <w:r w:rsidR="00E93C9E" w:rsidRPr="00CE0DCA">
        <w:rPr>
          <w:lang w:val="es-AR"/>
        </w:rPr>
        <w:t>l</w:t>
      </w:r>
      <w:r w:rsidR="0009628A" w:rsidRPr="00CE0DCA">
        <w:rPr>
          <w:lang w:val="es-AR"/>
        </w:rPr>
        <w:t>a</w:t>
      </w:r>
      <w:r w:rsidR="00E93C9E" w:rsidRPr="00CE0DCA">
        <w:rPr>
          <w:lang w:val="es-AR"/>
        </w:rPr>
        <w:t xml:space="preserve">s UATs </w:t>
      </w:r>
      <w:r w:rsidRPr="00CE0DCA">
        <w:rPr>
          <w:lang w:val="es-AR"/>
        </w:rPr>
        <w:t>que fueron necesarias agregar para cubrir las modificaciones en el alta de campaña</w:t>
      </w:r>
    </w:p>
    <w:p w:rsid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CE0DCA">
        <w:rPr>
          <w:lang w:val="es-AR"/>
        </w:rPr>
        <w:t>Se utilizará la pantalla de Alta de Campañas a fin de validar las UATs</w:t>
      </w:r>
      <w:r w:rsidR="00CE0DCA">
        <w:rPr>
          <w:lang w:val="es-AR"/>
        </w:rPr>
        <w:t xml:space="preserve"> pendientes y las nuevas</w:t>
      </w:r>
      <w:r w:rsidRPr="00CE0DCA">
        <w:rPr>
          <w:lang w:val="es-AR"/>
        </w:rPr>
        <w:t>.</w:t>
      </w:r>
    </w:p>
    <w:p w:rsidR="00CE0DCA" w:rsidRDefault="00CE0DCA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acordará con Alejandro cuál será el contenido y fecha de la siguiente entrega.</w:t>
      </w:r>
    </w:p>
    <w:p w:rsidR="00441322" w:rsidRPr="00CE0DCA" w:rsidRDefault="00441322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repasarán los mockups que intervendrán en la próxima entrega y se discutirán cambios o mejoras sobre las mismas.</w:t>
      </w:r>
    </w:p>
    <w:p w:rsidR="00E93C9E" w:rsidRPr="00E93C9E" w:rsidRDefault="00441322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p</w:t>
      </w:r>
      <w:r w:rsidR="00E93C9E" w:rsidRPr="00E93C9E">
        <w:rPr>
          <w:lang w:val="es-AR"/>
        </w:rPr>
        <w:t>resentar</w:t>
      </w:r>
      <w:r>
        <w:rPr>
          <w:lang w:val="es-AR"/>
        </w:rPr>
        <w:t>á</w:t>
      </w:r>
      <w:r w:rsidR="00E93C9E" w:rsidRPr="00E93C9E">
        <w:rPr>
          <w:lang w:val="es-AR"/>
        </w:rPr>
        <w:t xml:space="preserve"> el estado de las métricas a fin de mostrar avances.</w:t>
      </w:r>
    </w:p>
    <w:p w:rsidR="00B6098D" w:rsidRP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Alejandro </w:t>
      </w:r>
      <w:r w:rsidR="00B6098D" w:rsidRPr="00E93C9E">
        <w:rPr>
          <w:lang w:val="es-AR"/>
        </w:rPr>
        <w:t>brindará feedback al equipo acerca del contenido de lo presentado.</w:t>
      </w:r>
    </w:p>
    <w:p w:rsidR="00A02791" w:rsidRPr="00E93C9E" w:rsidRDefault="00B6098D" w:rsidP="00CE0DC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Se acordarán algunas cuestiones sobre el negocio del proyecto.</w:t>
      </w:r>
    </w:p>
    <w:p w:rsidR="00C94001" w:rsidRPr="00D544A6" w:rsidRDefault="00C94001" w:rsidP="00C94001">
      <w:pPr>
        <w:tabs>
          <w:tab w:val="left" w:pos="5316"/>
        </w:tabs>
        <w:spacing w:after="0" w:line="240" w:lineRule="auto"/>
        <w:ind w:left="-71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4362B9" w:rsidRDefault="004362B9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quitará el link “Iniciar Sesión” de la pantalla de Log-in.</w:t>
      </w:r>
    </w:p>
    <w:p w:rsidR="009B2777" w:rsidRDefault="009B2777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Para determinar en qué nivel se encuentra un agente respecto a una métrica </w:t>
      </w:r>
      <w:r w:rsidR="009F532E">
        <w:rPr>
          <w:lang w:val="es-AR"/>
        </w:rPr>
        <w:t xml:space="preserve">porcentual (mínimo, objetivo u óptimo) </w:t>
      </w:r>
      <w:r>
        <w:rPr>
          <w:lang w:val="es-AR"/>
        </w:rPr>
        <w:t>se debe calcular el promedio de los porcentajes alcanzados en todos los días).</w:t>
      </w:r>
    </w:p>
    <w:p w:rsidR="009F532E" w:rsidRDefault="009F532E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La pantalla de agentes debe mostrar los datos analíticos además de los gráficos (dos tablas por métrica: una con los valores umbrales de cada métrica, y otra con el valor alcanzado por el agente en dicha métrica al día de la fecha).</w:t>
      </w:r>
    </w:p>
    <w:p w:rsidR="009B2777" w:rsidRDefault="009B2777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Agregar títulos en las pantallas.</w:t>
      </w:r>
    </w:p>
    <w:p w:rsidR="009B2777" w:rsidRDefault="009B2777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En el alta de campañas agregar componentes para definir el valor en pesos de los niveles óptimo, objetivo y mínimo asociados a la campaña.</w:t>
      </w:r>
    </w:p>
    <w:p w:rsidR="009B2777" w:rsidRDefault="009B2777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Arreglar mensajes de error en la pantalla de alta de campañas.</w:t>
      </w:r>
    </w:p>
    <w:p w:rsidR="009B2777" w:rsidRPr="009B2777" w:rsidRDefault="009B2777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3 métricas a elección (enviárselas a Alejandro para que las valide).</w:t>
      </w:r>
    </w:p>
    <w:p w:rsidR="00286988" w:rsidRPr="0009628A" w:rsidRDefault="009B2777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</w:t>
      </w:r>
      <w:r w:rsidR="0009628A" w:rsidRPr="0009628A">
        <w:rPr>
          <w:lang w:val="es-AR"/>
        </w:rPr>
        <w:t>rocesar al menos un archivo de entrada</w:t>
      </w:r>
      <w:r>
        <w:rPr>
          <w:lang w:val="es-AR"/>
        </w:rPr>
        <w:t xml:space="preserve"> (generar logs con los errores encontrados en el procesamiento de cada archivo y considerar la posibilidad de reprocesar los registros con errores. No es un compromiso implementarlo en el sprint actual pero hay que tenerlo en cuenta para futuros sprints).</w:t>
      </w:r>
    </w:p>
    <w:p w:rsidR="009B2777" w:rsidRPr="009B2777" w:rsidRDefault="009B2777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Para la próxima entrega se realizarán los cálculos al día actual de algunas las métricas elegidas. No interesarán los gráficos, mostrar el resultado analítico.</w:t>
      </w:r>
    </w:p>
    <w:p w:rsidR="00D0115A" w:rsidRPr="00E93C9E" w:rsidRDefault="00D0115A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ES"/>
        </w:rPr>
        <w:t xml:space="preserve">Se considera </w:t>
      </w:r>
      <w:r w:rsidRPr="00D0115A">
        <w:rPr>
          <w:lang w:val="es-ES"/>
        </w:rPr>
        <w:t>que el</w:t>
      </w:r>
      <w:r w:rsidR="00441322">
        <w:rPr>
          <w:lang w:val="es-ES"/>
        </w:rPr>
        <w:t xml:space="preserve"> </w:t>
      </w:r>
      <w:r w:rsidRPr="00D0115A">
        <w:rPr>
          <w:lang w:val="es-ES"/>
        </w:rPr>
        <w:t>sprint dura</w:t>
      </w:r>
      <w:r w:rsidR="00441322">
        <w:rPr>
          <w:lang w:val="es-ES"/>
        </w:rPr>
        <w:t>rá</w:t>
      </w:r>
      <w:r w:rsidRPr="00D0115A">
        <w:rPr>
          <w:lang w:val="es-ES"/>
        </w:rPr>
        <w:t xml:space="preserve"> 3 semanas </w:t>
      </w:r>
      <w:r w:rsidRPr="00E93C9E">
        <w:rPr>
          <w:lang w:val="es-AR"/>
        </w:rPr>
        <w:t>(debido al feriado del lunes 11 de octubre)</w:t>
      </w:r>
      <w:r>
        <w:rPr>
          <w:lang w:val="es-AR"/>
        </w:rPr>
        <w:t xml:space="preserve">, </w:t>
      </w:r>
      <w:r w:rsidR="00441322">
        <w:rPr>
          <w:lang w:val="es-AR"/>
        </w:rPr>
        <w:t>fijando la fecha de entrega para el 18/10/2010.</w:t>
      </w:r>
    </w:p>
    <w:p w:rsidR="00B6098D" w:rsidRPr="00D0115A" w:rsidRDefault="00B6098D" w:rsidP="00D0115A">
      <w:pPr>
        <w:pStyle w:val="Encabezado"/>
        <w:spacing w:after="0" w:line="240" w:lineRule="auto"/>
        <w:ind w:left="720"/>
        <w:rPr>
          <w:sz w:val="20"/>
          <w:highlight w:val="yellow"/>
          <w:lang w:val="es-AR"/>
        </w:rPr>
      </w:pPr>
    </w:p>
    <w:p w:rsidR="00B01B95" w:rsidRPr="0009628A" w:rsidRDefault="00B01B9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894BEB" w:rsidRDefault="00894BEB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Corregir los UATs que no </w:t>
      </w:r>
      <w:r w:rsidR="0009628A">
        <w:rPr>
          <w:rFonts w:ascii="Calibri" w:hAnsi="Calibri" w:cs="Calibri"/>
          <w:lang w:val="es-AR"/>
        </w:rPr>
        <w:t>tuvieron resultado satisfactorio en la primer entrega formal.</w:t>
      </w:r>
    </w:p>
    <w:p w:rsidR="0009628A" w:rsidRPr="00894BEB" w:rsidRDefault="0009628A" w:rsidP="0009628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09628A" w:rsidRPr="00894BEB" w:rsidRDefault="0009628A" w:rsidP="0009628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894BEB" w:rsidRDefault="00894BEB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Presentar la métrica de CodeCoverage para la próxima reunión formal.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894BEB" w:rsidRDefault="00894BEB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Llevar un control de bugs, y presentarlos antes</w:t>
      </w:r>
      <w:r w:rsidR="0009628A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de una reunión formal.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894BEB" w:rsidRPr="00894BEB" w:rsidRDefault="00894BEB" w:rsidP="00894BE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B6098D" w:rsidRPr="00D0115A" w:rsidRDefault="00901CF0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>Enviar</w:t>
      </w:r>
      <w:r w:rsidR="00B6098D" w:rsidRPr="00D0115A">
        <w:rPr>
          <w:rFonts w:ascii="Calibri" w:hAnsi="Calibri" w:cs="Calibri"/>
          <w:lang w:val="es-AR"/>
        </w:rPr>
        <w:t xml:space="preserve"> </w:t>
      </w:r>
      <w:r w:rsidR="00385FE0" w:rsidRPr="00D0115A">
        <w:rPr>
          <w:rFonts w:ascii="Calibri" w:hAnsi="Calibri" w:cs="Calibri"/>
          <w:lang w:val="es-AR"/>
        </w:rPr>
        <w:t xml:space="preserve">por mail a Alejandro el alcance del Sprint 2, </w:t>
      </w:r>
      <w:r w:rsidR="00BE08A7" w:rsidRPr="00D0115A">
        <w:rPr>
          <w:rFonts w:ascii="Calibri" w:hAnsi="Calibri" w:cs="Calibri"/>
          <w:lang w:val="es-AR"/>
        </w:rPr>
        <w:t xml:space="preserve"> </w:t>
      </w:r>
      <w:r w:rsidR="00385FE0" w:rsidRPr="00D0115A">
        <w:rPr>
          <w:rFonts w:ascii="Calibri" w:hAnsi="Calibri" w:cs="Calibri"/>
          <w:lang w:val="es-AR"/>
        </w:rPr>
        <w:t xml:space="preserve">incluyendo la </w:t>
      </w:r>
      <w:r w:rsidR="00D0115A" w:rsidRPr="00D0115A">
        <w:rPr>
          <w:rFonts w:ascii="Calibri" w:hAnsi="Calibri" w:cs="Calibri"/>
          <w:lang w:val="es-AR"/>
        </w:rPr>
        <w:t>posibilidad</w:t>
      </w:r>
      <w:r w:rsidR="00385FE0" w:rsidRPr="00D0115A">
        <w:rPr>
          <w:rFonts w:ascii="Calibri" w:hAnsi="Calibri" w:cs="Calibri"/>
          <w:lang w:val="es-AR"/>
        </w:rPr>
        <w:t xml:space="preserve"> de </w:t>
      </w:r>
      <w:r w:rsidR="00D0115A" w:rsidRPr="00D0115A">
        <w:rPr>
          <w:rFonts w:ascii="Calibri" w:hAnsi="Calibri" w:cs="Calibri"/>
          <w:lang w:val="es-AR"/>
        </w:rPr>
        <w:t xml:space="preserve">agregar </w:t>
      </w:r>
      <w:r w:rsidR="00385FE0" w:rsidRPr="00D0115A">
        <w:rPr>
          <w:rFonts w:ascii="Calibri" w:hAnsi="Calibri" w:cs="Calibri"/>
          <w:lang w:val="es-AR"/>
        </w:rPr>
        <w:t>más de un</w:t>
      </w:r>
      <w:r w:rsidR="00D0115A" w:rsidRPr="00D0115A">
        <w:rPr>
          <w:rFonts w:ascii="Calibri" w:hAnsi="Calibri" w:cs="Calibri"/>
          <w:lang w:val="es-AR"/>
        </w:rPr>
        <w:t xml:space="preserve"> supervisor por campaña.</w:t>
      </w:r>
      <w:r w:rsidR="00385FE0" w:rsidRPr="00D0115A">
        <w:rPr>
          <w:rFonts w:ascii="Calibri" w:hAnsi="Calibri" w:cs="Calibri"/>
          <w:lang w:val="es-AR"/>
        </w:rPr>
        <w:t xml:space="preserve"> </w:t>
      </w:r>
    </w:p>
    <w:p w:rsidR="00B6098D" w:rsidRPr="00D0115A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>Responsable: Equipo de Trabajo.</w:t>
      </w:r>
    </w:p>
    <w:p w:rsidR="00BE08A7" w:rsidRPr="00D0115A" w:rsidRDefault="00D0115A" w:rsidP="00BE08A7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>Enviar por mail a Alejandro el link al repositorio.</w:t>
      </w:r>
    </w:p>
    <w:p w:rsidR="00BE08A7" w:rsidRPr="00D0115A" w:rsidRDefault="00BE08A7" w:rsidP="00BE08A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 xml:space="preserve">Responsable: </w:t>
      </w:r>
      <w:r w:rsidR="00413ECC" w:rsidRPr="00D0115A">
        <w:rPr>
          <w:rFonts w:ascii="Calibri" w:hAnsi="Calibri" w:cs="Calibri"/>
          <w:lang w:val="es-AR"/>
        </w:rPr>
        <w:t>Equipo de Trabajo</w:t>
      </w:r>
      <w:r w:rsidRPr="00D0115A">
        <w:rPr>
          <w:rFonts w:ascii="Calibri" w:hAnsi="Calibri" w:cs="Calibri"/>
          <w:lang w:val="es-AR"/>
        </w:rPr>
        <w:t>.</w:t>
      </w:r>
    </w:p>
    <w:p w:rsidR="005268D5" w:rsidRPr="00D544A6" w:rsidRDefault="005268D5" w:rsidP="00CB22AA">
      <w:pPr>
        <w:spacing w:after="0" w:line="240" w:lineRule="auto"/>
        <w:rPr>
          <w:sz w:val="20"/>
          <w:highlight w:val="yellow"/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6C3C36" w:rsidP="00AA232D">
      <w:pPr>
        <w:spacing w:after="0" w:line="240" w:lineRule="auto"/>
        <w:rPr>
          <w:lang w:val="es-AR"/>
        </w:rPr>
      </w:pPr>
      <w:r w:rsidRPr="006C3C36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926" w:rsidRDefault="001A1926">
      <w:r>
        <w:separator/>
      </w:r>
    </w:p>
  </w:endnote>
  <w:endnote w:type="continuationSeparator" w:id="1">
    <w:p w:rsidR="001A1926" w:rsidRDefault="001A1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77" w:rsidRDefault="009B2777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9B2777" w:rsidRPr="002972BB" w:rsidRDefault="009B2777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9F532E">
          <w:rPr>
            <w:noProof/>
            <w:sz w:val="20"/>
            <w:lang w:val="es-AR"/>
          </w:rPr>
          <w:t>2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9B2777" w:rsidRDefault="009B27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926" w:rsidRDefault="001A1926">
      <w:r>
        <w:separator/>
      </w:r>
    </w:p>
  </w:footnote>
  <w:footnote w:type="continuationSeparator" w:id="1">
    <w:p w:rsidR="001A1926" w:rsidRDefault="001A19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77" w:rsidRPr="001236C5" w:rsidRDefault="009B2777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9B2777" w:rsidRDefault="009B2777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9B2777" w:rsidRDefault="009B2777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9B2777" w:rsidRPr="008A35EE" w:rsidRDefault="009B2777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64B03"/>
    <w:rsid w:val="0006503B"/>
    <w:rsid w:val="000953AC"/>
    <w:rsid w:val="0009628A"/>
    <w:rsid w:val="000A78C6"/>
    <w:rsid w:val="000E4F3D"/>
    <w:rsid w:val="000E5974"/>
    <w:rsid w:val="00112E24"/>
    <w:rsid w:val="0011637B"/>
    <w:rsid w:val="00121EE7"/>
    <w:rsid w:val="001446B0"/>
    <w:rsid w:val="00144CEB"/>
    <w:rsid w:val="0017347B"/>
    <w:rsid w:val="00181460"/>
    <w:rsid w:val="001A1926"/>
    <w:rsid w:val="001B053D"/>
    <w:rsid w:val="001E493B"/>
    <w:rsid w:val="001E77AE"/>
    <w:rsid w:val="001F0084"/>
    <w:rsid w:val="00222606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85FE0"/>
    <w:rsid w:val="003B3204"/>
    <w:rsid w:val="003C258E"/>
    <w:rsid w:val="003D1FCF"/>
    <w:rsid w:val="003D354B"/>
    <w:rsid w:val="003E54F5"/>
    <w:rsid w:val="003F4EF8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B0500"/>
    <w:rsid w:val="006C3C36"/>
    <w:rsid w:val="006D65B5"/>
    <w:rsid w:val="006D7DA5"/>
    <w:rsid w:val="00705CF2"/>
    <w:rsid w:val="00712593"/>
    <w:rsid w:val="00784567"/>
    <w:rsid w:val="007B7F8F"/>
    <w:rsid w:val="007E448B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B002B"/>
    <w:rsid w:val="009B1AC6"/>
    <w:rsid w:val="009B2777"/>
    <w:rsid w:val="009B5CD5"/>
    <w:rsid w:val="009E3E53"/>
    <w:rsid w:val="009F532E"/>
    <w:rsid w:val="00A02791"/>
    <w:rsid w:val="00A079A5"/>
    <w:rsid w:val="00A20F0F"/>
    <w:rsid w:val="00A25605"/>
    <w:rsid w:val="00A954B0"/>
    <w:rsid w:val="00AA232D"/>
    <w:rsid w:val="00AA75D0"/>
    <w:rsid w:val="00AC0412"/>
    <w:rsid w:val="00AE6F14"/>
    <w:rsid w:val="00B01B95"/>
    <w:rsid w:val="00B02404"/>
    <w:rsid w:val="00B6098D"/>
    <w:rsid w:val="00B705C4"/>
    <w:rsid w:val="00BB119B"/>
    <w:rsid w:val="00BB11F4"/>
    <w:rsid w:val="00BC15FA"/>
    <w:rsid w:val="00BC3FBA"/>
    <w:rsid w:val="00BD515E"/>
    <w:rsid w:val="00BD75AD"/>
    <w:rsid w:val="00BE08A7"/>
    <w:rsid w:val="00C602D5"/>
    <w:rsid w:val="00C86B46"/>
    <w:rsid w:val="00C94001"/>
    <w:rsid w:val="00CA3E71"/>
    <w:rsid w:val="00CB22AA"/>
    <w:rsid w:val="00CC49A7"/>
    <w:rsid w:val="00CE0B87"/>
    <w:rsid w:val="00CE0DCA"/>
    <w:rsid w:val="00D0115A"/>
    <w:rsid w:val="00D22E74"/>
    <w:rsid w:val="00D40811"/>
    <w:rsid w:val="00D544A6"/>
    <w:rsid w:val="00D57442"/>
    <w:rsid w:val="00DA2848"/>
    <w:rsid w:val="00DC0683"/>
    <w:rsid w:val="00E04609"/>
    <w:rsid w:val="00E17B78"/>
    <w:rsid w:val="00E234B9"/>
    <w:rsid w:val="00E235E4"/>
    <w:rsid w:val="00E32D18"/>
    <w:rsid w:val="00E359ED"/>
    <w:rsid w:val="00E444B7"/>
    <w:rsid w:val="00E46B53"/>
    <w:rsid w:val="00E661DA"/>
    <w:rsid w:val="00E769B7"/>
    <w:rsid w:val="00E91F4B"/>
    <w:rsid w:val="00E93C9E"/>
    <w:rsid w:val="00EB6881"/>
    <w:rsid w:val="00EC3BDA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148</TotalTime>
  <Pages>2</Pages>
  <Words>604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7</cp:revision>
  <cp:lastPrinted>2010-09-13T03:32:00Z</cp:lastPrinted>
  <dcterms:created xsi:type="dcterms:W3CDTF">2010-09-30T12:56:00Z</dcterms:created>
  <dcterms:modified xsi:type="dcterms:W3CDTF">2010-10-09T14:31:00Z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