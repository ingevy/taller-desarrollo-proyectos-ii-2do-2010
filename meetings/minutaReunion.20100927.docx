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04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6B0500">
        <w:rPr>
          <w:lang w:val="es-AR"/>
        </w:rPr>
        <w:t>27</w:t>
      </w:r>
      <w:r>
        <w:rPr>
          <w:lang w:val="es-AR"/>
        </w:rPr>
        <w:t>/</w:t>
      </w:r>
      <w:r w:rsidR="00FF74B7">
        <w:rPr>
          <w:lang w:val="es-AR"/>
        </w:rPr>
        <w:t>09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 xml:space="preserve">Reunión </w:t>
      </w:r>
      <w:r w:rsidR="00D544A6">
        <w:rPr>
          <w:lang w:val="es-AR"/>
        </w:rPr>
        <w:t>F</w:t>
      </w:r>
      <w:r w:rsidR="0006503B">
        <w:rPr>
          <w:lang w:val="es-AR"/>
        </w:rPr>
        <w:t>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Alejandro Molinari </w:t>
      </w:r>
      <w:r w:rsidR="00B705C4" w:rsidRPr="00D544A6">
        <w:rPr>
          <w:lang w:val="es-AR"/>
        </w:rPr>
        <w:t xml:space="preserve">(Cliente </w:t>
      </w:r>
      <w:r w:rsidR="00E46B53" w:rsidRPr="00D544A6">
        <w:rPr>
          <w:lang w:val="es-AR"/>
        </w:rPr>
        <w:t xml:space="preserve">| </w:t>
      </w:r>
      <w:r w:rsidR="00B705C4" w:rsidRPr="00D544A6">
        <w:rPr>
          <w:lang w:val="es-AR"/>
        </w:rPr>
        <w:t xml:space="preserve">Product Owner) </w:t>
      </w:r>
      <w:r w:rsidRPr="00D544A6">
        <w:rPr>
          <w:lang w:val="es-AR"/>
        </w:rPr>
        <w:t xml:space="preserve">– </w:t>
      </w:r>
      <w:hyperlink r:id="rId8" w:history="1">
        <w:r w:rsidRPr="00D544A6">
          <w:rPr>
            <w:rStyle w:val="Hipervnculo"/>
            <w:lang w:val="es-AR"/>
          </w:rPr>
          <w:t>amolinari@gmail.com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ingevy@gmail.com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Juan Pablo P</w:t>
      </w:r>
      <w:r w:rsidR="0006503B" w:rsidRPr="00D544A6">
        <w:rPr>
          <w:lang w:val="es-AR"/>
        </w:rPr>
        <w:t>é</w:t>
      </w:r>
      <w:r w:rsidRPr="00D544A6">
        <w:rPr>
          <w:lang w:val="es-AR"/>
        </w:rPr>
        <w:t>rez Perri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1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2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Pr="00D544A6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Objetivos</w:t>
      </w:r>
    </w:p>
    <w:p w:rsidR="00B6098D" w:rsidRPr="00E93C9E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 xml:space="preserve">Presentar </w:t>
      </w:r>
      <w:r w:rsidR="00E93C9E" w:rsidRPr="00E93C9E">
        <w:rPr>
          <w:lang w:val="es-AR"/>
        </w:rPr>
        <w:t xml:space="preserve">todos </w:t>
      </w:r>
      <w:r w:rsidR="00E235E4" w:rsidRPr="00E93C9E">
        <w:rPr>
          <w:lang w:val="es-AR"/>
        </w:rPr>
        <w:t xml:space="preserve">los mockups </w:t>
      </w:r>
      <w:r w:rsidR="00E93C9E" w:rsidRPr="00E93C9E">
        <w:rPr>
          <w:lang w:val="es-AR"/>
        </w:rPr>
        <w:t>de SelfManagement y validarlos</w:t>
      </w:r>
      <w:r w:rsidR="00E235E4" w:rsidRPr="00E93C9E">
        <w:rPr>
          <w:lang w:val="es-AR"/>
        </w:rPr>
        <w:t>.</w:t>
      </w:r>
    </w:p>
    <w:p w:rsid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Usar la pantalla de Alta de campañas a fin de validar UATs.</w:t>
      </w:r>
    </w:p>
    <w:p w:rsidR="00E93C9E" w:rsidRP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Presentar el Plan de Proyecto y métricas.</w:t>
      </w:r>
    </w:p>
    <w:p w:rsidR="00B6098D" w:rsidRPr="00E93C9E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 xml:space="preserve">Acordar algunas cuestiones sobre </w:t>
      </w:r>
      <w:r w:rsidR="00E93C9E" w:rsidRPr="00E93C9E">
        <w:rPr>
          <w:lang w:val="es-AR"/>
        </w:rPr>
        <w:t>e</w:t>
      </w:r>
      <w:r w:rsidRPr="00E93C9E">
        <w:rPr>
          <w:lang w:val="es-AR"/>
        </w:rPr>
        <w:t>l sistema. Cerrar dudas del equipo de trabajo sobre el mismo.</w:t>
      </w:r>
    </w:p>
    <w:p w:rsidR="00B6098D" w:rsidRPr="00E93C9E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Recibir feedback del ayudante acerca de estos temas.</w:t>
      </w:r>
    </w:p>
    <w:p w:rsidR="00B6098D" w:rsidRP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Establecer</w:t>
      </w:r>
      <w:r w:rsidR="00011D72" w:rsidRPr="00E93C9E">
        <w:rPr>
          <w:lang w:val="es-AR"/>
        </w:rPr>
        <w:t xml:space="preserve"> </w:t>
      </w:r>
      <w:r w:rsidR="00B6098D" w:rsidRPr="00E93C9E">
        <w:rPr>
          <w:lang w:val="es-AR"/>
        </w:rPr>
        <w:t xml:space="preserve">con </w:t>
      </w:r>
      <w:r w:rsidRPr="00E93C9E">
        <w:rPr>
          <w:lang w:val="es-AR"/>
        </w:rPr>
        <w:t>Alejandro</w:t>
      </w:r>
      <w:r w:rsidR="00B6098D" w:rsidRPr="00E93C9E">
        <w:rPr>
          <w:lang w:val="es-AR"/>
        </w:rPr>
        <w:t xml:space="preserve"> l</w:t>
      </w:r>
      <w:r w:rsidRPr="00E93C9E">
        <w:rPr>
          <w:lang w:val="es-AR"/>
        </w:rPr>
        <w:t>a</w:t>
      </w:r>
      <w:r w:rsidR="00B6098D" w:rsidRPr="00E93C9E">
        <w:rPr>
          <w:lang w:val="es-AR"/>
        </w:rPr>
        <w:t xml:space="preserve"> </w:t>
      </w:r>
      <w:r w:rsidRPr="00E93C9E">
        <w:rPr>
          <w:lang w:val="es-AR"/>
        </w:rPr>
        <w:t xml:space="preserve">fecha de finalización del próximo </w:t>
      </w:r>
      <w:r w:rsidR="00B6098D" w:rsidRPr="00E93C9E">
        <w:rPr>
          <w:lang w:val="es-AR"/>
        </w:rPr>
        <w:t>sprint (</w:t>
      </w:r>
      <w:r w:rsidRPr="00E93C9E">
        <w:rPr>
          <w:lang w:val="es-AR"/>
        </w:rPr>
        <w:t>debido al feriado del lunes 11 de octubre</w:t>
      </w:r>
      <w:r w:rsidR="00B6098D" w:rsidRPr="00E93C9E">
        <w:rPr>
          <w:lang w:val="es-AR"/>
        </w:rPr>
        <w:t>).</w:t>
      </w:r>
    </w:p>
    <w:p w:rsidR="00B01B95" w:rsidRPr="00D544A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Agenda</w:t>
      </w:r>
    </w:p>
    <w:p w:rsidR="00B6098D" w:rsidRPr="00E93C9E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El equipo de trabajo presentará</w:t>
      </w:r>
      <w:r w:rsidR="00EC3BDA" w:rsidRPr="00E93C9E">
        <w:rPr>
          <w:lang w:val="es-AR"/>
        </w:rPr>
        <w:t xml:space="preserve"> </w:t>
      </w:r>
      <w:r w:rsidR="00E93C9E" w:rsidRPr="00E93C9E">
        <w:rPr>
          <w:lang w:val="es-AR"/>
        </w:rPr>
        <w:t>l</w:t>
      </w:r>
      <w:r w:rsidR="0009628A">
        <w:rPr>
          <w:lang w:val="es-AR"/>
        </w:rPr>
        <w:t>a</w:t>
      </w:r>
      <w:r w:rsidR="00E93C9E" w:rsidRPr="00E93C9E">
        <w:rPr>
          <w:lang w:val="es-AR"/>
        </w:rPr>
        <w:t>s UATs a validar en la presentación del alta de campañas</w:t>
      </w:r>
      <w:r w:rsidRPr="00E93C9E">
        <w:rPr>
          <w:lang w:val="es-AR"/>
        </w:rPr>
        <w:t>.</w:t>
      </w:r>
    </w:p>
    <w:p w:rsidR="00E93C9E" w:rsidRP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Se utilizará la pantalla de Alta de Campañas a fin de validar las UATs.</w:t>
      </w:r>
    </w:p>
    <w:p w:rsidR="00E93C9E" w:rsidRP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Presentar el estado de las métricas a fin de mostrar avances</w:t>
      </w:r>
      <w:r w:rsidR="0009628A">
        <w:rPr>
          <w:lang w:val="es-AR"/>
        </w:rPr>
        <w:t xml:space="preserve"> y mostrar el Plan de Proyecto</w:t>
      </w:r>
      <w:r w:rsidRPr="00E93C9E">
        <w:rPr>
          <w:lang w:val="es-AR"/>
        </w:rPr>
        <w:t>.</w:t>
      </w:r>
    </w:p>
    <w:p w:rsidR="00B6098D" w:rsidRP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 xml:space="preserve">Alejandro </w:t>
      </w:r>
      <w:r w:rsidR="00B6098D" w:rsidRPr="00E93C9E">
        <w:rPr>
          <w:lang w:val="es-AR"/>
        </w:rPr>
        <w:t>brindará feedback al equipo acerca del contenido de lo presentado.</w:t>
      </w:r>
    </w:p>
    <w:p w:rsidR="00B6098D" w:rsidRPr="00E93C9E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Se acordarán algunas cuestiones sobre el negocio del proyecto.</w:t>
      </w:r>
    </w:p>
    <w:p w:rsidR="00A02791" w:rsidRPr="00E93C9E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 xml:space="preserve">El ayudante determinará cuál será el contenido de la siguiente </w:t>
      </w:r>
      <w:r w:rsidR="00E93C9E" w:rsidRPr="00E93C9E">
        <w:rPr>
          <w:lang w:val="es-AR"/>
        </w:rPr>
        <w:t>entrega del día Lunes 2010-10-04</w:t>
      </w:r>
      <w:r w:rsidRPr="00E93C9E">
        <w:rPr>
          <w:lang w:val="es-AR"/>
        </w:rPr>
        <w:t>.</w:t>
      </w:r>
    </w:p>
    <w:p w:rsidR="00C94001" w:rsidRPr="00D544A6" w:rsidRDefault="00C94001" w:rsidP="00C94001">
      <w:pPr>
        <w:tabs>
          <w:tab w:val="left" w:pos="5316"/>
        </w:tabs>
        <w:spacing w:after="0" w:line="240" w:lineRule="auto"/>
        <w:ind w:left="-71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Acuerdos</w:t>
      </w:r>
    </w:p>
    <w:p w:rsidR="00AE6F14" w:rsidRDefault="00286988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 xml:space="preserve">Cada campaña </w:t>
      </w:r>
      <w:r w:rsidR="00E93C9E" w:rsidRPr="00E93C9E">
        <w:rPr>
          <w:lang w:val="es-AR"/>
        </w:rPr>
        <w:t>puede tener más</w:t>
      </w:r>
      <w:r w:rsidRPr="00E93C9E">
        <w:rPr>
          <w:lang w:val="es-AR"/>
        </w:rPr>
        <w:t xml:space="preserve"> </w:t>
      </w:r>
      <w:r w:rsidR="00E93C9E" w:rsidRPr="00E93C9E">
        <w:rPr>
          <w:lang w:val="es-AR"/>
        </w:rPr>
        <w:t>de</w:t>
      </w:r>
      <w:r w:rsidRPr="00E93C9E">
        <w:rPr>
          <w:lang w:val="es-AR"/>
        </w:rPr>
        <w:t xml:space="preserve"> un supervisor</w:t>
      </w:r>
      <w:r w:rsidR="00E93C9E" w:rsidRPr="00E93C9E">
        <w:rPr>
          <w:lang w:val="es-AR"/>
        </w:rPr>
        <w:t xml:space="preserve"> (validado con Carolina</w:t>
      </w:r>
      <w:r w:rsidR="0009628A">
        <w:rPr>
          <w:lang w:val="es-AR"/>
        </w:rPr>
        <w:t xml:space="preserve"> y Alejandro</w:t>
      </w:r>
      <w:r w:rsidR="00E93C9E" w:rsidRPr="00E93C9E">
        <w:rPr>
          <w:lang w:val="es-AR"/>
        </w:rPr>
        <w:t>)</w:t>
      </w:r>
      <w:r w:rsidRPr="00E93C9E">
        <w:rPr>
          <w:lang w:val="es-AR"/>
        </w:rPr>
        <w:t>.</w:t>
      </w:r>
    </w:p>
    <w:p w:rsidR="004362B9" w:rsidRDefault="004362B9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Todas las máquinas que accedan al SelfManagement tendrán instalado el browser Mozilla Firefox versión 3.6.10, y utilizarán el mismo para accederlo.</w:t>
      </w:r>
    </w:p>
    <w:p w:rsidR="004362B9" w:rsidRDefault="004362B9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Para mayor utilidad en la trazabilidad, en los commits al repositorio se colocará: </w:t>
      </w:r>
      <w:r w:rsidR="0009628A">
        <w:rPr>
          <w:lang w:val="es-AR"/>
        </w:rPr>
        <w:t>“</w:t>
      </w:r>
      <w:r>
        <w:rPr>
          <w:lang w:val="es-AR"/>
        </w:rPr>
        <w:t>ID_STORY – descripción – Link al wolof</w:t>
      </w:r>
      <w:r w:rsidR="0009628A">
        <w:rPr>
          <w:lang w:val="es-AR"/>
        </w:rPr>
        <w:t>”</w:t>
      </w:r>
      <w:r>
        <w:rPr>
          <w:lang w:val="es-AR"/>
        </w:rPr>
        <w:t>.</w:t>
      </w:r>
    </w:p>
    <w:p w:rsidR="004362B9" w:rsidRDefault="004362B9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quitará el link “Iniciar Sesión” de la pantalla de Log-in.</w:t>
      </w:r>
    </w:p>
    <w:p w:rsidR="004362B9" w:rsidRDefault="004362B9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En el alta de campañas, si el cliente ingresado no existe, el mismo es creado. Se validó con Alejandro y dio el OK para hacerlo así por ahora (se analizará si se hará el ABM de clientes, en caso afirmativo se realizará en el último sprint).</w:t>
      </w:r>
    </w:p>
    <w:p w:rsidR="0009628A" w:rsidRDefault="0009628A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>Para el próximo sprint se realizarán los cálculos al día actual de algunas métricas (a definir). No interesarán los gráficos, mostrar el resultado analítico.</w:t>
      </w:r>
    </w:p>
    <w:p w:rsidR="00286988" w:rsidRPr="0009628A" w:rsidRDefault="0009628A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09628A">
        <w:rPr>
          <w:lang w:val="es-AR"/>
        </w:rPr>
        <w:t>Para el próximo sprint se deberá procesar al menos un archivo de entrada</w:t>
      </w:r>
      <w:r w:rsidR="00286988" w:rsidRPr="0009628A">
        <w:rPr>
          <w:lang w:val="es-AR"/>
        </w:rPr>
        <w:t>.</w:t>
      </w:r>
    </w:p>
    <w:p w:rsidR="00D0115A" w:rsidRPr="00E93C9E" w:rsidRDefault="00D0115A" w:rsidP="00D0115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ES"/>
        </w:rPr>
        <w:t xml:space="preserve">Se considera </w:t>
      </w:r>
      <w:r w:rsidRPr="00D0115A">
        <w:rPr>
          <w:lang w:val="es-ES"/>
        </w:rPr>
        <w:t xml:space="preserve">que el próximo sprint dura 3 semanas </w:t>
      </w:r>
      <w:r w:rsidRPr="00E93C9E">
        <w:rPr>
          <w:lang w:val="es-AR"/>
        </w:rPr>
        <w:t>(debido al feriado del lunes 11 de octubre)</w:t>
      </w:r>
      <w:r>
        <w:rPr>
          <w:lang w:val="es-AR"/>
        </w:rPr>
        <w:t>, salvo nueva notificación que indique otra fecha</w:t>
      </w:r>
      <w:r w:rsidRPr="00E93C9E">
        <w:rPr>
          <w:lang w:val="es-AR"/>
        </w:rPr>
        <w:t>.</w:t>
      </w:r>
    </w:p>
    <w:p w:rsidR="00B6098D" w:rsidRPr="00D0115A" w:rsidRDefault="00B6098D" w:rsidP="00D0115A">
      <w:pPr>
        <w:pStyle w:val="Encabezado"/>
        <w:spacing w:after="0" w:line="240" w:lineRule="auto"/>
        <w:ind w:left="720"/>
        <w:rPr>
          <w:sz w:val="20"/>
          <w:highlight w:val="yellow"/>
          <w:lang w:val="es-AR"/>
        </w:rPr>
      </w:pPr>
    </w:p>
    <w:p w:rsidR="00B01B95" w:rsidRPr="0009628A" w:rsidRDefault="00B01B9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Compromisos</w:t>
      </w:r>
    </w:p>
    <w:p w:rsidR="00894BEB" w:rsidRDefault="00894BEB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Corregir los UATs que no </w:t>
      </w:r>
      <w:r w:rsidR="0009628A">
        <w:rPr>
          <w:rFonts w:ascii="Calibri" w:hAnsi="Calibri" w:cs="Calibri"/>
          <w:lang w:val="es-AR"/>
        </w:rPr>
        <w:t>tuvieron resultado satisfactorio en la primer entrega formal.</w:t>
      </w:r>
    </w:p>
    <w:p w:rsidR="0009628A" w:rsidRPr="00894BEB" w:rsidRDefault="0009628A" w:rsidP="0009628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09628A" w:rsidRPr="00894BEB" w:rsidRDefault="0009628A" w:rsidP="0009628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894BEB" w:rsidRDefault="00894BEB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Presentar la métrica de CodeCoverage para la próxima reunión formal.</w:t>
      </w:r>
    </w:p>
    <w:p w:rsidR="00894BEB" w:rsidRPr="00894BEB" w:rsidRDefault="00894BEB" w:rsidP="00894BE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894BEB" w:rsidRPr="00894BEB" w:rsidRDefault="00894BEB" w:rsidP="00894BE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894BEB" w:rsidRDefault="00894BEB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Llevar un control de bugs, y presentarlos antes</w:t>
      </w:r>
      <w:r w:rsidR="0009628A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de una reunión formal.</w:t>
      </w:r>
    </w:p>
    <w:p w:rsidR="00894BEB" w:rsidRPr="00894BEB" w:rsidRDefault="00894BEB" w:rsidP="00894BE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894BEB" w:rsidRPr="00894BEB" w:rsidRDefault="00894BEB" w:rsidP="00894BE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B6098D" w:rsidRPr="00D0115A" w:rsidRDefault="00901CF0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>Enviar</w:t>
      </w:r>
      <w:r w:rsidR="00B6098D" w:rsidRPr="00D0115A">
        <w:rPr>
          <w:rFonts w:ascii="Calibri" w:hAnsi="Calibri" w:cs="Calibri"/>
          <w:lang w:val="es-AR"/>
        </w:rPr>
        <w:t xml:space="preserve"> </w:t>
      </w:r>
      <w:r w:rsidR="00385FE0" w:rsidRPr="00D0115A">
        <w:rPr>
          <w:rFonts w:ascii="Calibri" w:hAnsi="Calibri" w:cs="Calibri"/>
          <w:lang w:val="es-AR"/>
        </w:rPr>
        <w:t xml:space="preserve">por mail a Alejandro el alcance del Sprint 2, </w:t>
      </w:r>
      <w:r w:rsidR="00BE08A7" w:rsidRPr="00D0115A">
        <w:rPr>
          <w:rFonts w:ascii="Calibri" w:hAnsi="Calibri" w:cs="Calibri"/>
          <w:lang w:val="es-AR"/>
        </w:rPr>
        <w:t xml:space="preserve"> </w:t>
      </w:r>
      <w:r w:rsidR="00385FE0" w:rsidRPr="00D0115A">
        <w:rPr>
          <w:rFonts w:ascii="Calibri" w:hAnsi="Calibri" w:cs="Calibri"/>
          <w:lang w:val="es-AR"/>
        </w:rPr>
        <w:t xml:space="preserve">incluyendo la </w:t>
      </w:r>
      <w:r w:rsidR="00D0115A" w:rsidRPr="00D0115A">
        <w:rPr>
          <w:rFonts w:ascii="Calibri" w:hAnsi="Calibri" w:cs="Calibri"/>
          <w:lang w:val="es-AR"/>
        </w:rPr>
        <w:t>posibilidad</w:t>
      </w:r>
      <w:r w:rsidR="00385FE0" w:rsidRPr="00D0115A">
        <w:rPr>
          <w:rFonts w:ascii="Calibri" w:hAnsi="Calibri" w:cs="Calibri"/>
          <w:lang w:val="es-AR"/>
        </w:rPr>
        <w:t xml:space="preserve"> de </w:t>
      </w:r>
      <w:r w:rsidR="00D0115A" w:rsidRPr="00D0115A">
        <w:rPr>
          <w:rFonts w:ascii="Calibri" w:hAnsi="Calibri" w:cs="Calibri"/>
          <w:lang w:val="es-AR"/>
        </w:rPr>
        <w:t xml:space="preserve">agregar </w:t>
      </w:r>
      <w:r w:rsidR="00385FE0" w:rsidRPr="00D0115A">
        <w:rPr>
          <w:rFonts w:ascii="Calibri" w:hAnsi="Calibri" w:cs="Calibri"/>
          <w:lang w:val="es-AR"/>
        </w:rPr>
        <w:t>más de un</w:t>
      </w:r>
      <w:r w:rsidR="00D0115A" w:rsidRPr="00D0115A">
        <w:rPr>
          <w:rFonts w:ascii="Calibri" w:hAnsi="Calibri" w:cs="Calibri"/>
          <w:lang w:val="es-AR"/>
        </w:rPr>
        <w:t xml:space="preserve"> supervisor por campaña.</w:t>
      </w:r>
      <w:r w:rsidR="00385FE0" w:rsidRPr="00D0115A">
        <w:rPr>
          <w:rFonts w:ascii="Calibri" w:hAnsi="Calibri" w:cs="Calibri"/>
          <w:lang w:val="es-AR"/>
        </w:rPr>
        <w:t xml:space="preserve"> </w:t>
      </w:r>
    </w:p>
    <w:p w:rsidR="00B6098D" w:rsidRPr="00D0115A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>Responsable: Equipo de Trabajo.</w:t>
      </w:r>
    </w:p>
    <w:p w:rsidR="00BE08A7" w:rsidRPr="00D0115A" w:rsidRDefault="00D0115A" w:rsidP="00BE08A7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>Enviar por mail a Alejandro el link al repositorio.</w:t>
      </w:r>
    </w:p>
    <w:p w:rsidR="00BE08A7" w:rsidRPr="00D0115A" w:rsidRDefault="00BE08A7" w:rsidP="00BE08A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 xml:space="preserve">Responsable: </w:t>
      </w:r>
      <w:r w:rsidR="00413ECC" w:rsidRPr="00D0115A">
        <w:rPr>
          <w:rFonts w:ascii="Calibri" w:hAnsi="Calibri" w:cs="Calibri"/>
          <w:lang w:val="es-AR"/>
        </w:rPr>
        <w:t>Equipo de Trabajo</w:t>
      </w:r>
      <w:r w:rsidRPr="00D0115A">
        <w:rPr>
          <w:rFonts w:ascii="Calibri" w:hAnsi="Calibri" w:cs="Calibri"/>
          <w:lang w:val="es-AR"/>
        </w:rPr>
        <w:t>.</w:t>
      </w:r>
    </w:p>
    <w:p w:rsidR="005268D5" w:rsidRPr="00D544A6" w:rsidRDefault="005268D5" w:rsidP="00CB22AA">
      <w:pPr>
        <w:spacing w:after="0" w:line="240" w:lineRule="auto"/>
        <w:rPr>
          <w:sz w:val="20"/>
          <w:highlight w:val="yellow"/>
          <w:lang w:val="es-AR"/>
        </w:rPr>
      </w:pPr>
    </w:p>
    <w:p w:rsidR="005268D5" w:rsidRPr="0009628A" w:rsidRDefault="005268D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09628A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7B7F8F" w:rsidP="00AA232D">
      <w:pPr>
        <w:spacing w:after="0" w:line="240" w:lineRule="auto"/>
        <w:rPr>
          <w:lang w:val="es-AR"/>
        </w:rPr>
      </w:pPr>
      <w:r w:rsidRPr="007B7F8F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E71" w:rsidRDefault="00CA3E71">
      <w:r>
        <w:separator/>
      </w:r>
    </w:p>
  </w:endnote>
  <w:endnote w:type="continuationSeparator" w:id="0">
    <w:p w:rsidR="00CA3E71" w:rsidRDefault="00CA3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FE0" w:rsidRDefault="00385FE0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385FE0" w:rsidRPr="002972BB" w:rsidRDefault="00385FE0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09628A">
          <w:rPr>
            <w:noProof/>
            <w:sz w:val="20"/>
            <w:lang w:val="es-AR"/>
          </w:rPr>
          <w:t>2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385FE0" w:rsidRDefault="00385FE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E71" w:rsidRDefault="00CA3E71">
      <w:r>
        <w:separator/>
      </w:r>
    </w:p>
  </w:footnote>
  <w:footnote w:type="continuationSeparator" w:id="0">
    <w:p w:rsidR="00CA3E71" w:rsidRDefault="00CA3E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FE0" w:rsidRPr="001236C5" w:rsidRDefault="00385FE0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385FE0" w:rsidRDefault="00385FE0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385FE0" w:rsidRDefault="00385FE0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385FE0" w:rsidRPr="008A35EE" w:rsidRDefault="00385FE0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078F0"/>
    <w:rsid w:val="00011D72"/>
    <w:rsid w:val="00064B03"/>
    <w:rsid w:val="0006503B"/>
    <w:rsid w:val="0009628A"/>
    <w:rsid w:val="000A78C6"/>
    <w:rsid w:val="000E4F3D"/>
    <w:rsid w:val="000E5974"/>
    <w:rsid w:val="00112E24"/>
    <w:rsid w:val="0011637B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550AA"/>
    <w:rsid w:val="00286988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85FE0"/>
    <w:rsid w:val="003B3204"/>
    <w:rsid w:val="003C258E"/>
    <w:rsid w:val="003D1FCF"/>
    <w:rsid w:val="003D354B"/>
    <w:rsid w:val="003E54F5"/>
    <w:rsid w:val="003F4EF8"/>
    <w:rsid w:val="004074D7"/>
    <w:rsid w:val="00413ECC"/>
    <w:rsid w:val="004362B9"/>
    <w:rsid w:val="0043708D"/>
    <w:rsid w:val="00447034"/>
    <w:rsid w:val="00452825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4093E"/>
    <w:rsid w:val="00575A68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B0500"/>
    <w:rsid w:val="006D65B5"/>
    <w:rsid w:val="006D7DA5"/>
    <w:rsid w:val="00705CF2"/>
    <w:rsid w:val="00712593"/>
    <w:rsid w:val="00784567"/>
    <w:rsid w:val="007B7F8F"/>
    <w:rsid w:val="007E448B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30B72"/>
    <w:rsid w:val="009604C9"/>
    <w:rsid w:val="00971075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954B0"/>
    <w:rsid w:val="00AA232D"/>
    <w:rsid w:val="00AA75D0"/>
    <w:rsid w:val="00AC0412"/>
    <w:rsid w:val="00AE6F14"/>
    <w:rsid w:val="00B01B95"/>
    <w:rsid w:val="00B02404"/>
    <w:rsid w:val="00B6098D"/>
    <w:rsid w:val="00B705C4"/>
    <w:rsid w:val="00BB119B"/>
    <w:rsid w:val="00BB11F4"/>
    <w:rsid w:val="00BC15FA"/>
    <w:rsid w:val="00BC3FBA"/>
    <w:rsid w:val="00BD515E"/>
    <w:rsid w:val="00BD75AD"/>
    <w:rsid w:val="00BE08A7"/>
    <w:rsid w:val="00C602D5"/>
    <w:rsid w:val="00C86B46"/>
    <w:rsid w:val="00C94001"/>
    <w:rsid w:val="00CA3E71"/>
    <w:rsid w:val="00CB22AA"/>
    <w:rsid w:val="00CC49A7"/>
    <w:rsid w:val="00CE0B87"/>
    <w:rsid w:val="00D0115A"/>
    <w:rsid w:val="00D22E74"/>
    <w:rsid w:val="00D40811"/>
    <w:rsid w:val="00D544A6"/>
    <w:rsid w:val="00D57442"/>
    <w:rsid w:val="00DA2848"/>
    <w:rsid w:val="00DC0683"/>
    <w:rsid w:val="00E04609"/>
    <w:rsid w:val="00E17B78"/>
    <w:rsid w:val="00E234B9"/>
    <w:rsid w:val="00E235E4"/>
    <w:rsid w:val="00E32D18"/>
    <w:rsid w:val="00E359ED"/>
    <w:rsid w:val="00E444B7"/>
    <w:rsid w:val="00E46B53"/>
    <w:rsid w:val="00E661DA"/>
    <w:rsid w:val="00E769B7"/>
    <w:rsid w:val="00E91F4B"/>
    <w:rsid w:val="00E93C9E"/>
    <w:rsid w:val="00EB6881"/>
    <w:rsid w:val="00EC3BDA"/>
    <w:rsid w:val="00EC5C9A"/>
    <w:rsid w:val="00F10C1C"/>
    <w:rsid w:val="00F12B74"/>
    <w:rsid w:val="00F32357"/>
    <w:rsid w:val="00F57CA9"/>
    <w:rsid w:val="00F75F9A"/>
    <w:rsid w:val="00F8019F"/>
    <w:rsid w:val="00F83034"/>
    <w:rsid w:val="00F86621"/>
    <w:rsid w:val="00F97BE1"/>
    <w:rsid w:val="00FC7490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3F173-D9EE-4EF9-86D8-9C6FD7D4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40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consultor</cp:lastModifiedBy>
  <cp:revision>6</cp:revision>
  <cp:lastPrinted>2010-09-13T03:32:00Z</cp:lastPrinted>
  <dcterms:created xsi:type="dcterms:W3CDTF">2010-09-30T12:56:00Z</dcterms:created>
  <dcterms:modified xsi:type="dcterms:W3CDTF">2010-09-30T13:36:00Z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