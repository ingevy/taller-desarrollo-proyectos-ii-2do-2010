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FF74B7">
        <w:rPr>
          <w:lang w:val="es-AR"/>
        </w:rPr>
        <w:t xml:space="preserve"> 01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F74B7">
        <w:rPr>
          <w:lang w:val="es-AR"/>
        </w:rPr>
        <w:t>06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>Clasificación: Coordinación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Perez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502360" w:rsidRDefault="00CB22AA" w:rsidP="00502360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presentación inicial del proyecto con las herramientas que se van a utilizar para administrarlo y ejecutarlo.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Recibir feedback del ayudante acerca de la presentación inicial del proyecto</w:t>
      </w:r>
      <w:r w:rsidR="00AE6F14">
        <w:rPr>
          <w:lang w:val="es-AR"/>
        </w:rPr>
        <w:t xml:space="preserve"> que realizó el equipo</w:t>
      </w:r>
      <w:r>
        <w:rPr>
          <w:lang w:val="es-AR"/>
        </w:rPr>
        <w:t>.</w:t>
      </w:r>
    </w:p>
    <w:p w:rsidR="00B01B95" w:rsidRPr="00E769B7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Acordar con el ayudante un compromiso de trabajo para la siguiente clase</w:t>
      </w:r>
      <w:r>
        <w:rPr>
          <w:lang w:val="es-AR"/>
        </w:rPr>
        <w:t>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7F4EA0" w:rsidRDefault="007F4EA0" w:rsidP="003E3BA8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equipo de trabajo realizará la presentación inicial del proyecto.</w:t>
      </w:r>
    </w:p>
    <w:p w:rsidR="007F4EA0" w:rsidRDefault="007F4EA0" w:rsidP="003E3BA8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ayudante brindará feedback al equipo acerca del contenido y ejecución de la presentación.</w:t>
      </w:r>
    </w:p>
    <w:p w:rsidR="00B01B95" w:rsidRPr="007F4EA0" w:rsidRDefault="007F4EA0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 xml:space="preserve">El ayudante determinará </w:t>
      </w:r>
      <w:r w:rsidR="00AE6F14">
        <w:rPr>
          <w:lang w:val="es-AR"/>
        </w:rPr>
        <w:t xml:space="preserve">cuál será el contenido </w:t>
      </w:r>
      <w:r w:rsidRPr="007F4EA0">
        <w:rPr>
          <w:lang w:val="es-AR"/>
        </w:rPr>
        <w:t xml:space="preserve">la </w:t>
      </w:r>
      <w:r w:rsidR="00AE6F14">
        <w:rPr>
          <w:lang w:val="es-AR"/>
        </w:rPr>
        <w:t xml:space="preserve">siguiente </w:t>
      </w:r>
      <w:r w:rsidRPr="007F4EA0">
        <w:rPr>
          <w:lang w:val="es-AR"/>
        </w:rPr>
        <w:t xml:space="preserve">entrega del </w:t>
      </w:r>
      <w:r w:rsidR="00AE6F14">
        <w:rPr>
          <w:lang w:val="es-AR"/>
        </w:rPr>
        <w:t xml:space="preserve">día </w:t>
      </w:r>
      <w:r w:rsidRPr="007F4EA0">
        <w:rPr>
          <w:lang w:val="es-AR"/>
        </w:rPr>
        <w:t>Lunes 2010-0</w:t>
      </w:r>
      <w:r>
        <w:rPr>
          <w:lang w:val="es-AR"/>
        </w:rPr>
        <w:t>9</w:t>
      </w:r>
      <w:r w:rsidRPr="007F4EA0">
        <w:rPr>
          <w:lang w:val="es-AR"/>
        </w:rPr>
        <w:t>-</w:t>
      </w:r>
      <w:r>
        <w:rPr>
          <w:lang w:val="es-AR"/>
        </w:rPr>
        <w:t>13</w:t>
      </w:r>
      <w:r w:rsidRPr="007F4EA0">
        <w:rPr>
          <w:lang w:val="es-AR"/>
        </w:rPr>
        <w:t>.</w:t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7F4EA0" w:rsidRPr="007F4EA0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el p</w:t>
      </w:r>
      <w:r w:rsidRPr="007F4EA0">
        <w:rPr>
          <w:lang w:val="es-AR"/>
        </w:rPr>
        <w:t xml:space="preserve">rimer análisis de </w:t>
      </w:r>
      <w:r>
        <w:rPr>
          <w:lang w:val="es-AR"/>
        </w:rPr>
        <w:t>riegos del proyecto</w:t>
      </w:r>
      <w:r w:rsidR="00E234B9">
        <w:rPr>
          <w:lang w:val="es-AR"/>
        </w:rPr>
        <w:t>.</w:t>
      </w:r>
    </w:p>
    <w:p w:rsidR="00AE6F14" w:rsidRPr="007F4EA0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el </w:t>
      </w:r>
      <w:r w:rsidRPr="007F4EA0">
        <w:rPr>
          <w:lang w:val="es-AR"/>
        </w:rPr>
        <w:t>Product Backlog completo</w:t>
      </w:r>
      <w:r>
        <w:rPr>
          <w:lang w:val="es-AR"/>
        </w:rPr>
        <w:t xml:space="preserve"> con todas las User Stories identificadas</w:t>
      </w:r>
      <w:r w:rsidRPr="007F4EA0">
        <w:rPr>
          <w:lang w:val="es-AR"/>
        </w:rPr>
        <w:t>.</w:t>
      </w:r>
      <w:r w:rsidR="00E234B9">
        <w:rPr>
          <w:lang w:val="es-AR"/>
        </w:rPr>
        <w:t xml:space="preserve"> En cada User Story llegar al detalle que el equipo considere necesario para poder implementarla.</w:t>
      </w:r>
    </w:p>
    <w:p w:rsidR="00B01B95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</w:t>
      </w:r>
      <w:r w:rsidRPr="007F4EA0">
        <w:rPr>
          <w:lang w:val="es-AR"/>
        </w:rPr>
        <w:t xml:space="preserve">rimera estimación </w:t>
      </w:r>
      <w:r>
        <w:rPr>
          <w:lang w:val="es-AR"/>
        </w:rPr>
        <w:t>de todas las User Stories y presentar evidencia de cómo se procedió</w:t>
      </w:r>
      <w:r w:rsidRPr="007F4EA0">
        <w:rPr>
          <w:lang w:val="es-AR"/>
        </w:rPr>
        <w:t>.</w:t>
      </w:r>
    </w:p>
    <w:p w:rsidR="00AE6F14" w:rsidRPr="00E769B7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Para las estimaciones</w:t>
      </w:r>
      <w:r w:rsidRPr="00AE6F14">
        <w:rPr>
          <w:lang w:val="es-AR"/>
        </w:rPr>
        <w:t xml:space="preserve"> </w:t>
      </w:r>
      <w:r>
        <w:rPr>
          <w:lang w:val="es-AR"/>
        </w:rPr>
        <w:t xml:space="preserve">se considera que </w:t>
      </w:r>
      <w:r w:rsidRPr="00AE6F14">
        <w:rPr>
          <w:b/>
          <w:lang w:val="es-AR"/>
        </w:rPr>
        <w:t>1 punto del sistema Wolof</w:t>
      </w:r>
      <w:r w:rsidRPr="00AE6F14">
        <w:rPr>
          <w:lang w:val="es-AR"/>
        </w:rPr>
        <w:t xml:space="preserve"> equivale a </w:t>
      </w:r>
      <w:r w:rsidRPr="00AE6F14">
        <w:rPr>
          <w:b/>
          <w:lang w:val="es-AR"/>
        </w:rPr>
        <w:t>4 horas hombre</w:t>
      </w:r>
      <w:r>
        <w:rPr>
          <w:lang w:val="es-AR"/>
        </w:rPr>
        <w:t xml:space="preserve"> del equipo</w:t>
      </w:r>
      <w:r w:rsidRPr="00AE6F14">
        <w:rPr>
          <w:lang w:val="es-AR"/>
        </w:rPr>
        <w:t>.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7F4EA0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la </w:t>
      </w:r>
      <w:r w:rsidR="007F4EA0">
        <w:rPr>
          <w:lang w:val="es-AR"/>
        </w:rPr>
        <w:t xml:space="preserve">Planilla de </w:t>
      </w:r>
      <w:r w:rsidR="007F4EA0" w:rsidRPr="007F4EA0">
        <w:rPr>
          <w:lang w:val="es-AR"/>
        </w:rPr>
        <w:t xml:space="preserve">Riegos </w:t>
      </w:r>
      <w:r>
        <w:rPr>
          <w:lang w:val="es-AR"/>
        </w:rPr>
        <w:t xml:space="preserve">del proyecto y </w:t>
      </w:r>
      <w:r w:rsidR="00971075">
        <w:rPr>
          <w:lang w:val="es-AR"/>
        </w:rPr>
        <w:t>actualizarla</w:t>
      </w:r>
      <w:r>
        <w:rPr>
          <w:lang w:val="es-AR"/>
        </w:rPr>
        <w:t xml:space="preserve"> </w:t>
      </w:r>
      <w:r w:rsidR="00AE6F14">
        <w:rPr>
          <w:lang w:val="es-AR"/>
        </w:rPr>
        <w:t>al finalizar</w:t>
      </w:r>
      <w:r w:rsidR="007F4EA0">
        <w:rPr>
          <w:lang w:val="es-AR"/>
        </w:rPr>
        <w:t xml:space="preserve"> cada </w:t>
      </w:r>
      <w:r w:rsidR="00AE6F14">
        <w:rPr>
          <w:lang w:val="es-AR"/>
        </w:rPr>
        <w:t>S</w:t>
      </w:r>
      <w:r w:rsidR="007F4EA0">
        <w:rPr>
          <w:lang w:val="es-AR"/>
        </w:rPr>
        <w:t>print de 2 semanas.</w:t>
      </w:r>
    </w:p>
    <w:p w:rsidR="007F4EA0" w:rsidRPr="007F4EA0" w:rsidRDefault="007F4EA0" w:rsidP="007F4EA0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575A68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e</w:t>
      </w:r>
      <w:r w:rsidR="007F4EA0">
        <w:rPr>
          <w:lang w:val="es-AR"/>
        </w:rPr>
        <w:t>stima</w:t>
      </w:r>
      <w:r>
        <w:rPr>
          <w:lang w:val="es-AR"/>
        </w:rPr>
        <w:t>ción de</w:t>
      </w:r>
      <w:r w:rsidR="007F4EA0" w:rsidRPr="007F4EA0">
        <w:rPr>
          <w:lang w:val="es-AR"/>
        </w:rPr>
        <w:t xml:space="preserve"> todo el proyecto </w:t>
      </w:r>
      <w:r w:rsidR="00AE6F14">
        <w:rPr>
          <w:lang w:val="es-AR"/>
        </w:rPr>
        <w:t>y refinar</w:t>
      </w:r>
      <w:r>
        <w:rPr>
          <w:lang w:val="es-AR"/>
        </w:rPr>
        <w:t>la</w:t>
      </w:r>
      <w:r w:rsidR="00AE6F14">
        <w:rPr>
          <w:lang w:val="es-AR"/>
        </w:rPr>
        <w:t xml:space="preserve"> al comienzo de cada Sprint de 2 semanas</w:t>
      </w:r>
      <w:r w:rsidR="00E234B9">
        <w:rPr>
          <w:lang w:val="es-AR"/>
        </w:rPr>
        <w:t>.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AE6F14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Presentar evidencia del proceso de estimación</w:t>
      </w:r>
      <w:r w:rsidR="00575A68">
        <w:rPr>
          <w:lang w:val="es-AR"/>
        </w:rPr>
        <w:t xml:space="preserve"> elegido (Planning Poker)</w:t>
      </w:r>
      <w:r>
        <w:rPr>
          <w:lang w:val="es-AR"/>
        </w:rPr>
        <w:t xml:space="preserve">. 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lastRenderedPageBreak/>
        <w:t>Responsable: Equipo de Trabajo.</w:t>
      </w:r>
    </w:p>
    <w:p w:rsidR="00E234B9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Determinar las User Stories que entrarán dentro del primer Sprint de 2 semanas.</w:t>
      </w:r>
    </w:p>
    <w:p w:rsidR="007F4EA0" w:rsidRDefault="007F4EA0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E234B9" w:rsidRPr="007F4EA0" w:rsidRDefault="00E234B9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Validación: Alejandro Molinari.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AE6F14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AD70C5" w:rsidP="00AA232D">
      <w:pPr>
        <w:spacing w:after="0" w:line="240" w:lineRule="auto"/>
        <w:rPr>
          <w:lang w:val="es-AR"/>
        </w:rPr>
      </w:pPr>
      <w:r w:rsidRPr="00AD70C5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449" w:rsidRDefault="00036449">
      <w:r>
        <w:separator/>
      </w:r>
    </w:p>
  </w:endnote>
  <w:endnote w:type="continuationSeparator" w:id="0">
    <w:p w:rsidR="00036449" w:rsidRDefault="00036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AD70C5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AD70C5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3E3BA8">
          <w:rPr>
            <w:noProof/>
            <w:sz w:val="20"/>
            <w:lang w:val="es-AR"/>
          </w:rPr>
          <w:t>2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449" w:rsidRDefault="00036449">
      <w:r>
        <w:separator/>
      </w:r>
    </w:p>
  </w:footnote>
  <w:footnote w:type="continuationSeparator" w:id="0">
    <w:p w:rsidR="00036449" w:rsidRDefault="00036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AD70C5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78F0"/>
    <w:rsid w:val="00036449"/>
    <w:rsid w:val="00064B03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11FE2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C258E"/>
    <w:rsid w:val="003D1FCF"/>
    <w:rsid w:val="003E3BA8"/>
    <w:rsid w:val="003E54F5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7E448B"/>
    <w:rsid w:val="007E4C49"/>
    <w:rsid w:val="007F4EA0"/>
    <w:rsid w:val="00841EDC"/>
    <w:rsid w:val="0085251B"/>
    <w:rsid w:val="00872A1C"/>
    <w:rsid w:val="00873601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B1C11"/>
    <w:rsid w:val="00AC0412"/>
    <w:rsid w:val="00AD70C5"/>
    <w:rsid w:val="00AE6F14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22AA"/>
    <w:rsid w:val="00CC49A7"/>
    <w:rsid w:val="00D22E74"/>
    <w:rsid w:val="00D40811"/>
    <w:rsid w:val="00D57442"/>
    <w:rsid w:val="00DA2848"/>
    <w:rsid w:val="00DC0683"/>
    <w:rsid w:val="00E04609"/>
    <w:rsid w:val="00E234B9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549FF-F371-4B05-B559-F89A60AB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135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48</cp:revision>
  <cp:lastPrinted>2010-09-13T03:32:00Z</cp:lastPrinted>
  <dcterms:created xsi:type="dcterms:W3CDTF">2010-03-30T11:49:00Z</dcterms:created>
  <dcterms:modified xsi:type="dcterms:W3CDTF">2010-09-19T22:05:00Z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