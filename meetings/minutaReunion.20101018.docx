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6B0500">
        <w:rPr>
          <w:lang w:val="es-AR"/>
        </w:rPr>
        <w:t xml:space="preserve"> 0</w:t>
      </w:r>
      <w:r w:rsidR="006815BD">
        <w:rPr>
          <w:lang w:val="es-AR"/>
        </w:rPr>
        <w:t>6</w:t>
      </w:r>
    </w:p>
    <w:p w:rsidR="000A78C6" w:rsidRPr="0054093E" w:rsidRDefault="000953AC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Proye</w:t>
      </w:r>
      <w:r w:rsidR="000A78C6" w:rsidRPr="0054093E">
        <w:rPr>
          <w:lang w:val="es-AR"/>
        </w:rPr>
        <w:t xml:space="preserve">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6815BD">
        <w:rPr>
          <w:lang w:val="es-AR"/>
        </w:rPr>
        <w:t>18</w:t>
      </w:r>
      <w:r>
        <w:rPr>
          <w:lang w:val="es-AR"/>
        </w:rPr>
        <w:t>/</w:t>
      </w:r>
      <w:r w:rsidR="000953AC">
        <w:rPr>
          <w:lang w:val="es-AR"/>
        </w:rPr>
        <w:t>10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 xml:space="preserve">Clasificación: </w:t>
      </w:r>
      <w:r w:rsidR="0006503B">
        <w:rPr>
          <w:lang w:val="es-AR"/>
        </w:rPr>
        <w:t xml:space="preserve">Reunión </w:t>
      </w:r>
      <w:r w:rsidR="006815BD">
        <w:rPr>
          <w:lang w:val="es-AR"/>
        </w:rPr>
        <w:t>formal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D544A6" w:rsidRDefault="00B01B95" w:rsidP="00502360">
      <w:pPr>
        <w:pStyle w:val="Ttulo2"/>
        <w:spacing w:before="100" w:line="240" w:lineRule="auto"/>
        <w:rPr>
          <w:lang w:val="es-AR"/>
        </w:rPr>
      </w:pPr>
      <w:r w:rsidRPr="00D544A6">
        <w:rPr>
          <w:lang w:val="es-AR"/>
        </w:rPr>
        <w:t>Participantes</w:t>
      </w:r>
    </w:p>
    <w:p w:rsidR="000A78C6" w:rsidRPr="00D544A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Alejandro Molinari </w:t>
      </w:r>
      <w:r w:rsidR="00B705C4" w:rsidRPr="00D544A6">
        <w:rPr>
          <w:lang w:val="es-AR"/>
        </w:rPr>
        <w:t xml:space="preserve">(Cliente </w:t>
      </w:r>
      <w:r w:rsidR="00E46B53" w:rsidRPr="00D544A6">
        <w:rPr>
          <w:lang w:val="es-AR"/>
        </w:rPr>
        <w:t xml:space="preserve">| </w:t>
      </w:r>
      <w:r w:rsidR="00B705C4" w:rsidRPr="00D544A6">
        <w:rPr>
          <w:lang w:val="es-AR"/>
        </w:rPr>
        <w:t xml:space="preserve">Product Owner) </w:t>
      </w:r>
      <w:r w:rsidRPr="00D544A6">
        <w:rPr>
          <w:lang w:val="es-AR"/>
        </w:rPr>
        <w:t xml:space="preserve">– </w:t>
      </w:r>
      <w:hyperlink r:id="rId8" w:history="1">
        <w:r w:rsidRPr="00D544A6">
          <w:rPr>
            <w:rStyle w:val="Hipervnculo"/>
            <w:lang w:val="es-AR"/>
          </w:rPr>
          <w:t>amolinari@gmail.com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Jonathan Levy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9" w:history="1">
        <w:r w:rsidRPr="00D544A6">
          <w:rPr>
            <w:rStyle w:val="Hipervnculo"/>
            <w:lang w:val="es-AR"/>
          </w:rPr>
          <w:t>ingevy@gmail.com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Juan Pablo P</w:t>
      </w:r>
      <w:r w:rsidR="0006503B" w:rsidRPr="00D544A6">
        <w:rPr>
          <w:lang w:val="es-AR"/>
        </w:rPr>
        <w:t>é</w:t>
      </w:r>
      <w:r w:rsidRPr="00D544A6">
        <w:rPr>
          <w:lang w:val="es-AR"/>
        </w:rPr>
        <w:t>rez Perri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0" w:history="1">
        <w:r w:rsidRPr="00D544A6">
          <w:rPr>
            <w:rStyle w:val="Hipervnculo"/>
            <w:lang w:val="es-AR"/>
          </w:rPr>
          <w:t>juanperezperri@gmail.com</w:t>
        </w:r>
      </w:hyperlink>
    </w:p>
    <w:p w:rsidR="00B01B95" w:rsidRPr="00D544A6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D544A6">
        <w:rPr>
          <w:lang w:val="es-AR"/>
        </w:rPr>
        <w:t>Esteban Lopez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1" w:history="1">
        <w:r w:rsidRPr="00D544A6">
          <w:rPr>
            <w:rStyle w:val="Hipervnculo"/>
            <w:lang w:val="es-AR"/>
          </w:rPr>
          <w:t>estelop@gmail.com</w:t>
        </w:r>
      </w:hyperlink>
    </w:p>
    <w:p w:rsidR="00B705C4" w:rsidRPr="00E93C9E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Mariano Converti (Equipo de Trabajo) – </w:t>
      </w:r>
      <w:hyperlink r:id="rId12" w:history="1">
        <w:r w:rsidRPr="00D544A6">
          <w:rPr>
            <w:rStyle w:val="Hipervnculo"/>
            <w:lang w:val="es-AR"/>
          </w:rPr>
          <w:t>mariano.converti@gmail.com</w:t>
        </w:r>
      </w:hyperlink>
    </w:p>
    <w:p w:rsidR="00CB22AA" w:rsidRPr="00D544A6" w:rsidRDefault="00CB22AA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Objetivos</w:t>
      </w:r>
    </w:p>
    <w:p w:rsidR="0017347B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17347B">
        <w:rPr>
          <w:lang w:val="es-AR"/>
        </w:rPr>
        <w:t xml:space="preserve">Presentar </w:t>
      </w:r>
      <w:r w:rsidR="0017347B" w:rsidRPr="0017347B">
        <w:rPr>
          <w:lang w:val="es-AR"/>
        </w:rPr>
        <w:t>correcciones del sprint anterior</w:t>
      </w:r>
      <w:r w:rsidR="0017347B">
        <w:rPr>
          <w:lang w:val="es-AR"/>
        </w:rPr>
        <w:t>:</w:t>
      </w:r>
    </w:p>
    <w:p w:rsidR="0017347B" w:rsidRPr="0017347B" w:rsidRDefault="0017347B" w:rsidP="0017347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Ver nueva funcionalidad: asignación de múltiples supervisores a una campaña.</w:t>
      </w:r>
    </w:p>
    <w:p w:rsidR="0017347B" w:rsidRPr="0017347B" w:rsidRDefault="00E93C9E" w:rsidP="0017347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 w:rsidRPr="0017347B">
        <w:rPr>
          <w:lang w:val="es-AR"/>
        </w:rPr>
        <w:t xml:space="preserve">Usar la pantalla de Alta de campañas a fin de validar </w:t>
      </w:r>
      <w:r w:rsidR="0017347B">
        <w:rPr>
          <w:lang w:val="es-AR"/>
        </w:rPr>
        <w:t>las UATs pendientes.</w:t>
      </w:r>
    </w:p>
    <w:p w:rsidR="00A13B85" w:rsidRDefault="00A13B85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Presentar la nueva funcionalidad desarrollada</w:t>
      </w:r>
    </w:p>
    <w:p w:rsidR="00A13B85" w:rsidRDefault="00A13B85" w:rsidP="00A13B85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Ver pantalla de agente, con las métricas al día de hoy.</w:t>
      </w:r>
    </w:p>
    <w:p w:rsidR="00A13B85" w:rsidRPr="00A13B85" w:rsidRDefault="00A13B85" w:rsidP="00A13B85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Validar las UATs en esta pantalla.</w:t>
      </w:r>
    </w:p>
    <w:p w:rsidR="00A13B85" w:rsidRDefault="00A13B85" w:rsidP="00A13B85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la duración del próximo sprint.</w:t>
      </w:r>
    </w:p>
    <w:p w:rsidR="00E93C9E" w:rsidRDefault="0017347B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</w:t>
      </w:r>
      <w:r w:rsidR="00A13B85">
        <w:rPr>
          <w:lang w:val="es-AR"/>
        </w:rPr>
        <w:t xml:space="preserve"> el contenido del próximo sprint.</w:t>
      </w:r>
    </w:p>
    <w:p w:rsidR="00A13B85" w:rsidRDefault="00A13B85" w:rsidP="00A13B85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algunas cuestiones sobre el sistema. Cerrar dudas del equipo de trabajo sobre el mismo.</w:t>
      </w:r>
    </w:p>
    <w:p w:rsidR="00A13B85" w:rsidRDefault="00A13B85" w:rsidP="00A13B85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Recibir feedback del ayudante acerca de estos temas.</w:t>
      </w:r>
    </w:p>
    <w:p w:rsidR="00B01B95" w:rsidRPr="00D544A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Agenda</w:t>
      </w:r>
    </w:p>
    <w:p w:rsidR="00CE0DCA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>El equipo de trabajo presentará</w:t>
      </w:r>
      <w:r w:rsidR="00EC3BDA" w:rsidRPr="00E93C9E">
        <w:rPr>
          <w:lang w:val="es-AR"/>
        </w:rPr>
        <w:t xml:space="preserve"> </w:t>
      </w:r>
      <w:r w:rsidR="00CE0DCA">
        <w:rPr>
          <w:lang w:val="es-AR"/>
        </w:rPr>
        <w:t>la  aplicación con las correcciones y modificaciones acordadas en la reunión anterior.</w:t>
      </w:r>
    </w:p>
    <w:p w:rsidR="00CE0DCA" w:rsidRDefault="00CE0DCA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CE0DCA">
        <w:rPr>
          <w:lang w:val="es-AR"/>
        </w:rPr>
        <w:t xml:space="preserve">Se validarán </w:t>
      </w:r>
      <w:r w:rsidR="00E93C9E" w:rsidRPr="00CE0DCA">
        <w:rPr>
          <w:lang w:val="es-AR"/>
        </w:rPr>
        <w:t>l</w:t>
      </w:r>
      <w:r w:rsidR="0009628A" w:rsidRPr="00CE0DCA">
        <w:rPr>
          <w:lang w:val="es-AR"/>
        </w:rPr>
        <w:t>a</w:t>
      </w:r>
      <w:r w:rsidR="00E93C9E" w:rsidRPr="00CE0DCA">
        <w:rPr>
          <w:lang w:val="es-AR"/>
        </w:rPr>
        <w:t xml:space="preserve">s UATs </w:t>
      </w:r>
      <w:r w:rsidRPr="00CE0DCA">
        <w:rPr>
          <w:lang w:val="es-AR"/>
        </w:rPr>
        <w:t>que fueron necesarias agregar para cubrir las modificaciones en el alta de campaña</w:t>
      </w:r>
    </w:p>
    <w:p w:rsidR="00E93C9E" w:rsidRDefault="00E93C9E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CE0DCA">
        <w:rPr>
          <w:lang w:val="es-AR"/>
        </w:rPr>
        <w:t>Se utilizará la pantalla de Alta de Campañas a fin de validar las UATs</w:t>
      </w:r>
      <w:r w:rsidR="00CE0DCA">
        <w:rPr>
          <w:lang w:val="es-AR"/>
        </w:rPr>
        <w:t xml:space="preserve"> pendientes y las nuevas</w:t>
      </w:r>
      <w:r w:rsidRPr="00CE0DCA">
        <w:rPr>
          <w:lang w:val="es-AR"/>
        </w:rPr>
        <w:t>.</w:t>
      </w:r>
    </w:p>
    <w:p w:rsidR="00A13B85" w:rsidRDefault="00A13B85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Se presentará la pantalla de agentes, </w:t>
      </w:r>
      <w:r w:rsidR="00FD312D">
        <w:rPr>
          <w:lang w:val="es-AR"/>
        </w:rPr>
        <w:t>y se validarán las UATs diseñadas para probar tal funcionalidad.</w:t>
      </w:r>
    </w:p>
    <w:p w:rsidR="00CE0DCA" w:rsidRDefault="00CE0DCA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acordará con Alejandro cuál será el contenido y fecha de la siguiente entrega.</w:t>
      </w:r>
    </w:p>
    <w:p w:rsidR="00E93C9E" w:rsidRPr="00E93C9E" w:rsidRDefault="00441322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p</w:t>
      </w:r>
      <w:r w:rsidR="00E93C9E" w:rsidRPr="00E93C9E">
        <w:rPr>
          <w:lang w:val="es-AR"/>
        </w:rPr>
        <w:t>resentar</w:t>
      </w:r>
      <w:r>
        <w:rPr>
          <w:lang w:val="es-AR"/>
        </w:rPr>
        <w:t>á</w:t>
      </w:r>
      <w:r w:rsidR="00E93C9E" w:rsidRPr="00E93C9E">
        <w:rPr>
          <w:lang w:val="es-AR"/>
        </w:rPr>
        <w:t xml:space="preserve"> el estado de las métricas a fin de mostrar avances.</w:t>
      </w:r>
    </w:p>
    <w:p w:rsidR="00B6098D" w:rsidRPr="00E93C9E" w:rsidRDefault="00E93C9E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 xml:space="preserve">Alejandro </w:t>
      </w:r>
      <w:r w:rsidR="00B6098D" w:rsidRPr="00E93C9E">
        <w:rPr>
          <w:lang w:val="es-AR"/>
        </w:rPr>
        <w:t>brindará feedback al equipo acerca del contenido de lo presentado.</w:t>
      </w:r>
    </w:p>
    <w:p w:rsidR="00A02791" w:rsidRPr="00E93C9E" w:rsidRDefault="00B6098D" w:rsidP="00CE0DC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>Se acordarán algunas cuestiones sobre el negocio del proyecto.</w:t>
      </w:r>
    </w:p>
    <w:p w:rsidR="00C94001" w:rsidRPr="00D544A6" w:rsidRDefault="00C94001" w:rsidP="00C94001">
      <w:pPr>
        <w:tabs>
          <w:tab w:val="left" w:pos="5316"/>
        </w:tabs>
        <w:spacing w:after="0" w:line="240" w:lineRule="auto"/>
        <w:ind w:left="-71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Acuerdos</w:t>
      </w:r>
    </w:p>
    <w:p w:rsidR="009B2777" w:rsidRPr="00F1171C" w:rsidRDefault="006D2282" w:rsidP="009B2777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 w:rsidRPr="00F1171C">
        <w:rPr>
          <w:lang w:val="es-AR"/>
        </w:rPr>
        <w:t xml:space="preserve">Bug estético: </w:t>
      </w:r>
      <w:r w:rsidR="00F1171C" w:rsidRPr="00F1171C">
        <w:rPr>
          <w:lang w:val="es-AR"/>
        </w:rPr>
        <w:t>En la pantalla de agente dice “Sueld” en lugar de “Sueldo”</w:t>
      </w:r>
      <w:r w:rsidR="00F1171C">
        <w:rPr>
          <w:lang w:val="es-AR"/>
        </w:rPr>
        <w:t>. Arreglarlo.</w:t>
      </w:r>
    </w:p>
    <w:p w:rsidR="00F1171C" w:rsidRDefault="00F1171C" w:rsidP="00D0115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Si es posible agrupar los test unitarios por requerimiento (user story), de forma de poder localizarlos más fácilmente.</w:t>
      </w:r>
    </w:p>
    <w:p w:rsidR="00F1171C" w:rsidRDefault="00F1171C" w:rsidP="00D0115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debe cambiar el manejo de porcentajes en las métricas. En lugar de manejar valores desde el 0.0 al 1.0 usar valores desde el 0 al 100%.</w:t>
      </w:r>
    </w:p>
    <w:p w:rsidR="00D55C68" w:rsidRDefault="00D55C68" w:rsidP="00D0115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lastRenderedPageBreak/>
        <w:t>El valor de la hora de los agentes se calcula como el cociente entre el sueldo bruto y la cantidad de horas que trabaja en el mes (la cantidad de horas se calcula como la cantidad de días del mes por la cantidad de horas que trabaja un agente: 6 horas si trabaja de forma part time y 8 horas si trabaja full time).</w:t>
      </w:r>
    </w:p>
    <w:p w:rsidR="00D55C68" w:rsidRDefault="00D55C68" w:rsidP="00D0115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El valor de una horas extra es un 50% más del valor hora normal para los días de semana, y un 100% más del valor de hora normal para los sábados, domingos y feriados.</w:t>
      </w:r>
    </w:p>
    <w:p w:rsidR="00D55C68" w:rsidRDefault="00D55C68" w:rsidP="00D0115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Se debe agregar en la pantalla de agentes la cantidad de horas extras que lleva trabajadas al día de la fecha, </w:t>
      </w:r>
      <w:r w:rsidR="00F1171C">
        <w:rPr>
          <w:lang w:val="es-AR"/>
        </w:rPr>
        <w:t>así</w:t>
      </w:r>
      <w:r>
        <w:rPr>
          <w:lang w:val="es-AR"/>
        </w:rPr>
        <w:t xml:space="preserve"> como también </w:t>
      </w:r>
      <w:r w:rsidR="00F1171C">
        <w:rPr>
          <w:lang w:val="es-AR"/>
        </w:rPr>
        <w:t>el sueldo correspondiente a las horas extras trabajadas.</w:t>
      </w:r>
    </w:p>
    <w:p w:rsidR="00772197" w:rsidRPr="005B1E8E" w:rsidRDefault="00F1171C" w:rsidP="005B1E8E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AR"/>
        </w:rPr>
        <w:t xml:space="preserve">En el cálculo del sueldo </w:t>
      </w:r>
      <w:r w:rsidR="005B1E8E" w:rsidRPr="005B1E8E">
        <w:rPr>
          <w:lang w:val="es-AR"/>
        </w:rPr>
        <w:t>se</w:t>
      </w:r>
      <w:r>
        <w:rPr>
          <w:lang w:val="es-AR"/>
        </w:rPr>
        <w:t xml:space="preserve"> debe</w:t>
      </w:r>
      <w:r w:rsidR="005B1E8E" w:rsidRPr="005B1E8E">
        <w:rPr>
          <w:lang w:val="es-AR"/>
        </w:rPr>
        <w:t xml:space="preserve"> agregar</w:t>
      </w:r>
      <w:r>
        <w:rPr>
          <w:lang w:val="es-AR"/>
        </w:rPr>
        <w:t xml:space="preserve"> </w:t>
      </w:r>
      <w:r w:rsidR="005B1E8E" w:rsidRPr="005B1E8E">
        <w:rPr>
          <w:lang w:val="es-AR"/>
        </w:rPr>
        <w:t xml:space="preserve">el monto por horas extras. </w:t>
      </w:r>
    </w:p>
    <w:p w:rsidR="005B1E8E" w:rsidRDefault="005B1E8E" w:rsidP="005B1E8E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>Se incluirán los gráficos de las métricas del agente.</w:t>
      </w:r>
    </w:p>
    <w:p w:rsidR="005B1E8E" w:rsidRPr="00D55C68" w:rsidRDefault="005B1E8E" w:rsidP="005B1E8E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Se implementarán 3 métricas más: La </w:t>
      </w:r>
      <w:r>
        <w:rPr>
          <w:rFonts w:ascii="Arial" w:hAnsi="Arial" w:cs="Arial"/>
          <w:sz w:val="20"/>
          <w:szCs w:val="20"/>
          <w:lang w:val="es-ES_tradnl" w:bidi="ar-SA"/>
        </w:rPr>
        <w:t>AUX_TM, una de</w:t>
      </w:r>
      <w:r w:rsidRPr="005B1E8E">
        <w:rPr>
          <w:rFonts w:ascii="Arial" w:hAnsi="Arial" w:cs="Arial"/>
          <w:sz w:val="20"/>
          <w:szCs w:val="20"/>
          <w:lang w:val="es-ES_tradnl" w:bidi="ar-SA"/>
        </w:rPr>
        <w:t xml:space="preserve"> </w:t>
      </w:r>
      <w:r>
        <w:rPr>
          <w:rFonts w:ascii="Arial" w:hAnsi="Arial" w:cs="Arial"/>
          <w:sz w:val="20"/>
          <w:szCs w:val="20"/>
          <w:lang w:val="es-ES_tradnl" w:bidi="ar-SA"/>
        </w:rPr>
        <w:t>AVAIL a elegir y una de AVG a elegir.</w:t>
      </w:r>
    </w:p>
    <w:p w:rsidR="00D55C68" w:rsidRPr="00D55C68" w:rsidRDefault="00D55C68" w:rsidP="005B1E8E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 w:rsidRPr="001016B4">
        <w:rPr>
          <w:lang w:val="es-ES"/>
        </w:rPr>
        <w:t>Se implementará el procesamiento del archivo de HF para el alta de agentes.</w:t>
      </w:r>
    </w:p>
    <w:p w:rsidR="00D55C68" w:rsidRPr="005B1E8E" w:rsidRDefault="00D55C68" w:rsidP="005B1E8E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 w:rsidRPr="001016B4">
        <w:rPr>
          <w:lang w:val="es-ES"/>
        </w:rPr>
        <w:t>Se realizará un análisis de los errores que pueden tener los archivos que alimentan al sistema Selfmanagement.</w:t>
      </w:r>
    </w:p>
    <w:p w:rsidR="005B1E8E" w:rsidRDefault="005B1E8E" w:rsidP="005B1E8E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5B1E8E">
        <w:rPr>
          <w:lang w:val="es-ES"/>
        </w:rPr>
        <w:t>Se considera que el sprint durará 2 semana</w:t>
      </w:r>
      <w:r w:rsidRPr="005B1E8E">
        <w:rPr>
          <w:lang w:val="es-AR"/>
        </w:rPr>
        <w:t>s, fijando la fecha de entrega para el 01/11/2010.</w:t>
      </w:r>
    </w:p>
    <w:p w:rsidR="00B6098D" w:rsidRPr="00D0115A" w:rsidRDefault="00B6098D" w:rsidP="001016B4">
      <w:pPr>
        <w:pStyle w:val="Encabezado"/>
        <w:spacing w:after="0" w:line="240" w:lineRule="auto"/>
        <w:rPr>
          <w:sz w:val="20"/>
          <w:highlight w:val="yellow"/>
          <w:lang w:val="es-AR"/>
        </w:rPr>
      </w:pPr>
    </w:p>
    <w:p w:rsidR="00D92A9B" w:rsidRDefault="00B01B95" w:rsidP="00D92A9B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Compromisos</w:t>
      </w:r>
    </w:p>
    <w:p w:rsidR="001016B4" w:rsidRDefault="001016B4" w:rsidP="001016B4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Corregir los bugs pendientes.</w:t>
      </w:r>
    </w:p>
    <w:p w:rsidR="001016B4" w:rsidRDefault="001016B4" w:rsidP="001016B4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Responsable: Equipo de Trabajo.</w:t>
      </w:r>
    </w:p>
    <w:p w:rsidR="001016B4" w:rsidRPr="00D55C68" w:rsidRDefault="001016B4" w:rsidP="001016B4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Implementar </w:t>
      </w:r>
      <w:r w:rsidRPr="001016B4">
        <w:rPr>
          <w:lang w:val="es-ES"/>
        </w:rPr>
        <w:t>el procesamiento del archivo de HF para el alta de agentes.</w:t>
      </w:r>
    </w:p>
    <w:p w:rsidR="001016B4" w:rsidRDefault="001016B4" w:rsidP="001016B4">
      <w:pPr>
        <w:pStyle w:val="Prrafodelista1"/>
        <w:numPr>
          <w:ilvl w:val="1"/>
          <w:numId w:val="10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1016B4" w:rsidRPr="005B1E8E" w:rsidRDefault="001016B4" w:rsidP="001016B4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>Realizar</w:t>
      </w:r>
      <w:r w:rsidRPr="001016B4">
        <w:rPr>
          <w:lang w:val="es-ES"/>
        </w:rPr>
        <w:t xml:space="preserve"> un análisis de los errores que pueden tener los archivos que alimentan al sistema Selfmanagement.</w:t>
      </w:r>
    </w:p>
    <w:p w:rsidR="001016B4" w:rsidRDefault="001016B4" w:rsidP="001016B4">
      <w:pPr>
        <w:pStyle w:val="Prrafodelista1"/>
        <w:numPr>
          <w:ilvl w:val="1"/>
          <w:numId w:val="10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1016B4" w:rsidRPr="001016B4" w:rsidRDefault="001016B4" w:rsidP="001016B4">
      <w:pPr>
        <w:pStyle w:val="Prrafodelista1"/>
        <w:numPr>
          <w:ilvl w:val="1"/>
          <w:numId w:val="10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Validación: Alejandro Molinari.</w:t>
      </w:r>
    </w:p>
    <w:p w:rsidR="003A4274" w:rsidRDefault="003A4274" w:rsidP="003A427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3A4274">
        <w:rPr>
          <w:rFonts w:ascii="Calibri" w:hAnsi="Calibri" w:cs="Calibri"/>
          <w:lang w:val="es-AR"/>
        </w:rPr>
        <w:t xml:space="preserve">Agregar a </w:t>
      </w:r>
      <w:r w:rsidR="006B04CF" w:rsidRPr="003A4274">
        <w:rPr>
          <w:rFonts w:ascii="Calibri" w:hAnsi="Calibri" w:cs="Calibri"/>
          <w:lang w:val="es-AR"/>
        </w:rPr>
        <w:t>la pantalla de agentes</w:t>
      </w:r>
      <w:r w:rsidR="00D92A9B" w:rsidRPr="003A4274">
        <w:rPr>
          <w:rFonts w:ascii="Calibri" w:hAnsi="Calibri" w:cs="Calibri"/>
          <w:lang w:val="es-AR"/>
        </w:rPr>
        <w:t xml:space="preserve"> </w:t>
      </w:r>
      <w:r>
        <w:rPr>
          <w:lang w:val="es-AR"/>
        </w:rPr>
        <w:t>la cantidad de horas extras que lleva trabajadas al día de la fecha, así como también el sueldo correspondiente a las horas extras trabajadas.</w:t>
      </w:r>
    </w:p>
    <w:p w:rsidR="00D92A9B" w:rsidRDefault="00D92A9B" w:rsidP="00D92A9B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1016B4" w:rsidRPr="005B1E8E" w:rsidRDefault="001016B4" w:rsidP="001016B4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lang w:val="es-AR"/>
        </w:rPr>
        <w:t xml:space="preserve">En el cálculo del sueldo </w:t>
      </w:r>
      <w:r w:rsidRPr="005B1E8E">
        <w:rPr>
          <w:lang w:val="es-AR"/>
        </w:rPr>
        <w:t>se</w:t>
      </w:r>
      <w:r>
        <w:rPr>
          <w:lang w:val="es-AR"/>
        </w:rPr>
        <w:t xml:space="preserve"> debe</w:t>
      </w:r>
      <w:r w:rsidRPr="005B1E8E">
        <w:rPr>
          <w:lang w:val="es-AR"/>
        </w:rPr>
        <w:t xml:space="preserve"> agregar</w:t>
      </w:r>
      <w:r>
        <w:rPr>
          <w:lang w:val="es-AR"/>
        </w:rPr>
        <w:t xml:space="preserve"> </w:t>
      </w:r>
      <w:r w:rsidRPr="005B1E8E">
        <w:rPr>
          <w:lang w:val="es-AR"/>
        </w:rPr>
        <w:t xml:space="preserve">el monto por horas extras. </w:t>
      </w:r>
    </w:p>
    <w:p w:rsidR="001016B4" w:rsidRPr="001016B4" w:rsidRDefault="001016B4" w:rsidP="001016B4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A4274" w:rsidRDefault="003A4274" w:rsidP="003A4274">
      <w:pPr>
        <w:pStyle w:val="Prrafodelista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Agregar a la pantalla de agentes los gráficos para las métricas</w:t>
      </w:r>
    </w:p>
    <w:p w:rsidR="003A4274" w:rsidRDefault="003A4274" w:rsidP="003A4274">
      <w:pPr>
        <w:pStyle w:val="Prrafodelista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1016B4" w:rsidRDefault="001016B4" w:rsidP="001016B4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Cambiar el manejo de porcentajes en las métricas. En lugar de manejar valores desde el 0.0 al 1.0 usar valores desde el 0 al 100%.</w:t>
      </w:r>
    </w:p>
    <w:p w:rsidR="001016B4" w:rsidRPr="001016B4" w:rsidRDefault="001016B4" w:rsidP="001016B4">
      <w:pPr>
        <w:pStyle w:val="Prrafodelista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A4274" w:rsidRPr="003A4274" w:rsidRDefault="003A4274" w:rsidP="003A4274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rFonts w:ascii="Calibri" w:hAnsi="Calibri" w:cs="Calibri"/>
          <w:lang w:val="es-AR"/>
        </w:rPr>
        <w:t>Implementar 3 métricas adicionales (</w:t>
      </w:r>
      <w:r>
        <w:rPr>
          <w:lang w:val="es-ES"/>
        </w:rPr>
        <w:t xml:space="preserve">La </w:t>
      </w:r>
      <w:r>
        <w:rPr>
          <w:rFonts w:ascii="Arial" w:hAnsi="Arial" w:cs="Arial"/>
          <w:sz w:val="20"/>
          <w:szCs w:val="20"/>
          <w:lang w:val="es-ES_tradnl" w:bidi="ar-SA"/>
        </w:rPr>
        <w:t>AUX_TM, una de</w:t>
      </w:r>
      <w:r w:rsidRPr="005B1E8E">
        <w:rPr>
          <w:rFonts w:ascii="Arial" w:hAnsi="Arial" w:cs="Arial"/>
          <w:sz w:val="20"/>
          <w:szCs w:val="20"/>
          <w:lang w:val="es-ES_tradnl" w:bidi="ar-SA"/>
        </w:rPr>
        <w:t xml:space="preserve"> </w:t>
      </w:r>
      <w:r>
        <w:rPr>
          <w:rFonts w:ascii="Arial" w:hAnsi="Arial" w:cs="Arial"/>
          <w:sz w:val="20"/>
          <w:szCs w:val="20"/>
          <w:lang w:val="es-ES_tradnl" w:bidi="ar-SA"/>
        </w:rPr>
        <w:t>AVAIL a elegir y una de AVG a elegir</w:t>
      </w:r>
      <w:r>
        <w:rPr>
          <w:rFonts w:ascii="Arial" w:hAnsi="Arial" w:cs="Arial"/>
          <w:sz w:val="20"/>
          <w:szCs w:val="20"/>
          <w:lang w:val="es-ES" w:bidi="ar-SA"/>
        </w:rPr>
        <w:t>)</w:t>
      </w:r>
    </w:p>
    <w:p w:rsidR="003A4274" w:rsidRDefault="003A4274" w:rsidP="003A4274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Responsable: Equipo de Trabajo.</w:t>
      </w:r>
    </w:p>
    <w:p w:rsidR="003A4274" w:rsidRDefault="003A4274" w:rsidP="003A4274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D0115A">
        <w:rPr>
          <w:rFonts w:ascii="Calibri" w:hAnsi="Calibri" w:cs="Calibri"/>
          <w:lang w:val="es-AR"/>
        </w:rPr>
        <w:t xml:space="preserve">Enviar por mail a Alejandro </w:t>
      </w:r>
      <w:r>
        <w:rPr>
          <w:rFonts w:ascii="Calibri" w:hAnsi="Calibri" w:cs="Calibri"/>
          <w:lang w:val="es-AR"/>
        </w:rPr>
        <w:t>las 3 métricas a implementar con sus respectivos cálculos.</w:t>
      </w:r>
    </w:p>
    <w:p w:rsidR="003A4274" w:rsidRPr="00894BEB" w:rsidRDefault="003A4274" w:rsidP="003A4274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Responsable: Equipo de Trabajo.</w:t>
      </w:r>
    </w:p>
    <w:p w:rsidR="003A4274" w:rsidRDefault="003A4274" w:rsidP="003A4274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Validación: Alejandro Molinari.</w:t>
      </w:r>
    </w:p>
    <w:p w:rsidR="001016B4" w:rsidRDefault="001016B4" w:rsidP="001016B4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D0115A">
        <w:rPr>
          <w:rFonts w:ascii="Calibri" w:hAnsi="Calibri" w:cs="Calibri"/>
          <w:lang w:val="es-AR"/>
        </w:rPr>
        <w:t>Enviar por mail a Alejandro</w:t>
      </w:r>
      <w:r>
        <w:rPr>
          <w:rFonts w:ascii="Calibri" w:hAnsi="Calibri" w:cs="Calibri"/>
          <w:lang w:val="es-AR"/>
        </w:rPr>
        <w:t xml:space="preserve"> el plan de proyecto para que lo chequee.</w:t>
      </w:r>
    </w:p>
    <w:p w:rsidR="001016B4" w:rsidRPr="00894BEB" w:rsidRDefault="001016B4" w:rsidP="001016B4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Responsable: Equipo de Trabajo.</w:t>
      </w:r>
    </w:p>
    <w:p w:rsidR="001016B4" w:rsidRDefault="001016B4" w:rsidP="001016B4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Validación: Alejandro Molinari.</w:t>
      </w:r>
    </w:p>
    <w:p w:rsidR="001016B4" w:rsidRDefault="001016B4" w:rsidP="001016B4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lastRenderedPageBreak/>
        <w:t>Enviar a Alejandro las UATs de la funcionalidad a desarrollar.</w:t>
      </w:r>
    </w:p>
    <w:p w:rsidR="001016B4" w:rsidRPr="00894BEB" w:rsidRDefault="001016B4" w:rsidP="001016B4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Responsable: Equipo de Trabajo.</w:t>
      </w:r>
    </w:p>
    <w:p w:rsidR="001016B4" w:rsidRDefault="001016B4" w:rsidP="001016B4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Validación: Alejandro Molinari.</w:t>
      </w:r>
    </w:p>
    <w:p w:rsidR="001016B4" w:rsidRPr="003A4274" w:rsidRDefault="001016B4" w:rsidP="001016B4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Enviar a Alejandro la forma de acceder a la aplicación.</w:t>
      </w:r>
    </w:p>
    <w:p w:rsidR="001016B4" w:rsidRPr="00894BEB" w:rsidRDefault="001016B4" w:rsidP="001016B4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Responsable: Equipo de Trabajo.</w:t>
      </w:r>
    </w:p>
    <w:p w:rsidR="003A4274" w:rsidRPr="006D2282" w:rsidRDefault="003A4274" w:rsidP="003A4274">
      <w:pPr>
        <w:pStyle w:val="Prrafodelista1"/>
        <w:spacing w:after="0" w:line="240" w:lineRule="auto"/>
        <w:ind w:left="0"/>
        <w:rPr>
          <w:rFonts w:ascii="Calibri" w:hAnsi="Calibri" w:cs="Calibri"/>
          <w:lang w:val="es-AR"/>
        </w:rPr>
      </w:pPr>
    </w:p>
    <w:p w:rsidR="00D92A9B" w:rsidRDefault="00D92A9B" w:rsidP="00502360">
      <w:pPr>
        <w:pStyle w:val="Ttulo2"/>
        <w:spacing w:before="100" w:line="240" w:lineRule="auto"/>
        <w:rPr>
          <w:lang w:val="es-AR"/>
        </w:rPr>
      </w:pPr>
    </w:p>
    <w:p w:rsidR="005268D5" w:rsidRPr="0009628A" w:rsidRDefault="005268D5" w:rsidP="00502360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09628A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577205" w:rsidP="00AA232D">
      <w:pPr>
        <w:spacing w:after="0" w:line="240" w:lineRule="auto"/>
        <w:rPr>
          <w:lang w:val="es-AR"/>
        </w:rPr>
      </w:pPr>
      <w:r w:rsidRPr="00577205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0078F0">
      <w:headerReference w:type="default" r:id="rId13"/>
      <w:footerReference w:type="default" r:id="rId1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9EE" w:rsidRDefault="00D119EE">
      <w:r>
        <w:separator/>
      </w:r>
    </w:p>
  </w:endnote>
  <w:endnote w:type="continuationSeparator" w:id="1">
    <w:p w:rsidR="00D119EE" w:rsidRDefault="00D11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C68" w:rsidRDefault="00D55C68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D55C68" w:rsidRPr="002972BB" w:rsidRDefault="00D55C68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1016B4">
          <w:rPr>
            <w:noProof/>
            <w:sz w:val="20"/>
            <w:lang w:val="es-AR"/>
          </w:rPr>
          <w:t>3</w:t>
        </w:r>
        <w:r w:rsidRPr="002972BB">
          <w:rPr>
            <w:sz w:val="20"/>
            <w:lang w:val="es-AR"/>
          </w:rPr>
          <w:fldChar w:fldCharType="end"/>
        </w:r>
        <w:r w:rsidRPr="002972BB">
          <w:rPr>
            <w:sz w:val="20"/>
          </w:rPr>
          <w:t xml:space="preserve"> </w:t>
        </w:r>
      </w:sdtContent>
    </w:sdt>
  </w:p>
  <w:p w:rsidR="00D55C68" w:rsidRDefault="00D55C6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9EE" w:rsidRDefault="00D119EE">
      <w:r>
        <w:separator/>
      </w:r>
    </w:p>
  </w:footnote>
  <w:footnote w:type="continuationSeparator" w:id="1">
    <w:p w:rsidR="00D119EE" w:rsidRDefault="00D119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C68" w:rsidRPr="001236C5" w:rsidRDefault="00D55C68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D55C68" w:rsidRDefault="00D55C68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D55C68" w:rsidRDefault="00D55C68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D55C68" w:rsidRPr="008A35EE" w:rsidRDefault="00D55C68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11D72"/>
    <w:rsid w:val="000131BE"/>
    <w:rsid w:val="00064B03"/>
    <w:rsid w:val="0006503B"/>
    <w:rsid w:val="000953AC"/>
    <w:rsid w:val="0009628A"/>
    <w:rsid w:val="000A78C6"/>
    <w:rsid w:val="000E4F3D"/>
    <w:rsid w:val="000E5974"/>
    <w:rsid w:val="001016B4"/>
    <w:rsid w:val="00112E24"/>
    <w:rsid w:val="0011637B"/>
    <w:rsid w:val="00121EE7"/>
    <w:rsid w:val="001446B0"/>
    <w:rsid w:val="00144CEB"/>
    <w:rsid w:val="0017347B"/>
    <w:rsid w:val="00181460"/>
    <w:rsid w:val="001A1926"/>
    <w:rsid w:val="001B053D"/>
    <w:rsid w:val="001E493B"/>
    <w:rsid w:val="001E77AE"/>
    <w:rsid w:val="001F0084"/>
    <w:rsid w:val="00222606"/>
    <w:rsid w:val="002550AA"/>
    <w:rsid w:val="00286988"/>
    <w:rsid w:val="002972BB"/>
    <w:rsid w:val="002A45AF"/>
    <w:rsid w:val="002B423D"/>
    <w:rsid w:val="002B68E0"/>
    <w:rsid w:val="002C0A2F"/>
    <w:rsid w:val="002E770C"/>
    <w:rsid w:val="00302A48"/>
    <w:rsid w:val="00352878"/>
    <w:rsid w:val="00375966"/>
    <w:rsid w:val="00377656"/>
    <w:rsid w:val="00385FE0"/>
    <w:rsid w:val="003A4274"/>
    <w:rsid w:val="003B3204"/>
    <w:rsid w:val="003C258E"/>
    <w:rsid w:val="003D1FCF"/>
    <w:rsid w:val="003D354B"/>
    <w:rsid w:val="003E54F5"/>
    <w:rsid w:val="003F4EF8"/>
    <w:rsid w:val="004074D7"/>
    <w:rsid w:val="00413ECC"/>
    <w:rsid w:val="004362B9"/>
    <w:rsid w:val="0043708D"/>
    <w:rsid w:val="00441322"/>
    <w:rsid w:val="00447034"/>
    <w:rsid w:val="00452825"/>
    <w:rsid w:val="004953EE"/>
    <w:rsid w:val="004A0B05"/>
    <w:rsid w:val="004A57F7"/>
    <w:rsid w:val="004A6F32"/>
    <w:rsid w:val="004B1C5F"/>
    <w:rsid w:val="004C5975"/>
    <w:rsid w:val="004C5FAD"/>
    <w:rsid w:val="004E79C4"/>
    <w:rsid w:val="004F7813"/>
    <w:rsid w:val="00502360"/>
    <w:rsid w:val="00510EF8"/>
    <w:rsid w:val="00517BCE"/>
    <w:rsid w:val="005268D5"/>
    <w:rsid w:val="0054093E"/>
    <w:rsid w:val="00575A68"/>
    <w:rsid w:val="00577205"/>
    <w:rsid w:val="00583917"/>
    <w:rsid w:val="0058443D"/>
    <w:rsid w:val="00590EA3"/>
    <w:rsid w:val="005B068E"/>
    <w:rsid w:val="005B1E8E"/>
    <w:rsid w:val="005D26A6"/>
    <w:rsid w:val="005E7EBD"/>
    <w:rsid w:val="005F55ED"/>
    <w:rsid w:val="0065323B"/>
    <w:rsid w:val="006815BD"/>
    <w:rsid w:val="0069709F"/>
    <w:rsid w:val="006B04CF"/>
    <w:rsid w:val="006B0500"/>
    <w:rsid w:val="006C3C36"/>
    <w:rsid w:val="006D2282"/>
    <w:rsid w:val="006D65B5"/>
    <w:rsid w:val="006D7DA5"/>
    <w:rsid w:val="00705CF2"/>
    <w:rsid w:val="00712593"/>
    <w:rsid w:val="00772197"/>
    <w:rsid w:val="00784567"/>
    <w:rsid w:val="007B7F8F"/>
    <w:rsid w:val="007E448B"/>
    <w:rsid w:val="007E4C49"/>
    <w:rsid w:val="007F4EA0"/>
    <w:rsid w:val="00841EDC"/>
    <w:rsid w:val="0085251B"/>
    <w:rsid w:val="00872A1C"/>
    <w:rsid w:val="00877C02"/>
    <w:rsid w:val="008820AE"/>
    <w:rsid w:val="008847D5"/>
    <w:rsid w:val="008849A5"/>
    <w:rsid w:val="00894BEB"/>
    <w:rsid w:val="008958F4"/>
    <w:rsid w:val="008A35EE"/>
    <w:rsid w:val="008C6A84"/>
    <w:rsid w:val="008E7EC4"/>
    <w:rsid w:val="008F6A57"/>
    <w:rsid w:val="00901CF0"/>
    <w:rsid w:val="009052DF"/>
    <w:rsid w:val="00930B72"/>
    <w:rsid w:val="009604C9"/>
    <w:rsid w:val="00971075"/>
    <w:rsid w:val="00983ADB"/>
    <w:rsid w:val="009A10C7"/>
    <w:rsid w:val="009B002B"/>
    <w:rsid w:val="009B1AC6"/>
    <w:rsid w:val="009B2777"/>
    <w:rsid w:val="009B5CD5"/>
    <w:rsid w:val="009E3E53"/>
    <w:rsid w:val="009F532E"/>
    <w:rsid w:val="00A02791"/>
    <w:rsid w:val="00A079A5"/>
    <w:rsid w:val="00A13B85"/>
    <w:rsid w:val="00A20F0F"/>
    <w:rsid w:val="00A25605"/>
    <w:rsid w:val="00A954B0"/>
    <w:rsid w:val="00AA232D"/>
    <w:rsid w:val="00AA75D0"/>
    <w:rsid w:val="00AC0412"/>
    <w:rsid w:val="00AE6F14"/>
    <w:rsid w:val="00B01B95"/>
    <w:rsid w:val="00B02404"/>
    <w:rsid w:val="00B6098D"/>
    <w:rsid w:val="00B705C4"/>
    <w:rsid w:val="00BA1506"/>
    <w:rsid w:val="00BB119B"/>
    <w:rsid w:val="00BB11F4"/>
    <w:rsid w:val="00BC15FA"/>
    <w:rsid w:val="00BC3FBA"/>
    <w:rsid w:val="00BD515E"/>
    <w:rsid w:val="00BD75AD"/>
    <w:rsid w:val="00BE08A7"/>
    <w:rsid w:val="00C602D5"/>
    <w:rsid w:val="00C86B46"/>
    <w:rsid w:val="00C94001"/>
    <w:rsid w:val="00CA3E71"/>
    <w:rsid w:val="00CB22AA"/>
    <w:rsid w:val="00CC49A7"/>
    <w:rsid w:val="00CE0B87"/>
    <w:rsid w:val="00CE0DCA"/>
    <w:rsid w:val="00CE49CE"/>
    <w:rsid w:val="00D0115A"/>
    <w:rsid w:val="00D119EE"/>
    <w:rsid w:val="00D22E74"/>
    <w:rsid w:val="00D40811"/>
    <w:rsid w:val="00D544A6"/>
    <w:rsid w:val="00D55C68"/>
    <w:rsid w:val="00D57442"/>
    <w:rsid w:val="00D92A9B"/>
    <w:rsid w:val="00DA2848"/>
    <w:rsid w:val="00DC0683"/>
    <w:rsid w:val="00E04609"/>
    <w:rsid w:val="00E17B78"/>
    <w:rsid w:val="00E234B9"/>
    <w:rsid w:val="00E235E4"/>
    <w:rsid w:val="00E24A8D"/>
    <w:rsid w:val="00E32D18"/>
    <w:rsid w:val="00E359ED"/>
    <w:rsid w:val="00E42DD9"/>
    <w:rsid w:val="00E444B7"/>
    <w:rsid w:val="00E46B53"/>
    <w:rsid w:val="00E661DA"/>
    <w:rsid w:val="00E769B7"/>
    <w:rsid w:val="00E91F4B"/>
    <w:rsid w:val="00E93C9E"/>
    <w:rsid w:val="00EB6881"/>
    <w:rsid w:val="00EC3BDA"/>
    <w:rsid w:val="00EC5C9A"/>
    <w:rsid w:val="00F10C1C"/>
    <w:rsid w:val="00F1171C"/>
    <w:rsid w:val="00F12B74"/>
    <w:rsid w:val="00F32357"/>
    <w:rsid w:val="00F5368F"/>
    <w:rsid w:val="00F57CA9"/>
    <w:rsid w:val="00F65B6E"/>
    <w:rsid w:val="00F75F9A"/>
    <w:rsid w:val="00F8019F"/>
    <w:rsid w:val="00F83034"/>
    <w:rsid w:val="00F86621"/>
    <w:rsid w:val="00F97BE1"/>
    <w:rsid w:val="00FC7490"/>
    <w:rsid w:val="00FD312D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95C2-437B-4377-8058-258B4C40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</Template>
  <TotalTime>275</TotalTime>
  <Pages>3</Pages>
  <Words>780</Words>
  <Characters>4295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WinuE</cp:lastModifiedBy>
  <cp:revision>15</cp:revision>
  <cp:lastPrinted>2010-09-13T03:32:00Z</cp:lastPrinted>
  <dcterms:created xsi:type="dcterms:W3CDTF">2010-09-30T12:56:00Z</dcterms:created>
  <dcterms:modified xsi:type="dcterms:W3CDTF">2010-10-19T20:37:00Z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