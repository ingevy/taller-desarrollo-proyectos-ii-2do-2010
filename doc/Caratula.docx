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FD9" w:rsidRPr="002A79ED" w:rsidRDefault="00C91FD9" w:rsidP="00AA5932">
      <w:pPr>
        <w:rPr>
          <w:lang w:val="es-ES"/>
        </w:rPr>
      </w:pPr>
    </w:p>
    <w:p w:rsidR="00AA5932" w:rsidRPr="002A79ED" w:rsidRDefault="00AA5932" w:rsidP="00AA5932">
      <w:pPr>
        <w:rPr>
          <w:lang w:val="es-ES"/>
        </w:rPr>
      </w:pPr>
    </w:p>
    <w:p w:rsidR="00C91FD9" w:rsidRDefault="00C91FD9" w:rsidP="00C91FD9">
      <w:pPr>
        <w:spacing w:after="0" w:line="240" w:lineRule="auto"/>
        <w:rPr>
          <w:lang w:val="es-ES"/>
        </w:rPr>
      </w:pPr>
    </w:p>
    <w:p w:rsidR="00454986" w:rsidRDefault="00454986" w:rsidP="00C91FD9">
      <w:pPr>
        <w:spacing w:after="0" w:line="240" w:lineRule="auto"/>
        <w:rPr>
          <w:lang w:val="es-ES"/>
        </w:rPr>
      </w:pPr>
    </w:p>
    <w:p w:rsidR="00454986" w:rsidRPr="002A79ED" w:rsidRDefault="00454986" w:rsidP="00C91FD9">
      <w:pPr>
        <w:spacing w:after="0" w:line="240" w:lineRule="auto"/>
        <w:rPr>
          <w:lang w:val="es-ES"/>
        </w:rPr>
      </w:pPr>
    </w:p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8348"/>
      </w:tblGrid>
      <w:tr w:rsidR="00C91FD9" w:rsidRPr="002A79ED" w:rsidTr="000343FA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91FD9" w:rsidRPr="002A79ED" w:rsidRDefault="00C91FD9" w:rsidP="000343FA">
            <w:pPr>
              <w:pStyle w:val="Sinespaciado"/>
              <w:rPr>
                <w:color w:val="6EA0B0"/>
                <w:lang w:val="es-ES"/>
              </w:rPr>
            </w:pPr>
            <w:r w:rsidRPr="002A79ED">
              <w:rPr>
                <w:color w:val="6EA0B0"/>
                <w:lang w:val="es-ES"/>
              </w:rPr>
              <w:t>75.47 – Taller de Desarrollo de Proyectos II</w:t>
            </w:r>
          </w:p>
          <w:p w:rsidR="00C91FD9" w:rsidRPr="002A79ED" w:rsidRDefault="00C91FD9" w:rsidP="000343FA">
            <w:pPr>
              <w:pStyle w:val="Sinespaciado"/>
              <w:rPr>
                <w:color w:val="6EA0B0"/>
                <w:lang w:val="es-ES"/>
              </w:rPr>
            </w:pPr>
            <w:r w:rsidRPr="002A79ED">
              <w:rPr>
                <w:color w:val="6EA0B0"/>
                <w:lang w:val="es-ES"/>
              </w:rPr>
              <w:t>FIUBA</w:t>
            </w:r>
          </w:p>
          <w:p w:rsidR="00C91FD9" w:rsidRPr="002A79ED" w:rsidRDefault="00C91FD9" w:rsidP="000343FA">
            <w:pPr>
              <w:pStyle w:val="Sinespaciado"/>
              <w:rPr>
                <w:color w:val="6EA0B0"/>
                <w:lang w:val="es-ES"/>
              </w:rPr>
            </w:pPr>
            <w:r w:rsidRPr="002A79ED">
              <w:rPr>
                <w:color w:val="6EA0B0"/>
                <w:lang w:val="es-ES"/>
              </w:rPr>
              <w:t>2do Cuatrimestre 2010</w:t>
            </w:r>
          </w:p>
        </w:tc>
      </w:tr>
    </w:tbl>
    <w:p w:rsidR="00C91FD9" w:rsidRPr="002A79ED" w:rsidRDefault="00C91FD9" w:rsidP="00C91FD9">
      <w:pPr>
        <w:spacing w:after="0" w:line="240" w:lineRule="auto"/>
        <w:rPr>
          <w:lang w:val="es-ES"/>
        </w:rPr>
      </w:pPr>
    </w:p>
    <w:tbl>
      <w:tblPr>
        <w:tblpPr w:leftFromText="187" w:rightFromText="187" w:vertAnchor="page" w:horzAnchor="margin" w:tblpXSpec="center" w:tblpY="3968"/>
        <w:tblW w:w="4362" w:type="pct"/>
        <w:tblInd w:w="-7" w:type="dxa"/>
        <w:tblBorders>
          <w:left w:val="single" w:sz="18" w:space="0" w:color="6EA0B0"/>
        </w:tblBorders>
        <w:tblLook w:val="04A0" w:firstRow="1" w:lastRow="0" w:firstColumn="1" w:lastColumn="0" w:noHBand="0" w:noVBand="1"/>
      </w:tblPr>
      <w:tblGrid>
        <w:gridCol w:w="9091"/>
      </w:tblGrid>
      <w:tr w:rsidR="00AA5932" w:rsidRPr="00454986" w:rsidTr="00454986">
        <w:tc>
          <w:tcPr>
            <w:tcW w:w="9091" w:type="dxa"/>
          </w:tcPr>
          <w:p w:rsidR="00AA5932" w:rsidRPr="002A79ED" w:rsidRDefault="00454986" w:rsidP="00AA5932">
            <w:pPr>
              <w:pStyle w:val="Sinespaciado"/>
              <w:rPr>
                <w:rFonts w:ascii="Franklin Gothic Book" w:hAnsi="Franklin Gothic Book"/>
                <w:color w:val="6EA0B0"/>
                <w:sz w:val="92"/>
                <w:szCs w:val="92"/>
                <w:lang w:val="es-ES"/>
              </w:rPr>
            </w:pPr>
            <w:r>
              <w:rPr>
                <w:rFonts w:ascii="Franklin Gothic Book" w:hAnsi="Franklin Gothic Book"/>
                <w:color w:val="6EA0B0"/>
                <w:sz w:val="92"/>
                <w:szCs w:val="92"/>
                <w:lang w:val="es-ES"/>
              </w:rPr>
              <w:t xml:space="preserve">Proyecto </w:t>
            </w:r>
            <w:proofErr w:type="spellStart"/>
            <w:r>
              <w:rPr>
                <w:rFonts w:ascii="Franklin Gothic Book" w:hAnsi="Franklin Gothic Book"/>
                <w:color w:val="6EA0B0"/>
                <w:sz w:val="92"/>
                <w:szCs w:val="92"/>
                <w:lang w:val="es-ES"/>
              </w:rPr>
              <w:t>Selfmanagemet</w:t>
            </w:r>
            <w:proofErr w:type="spellEnd"/>
            <w:r w:rsidR="00AA5932" w:rsidRPr="002A79ED">
              <w:rPr>
                <w:rFonts w:ascii="Franklin Gothic Book" w:hAnsi="Franklin Gothic Book"/>
                <w:color w:val="6EA0B0"/>
                <w:sz w:val="92"/>
                <w:szCs w:val="92"/>
                <w:lang w:val="es-ES"/>
              </w:rPr>
              <w:t xml:space="preserve"> </w:t>
            </w:r>
          </w:p>
        </w:tc>
      </w:tr>
    </w:tbl>
    <w:p w:rsidR="00454986" w:rsidRDefault="00454986" w:rsidP="00C91FD9">
      <w:pPr>
        <w:spacing w:after="0" w:line="240" w:lineRule="auto"/>
        <w:rPr>
          <w:b/>
          <w:sz w:val="28"/>
          <w:szCs w:val="28"/>
          <w:lang w:val="es-ES"/>
        </w:rPr>
      </w:pPr>
    </w:p>
    <w:p w:rsidR="00454986" w:rsidRDefault="00454986" w:rsidP="00C91FD9">
      <w:pPr>
        <w:spacing w:after="0" w:line="240" w:lineRule="auto"/>
        <w:rPr>
          <w:b/>
          <w:sz w:val="28"/>
          <w:szCs w:val="28"/>
          <w:lang w:val="es-ES"/>
        </w:rPr>
      </w:pPr>
    </w:p>
    <w:p w:rsidR="00454986" w:rsidRDefault="00454986" w:rsidP="00C91FD9">
      <w:pPr>
        <w:spacing w:after="0" w:line="240" w:lineRule="auto"/>
        <w:rPr>
          <w:b/>
          <w:sz w:val="28"/>
          <w:szCs w:val="28"/>
          <w:lang w:val="es-ES"/>
        </w:rPr>
      </w:pPr>
    </w:p>
    <w:p w:rsidR="00454986" w:rsidRDefault="00454986" w:rsidP="00C91FD9">
      <w:pPr>
        <w:spacing w:after="0" w:line="240" w:lineRule="auto"/>
        <w:rPr>
          <w:b/>
          <w:sz w:val="28"/>
          <w:szCs w:val="28"/>
          <w:lang w:val="es-ES"/>
        </w:rPr>
      </w:pPr>
      <w:r w:rsidRPr="002A79ED">
        <w:rPr>
          <w:b/>
          <w:noProof/>
          <w:sz w:val="28"/>
          <w:szCs w:val="28"/>
          <w:lang w:val="es-AR" w:eastAsia="es-AR" w:bidi="ar-SA"/>
        </w:rPr>
        <w:drawing>
          <wp:anchor distT="0" distB="0" distL="114300" distR="114300" simplePos="0" relativeHeight="251657728" behindDoc="1" locked="0" layoutInCell="1" allowOverlap="1" wp14:anchorId="39BEA3B5" wp14:editId="619B274D">
            <wp:simplePos x="0" y="0"/>
            <wp:positionH relativeFrom="column">
              <wp:posOffset>507365</wp:posOffset>
            </wp:positionH>
            <wp:positionV relativeFrom="paragraph">
              <wp:posOffset>60325</wp:posOffset>
            </wp:positionV>
            <wp:extent cx="3815715" cy="1384935"/>
            <wp:effectExtent l="0" t="0" r="0" b="5715"/>
            <wp:wrapNone/>
            <wp:docPr id="13" name="1 Imagen" descr="selfmanagement_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selfmanagement_logo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138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4986" w:rsidRDefault="00454986" w:rsidP="00C91FD9">
      <w:pPr>
        <w:spacing w:after="0" w:line="240" w:lineRule="auto"/>
        <w:rPr>
          <w:b/>
          <w:sz w:val="28"/>
          <w:szCs w:val="28"/>
          <w:lang w:val="es-ES"/>
        </w:rPr>
      </w:pPr>
    </w:p>
    <w:p w:rsidR="00C91FD9" w:rsidRDefault="00C91FD9" w:rsidP="00C91FD9">
      <w:pPr>
        <w:spacing w:after="0" w:line="240" w:lineRule="auto"/>
        <w:rPr>
          <w:b/>
          <w:sz w:val="28"/>
          <w:szCs w:val="28"/>
          <w:lang w:val="es-ES"/>
        </w:rPr>
      </w:pPr>
    </w:p>
    <w:p w:rsidR="00454986" w:rsidRDefault="00454986" w:rsidP="00C91FD9">
      <w:pPr>
        <w:spacing w:after="0" w:line="240" w:lineRule="auto"/>
        <w:rPr>
          <w:b/>
          <w:sz w:val="28"/>
          <w:szCs w:val="28"/>
          <w:lang w:val="es-ES"/>
        </w:rPr>
      </w:pPr>
    </w:p>
    <w:p w:rsidR="00454986" w:rsidRDefault="00454986" w:rsidP="00C91FD9">
      <w:pPr>
        <w:spacing w:after="0" w:line="240" w:lineRule="auto"/>
        <w:rPr>
          <w:b/>
          <w:sz w:val="28"/>
          <w:szCs w:val="28"/>
          <w:lang w:val="es-ES"/>
        </w:rPr>
      </w:pPr>
    </w:p>
    <w:p w:rsidR="00454986" w:rsidRDefault="00454986" w:rsidP="00C91FD9">
      <w:pPr>
        <w:spacing w:after="0" w:line="240" w:lineRule="auto"/>
        <w:rPr>
          <w:b/>
          <w:sz w:val="28"/>
          <w:szCs w:val="28"/>
          <w:lang w:val="es-ES"/>
        </w:rPr>
      </w:pPr>
    </w:p>
    <w:p w:rsidR="00454986" w:rsidRDefault="00454986" w:rsidP="00C91FD9">
      <w:pPr>
        <w:spacing w:after="0" w:line="240" w:lineRule="auto"/>
        <w:rPr>
          <w:b/>
          <w:sz w:val="28"/>
          <w:szCs w:val="28"/>
          <w:lang w:val="es-ES"/>
        </w:rPr>
      </w:pPr>
    </w:p>
    <w:p w:rsidR="00454986" w:rsidRDefault="00454986" w:rsidP="00C91FD9">
      <w:pPr>
        <w:spacing w:after="0" w:line="240" w:lineRule="auto"/>
        <w:rPr>
          <w:b/>
          <w:sz w:val="28"/>
          <w:szCs w:val="28"/>
          <w:lang w:val="es-ES"/>
        </w:rPr>
      </w:pPr>
    </w:p>
    <w:p w:rsidR="00454986" w:rsidRDefault="00454986" w:rsidP="00454986">
      <w:pPr>
        <w:spacing w:after="0" w:line="240" w:lineRule="auto"/>
        <w:ind w:firstLine="708"/>
        <w:rPr>
          <w:b/>
          <w:sz w:val="28"/>
          <w:szCs w:val="28"/>
          <w:lang w:val="es-ES"/>
        </w:rPr>
      </w:pPr>
    </w:p>
    <w:p w:rsidR="00454986" w:rsidRDefault="00454986" w:rsidP="00454986">
      <w:pPr>
        <w:spacing w:after="0" w:line="240" w:lineRule="auto"/>
        <w:ind w:firstLine="708"/>
        <w:rPr>
          <w:b/>
          <w:sz w:val="28"/>
          <w:szCs w:val="28"/>
          <w:lang w:val="es-ES"/>
        </w:rPr>
      </w:pPr>
    </w:p>
    <w:p w:rsidR="00454986" w:rsidRPr="00454986" w:rsidRDefault="00454986" w:rsidP="00454986">
      <w:pPr>
        <w:pStyle w:val="Ttulo1"/>
        <w:ind w:firstLine="708"/>
        <w:rPr>
          <w:sz w:val="36"/>
          <w:szCs w:val="36"/>
          <w:lang w:val="es-ES"/>
        </w:rPr>
      </w:pPr>
      <w:r w:rsidRPr="00454986">
        <w:rPr>
          <w:sz w:val="36"/>
          <w:szCs w:val="36"/>
          <w:lang w:val="es-ES"/>
        </w:rPr>
        <w:t>Grupo 6</w:t>
      </w:r>
    </w:p>
    <w:p w:rsidR="00454986" w:rsidRPr="00454986" w:rsidRDefault="00454986" w:rsidP="00454986">
      <w:pPr>
        <w:pStyle w:val="Prrafodelista"/>
        <w:numPr>
          <w:ilvl w:val="0"/>
          <w:numId w:val="17"/>
        </w:numPr>
        <w:spacing w:after="0" w:line="240" w:lineRule="auto"/>
        <w:rPr>
          <w:b/>
          <w:sz w:val="36"/>
          <w:szCs w:val="36"/>
          <w:lang w:val="es-ES"/>
        </w:rPr>
      </w:pPr>
      <w:r w:rsidRPr="00454986">
        <w:rPr>
          <w:b/>
          <w:sz w:val="36"/>
          <w:szCs w:val="36"/>
          <w:lang w:val="es-ES"/>
        </w:rPr>
        <w:t>Jonathan Levy (82897)</w:t>
      </w:r>
    </w:p>
    <w:p w:rsidR="00454986" w:rsidRPr="00454986" w:rsidRDefault="00454986" w:rsidP="00454986">
      <w:pPr>
        <w:pStyle w:val="Prrafodelista"/>
        <w:numPr>
          <w:ilvl w:val="0"/>
          <w:numId w:val="17"/>
        </w:numPr>
        <w:spacing w:after="0" w:line="240" w:lineRule="auto"/>
        <w:rPr>
          <w:b/>
          <w:sz w:val="36"/>
          <w:szCs w:val="36"/>
          <w:lang w:val="es-ES"/>
        </w:rPr>
      </w:pPr>
      <w:r w:rsidRPr="00454986">
        <w:rPr>
          <w:b/>
          <w:sz w:val="36"/>
          <w:szCs w:val="36"/>
          <w:lang w:val="es-ES"/>
        </w:rPr>
        <w:t xml:space="preserve">Juan Pablo Pérez </w:t>
      </w:r>
      <w:proofErr w:type="spellStart"/>
      <w:r w:rsidRPr="00454986">
        <w:rPr>
          <w:b/>
          <w:sz w:val="36"/>
          <w:szCs w:val="36"/>
          <w:lang w:val="es-ES"/>
        </w:rPr>
        <w:t>Perri</w:t>
      </w:r>
      <w:proofErr w:type="spellEnd"/>
      <w:r w:rsidRPr="00454986">
        <w:rPr>
          <w:b/>
          <w:sz w:val="36"/>
          <w:szCs w:val="36"/>
          <w:lang w:val="es-ES"/>
        </w:rPr>
        <w:t xml:space="preserve"> (83558)</w:t>
      </w:r>
    </w:p>
    <w:p w:rsidR="00454986" w:rsidRPr="00454986" w:rsidRDefault="00454986" w:rsidP="00454986">
      <w:pPr>
        <w:pStyle w:val="Prrafodelista"/>
        <w:numPr>
          <w:ilvl w:val="0"/>
          <w:numId w:val="17"/>
        </w:numPr>
        <w:spacing w:after="0" w:line="240" w:lineRule="auto"/>
        <w:rPr>
          <w:b/>
          <w:sz w:val="36"/>
          <w:szCs w:val="36"/>
          <w:lang w:val="es-ES"/>
        </w:rPr>
      </w:pPr>
      <w:r w:rsidRPr="00454986">
        <w:rPr>
          <w:b/>
          <w:sz w:val="36"/>
          <w:szCs w:val="36"/>
          <w:lang w:val="es-ES"/>
        </w:rPr>
        <w:t xml:space="preserve">Mariano </w:t>
      </w:r>
      <w:proofErr w:type="spellStart"/>
      <w:r w:rsidRPr="00454986">
        <w:rPr>
          <w:b/>
          <w:sz w:val="36"/>
          <w:szCs w:val="36"/>
          <w:lang w:val="es-ES"/>
        </w:rPr>
        <w:t>Converti</w:t>
      </w:r>
      <w:proofErr w:type="spellEnd"/>
      <w:r w:rsidRPr="00454986">
        <w:rPr>
          <w:b/>
          <w:sz w:val="36"/>
          <w:szCs w:val="36"/>
          <w:lang w:val="es-ES"/>
        </w:rPr>
        <w:t xml:space="preserve"> (85617)</w:t>
      </w:r>
    </w:p>
    <w:p w:rsidR="00454986" w:rsidRPr="00454986" w:rsidRDefault="00454986" w:rsidP="00454986">
      <w:pPr>
        <w:pStyle w:val="Prrafodelista"/>
        <w:numPr>
          <w:ilvl w:val="0"/>
          <w:numId w:val="17"/>
        </w:numPr>
        <w:spacing w:after="0" w:line="240" w:lineRule="auto"/>
        <w:rPr>
          <w:b/>
          <w:sz w:val="36"/>
          <w:szCs w:val="36"/>
          <w:lang w:val="es-ES"/>
        </w:rPr>
      </w:pPr>
      <w:r w:rsidRPr="00454986">
        <w:rPr>
          <w:b/>
          <w:sz w:val="36"/>
          <w:szCs w:val="36"/>
          <w:lang w:val="es-ES"/>
        </w:rPr>
        <w:t>Esteban López (84960)</w:t>
      </w:r>
      <w:bookmarkStart w:id="0" w:name="_GoBack"/>
      <w:bookmarkEnd w:id="0"/>
    </w:p>
    <w:sectPr w:rsidR="00454986" w:rsidRPr="00454986" w:rsidSect="00154C89">
      <w:headerReference w:type="default" r:id="rId10"/>
      <w:footerReference w:type="default" r:id="rId11"/>
      <w:type w:val="continuous"/>
      <w:pgSz w:w="11907" w:h="16839" w:code="9"/>
      <w:pgMar w:top="851" w:right="851" w:bottom="851" w:left="851" w:header="794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E50" w:rsidRDefault="008B1E50">
      <w:r>
        <w:separator/>
      </w:r>
    </w:p>
  </w:endnote>
  <w:endnote w:type="continuationSeparator" w:id="0">
    <w:p w:rsidR="008B1E50" w:rsidRDefault="008B1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0A2" w:rsidRDefault="008B1E50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2820A2" w:rsidRPr="00154C89" w:rsidRDefault="002820A2" w:rsidP="00154C89">
    <w:pPr>
      <w:pStyle w:val="Piedepgina"/>
      <w:spacing w:after="0" w:line="240" w:lineRule="auto"/>
      <w:jc w:val="right"/>
      <w:rPr>
        <w:b/>
        <w:caps/>
        <w:sz w:val="20"/>
      </w:rPr>
    </w:pPr>
    <w:r w:rsidRPr="002972BB">
      <w:rPr>
        <w:sz w:val="20"/>
        <w:lang w:val="es-AR"/>
      </w:rPr>
      <w:t xml:space="preserve">Página </w:t>
    </w:r>
    <w:r w:rsidR="006762E6" w:rsidRPr="002972BB">
      <w:rPr>
        <w:sz w:val="20"/>
        <w:lang w:val="es-AR"/>
      </w:rPr>
      <w:fldChar w:fldCharType="begin"/>
    </w:r>
    <w:r w:rsidRPr="002972BB">
      <w:rPr>
        <w:sz w:val="20"/>
        <w:lang w:val="es-AR"/>
      </w:rPr>
      <w:instrText xml:space="preserve"> PAGE   \* MERGEFORMAT </w:instrText>
    </w:r>
    <w:r w:rsidR="006762E6" w:rsidRPr="002972BB">
      <w:rPr>
        <w:sz w:val="20"/>
        <w:lang w:val="es-AR"/>
      </w:rPr>
      <w:fldChar w:fldCharType="separate"/>
    </w:r>
    <w:r w:rsidR="00FC1322">
      <w:rPr>
        <w:noProof/>
        <w:sz w:val="20"/>
        <w:lang w:val="es-AR"/>
      </w:rPr>
      <w:t>2</w:t>
    </w:r>
    <w:r w:rsidR="006762E6" w:rsidRPr="002972BB">
      <w:rPr>
        <w:sz w:val="20"/>
        <w:lang w:val="es-AR"/>
      </w:rPr>
      <w:fldChar w:fldCharType="end"/>
    </w:r>
    <w:r w:rsidRPr="002972BB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E50" w:rsidRDefault="008B1E50">
      <w:r>
        <w:separator/>
      </w:r>
    </w:p>
  </w:footnote>
  <w:footnote w:type="continuationSeparator" w:id="0">
    <w:p w:rsidR="008B1E50" w:rsidRDefault="008B1E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0A2" w:rsidRPr="001236C5" w:rsidRDefault="00957585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AR" w:eastAsia="es-AR" w:bidi="ar-SA"/>
      </w:rPr>
      <w:drawing>
        <wp:anchor distT="0" distB="0" distL="114300" distR="114300" simplePos="0" relativeHeight="251657216" behindDoc="0" locked="0" layoutInCell="1" allowOverlap="1" wp14:anchorId="14FF576F" wp14:editId="22C9E8B6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1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AR" w:eastAsia="es-AR" w:bidi="ar-SA"/>
      </w:rPr>
      <w:drawing>
        <wp:anchor distT="0" distB="0" distL="114300" distR="114300" simplePos="0" relativeHeight="251658240" behindDoc="1" locked="0" layoutInCell="1" allowOverlap="1" wp14:anchorId="36F1481D" wp14:editId="61684AA3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2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selfmanagement_logo2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820" cy="353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20A2">
      <w:rPr>
        <w:sz w:val="20"/>
        <w:lang w:val="es-AR"/>
      </w:rPr>
      <w:t xml:space="preserve">75.47 – </w:t>
    </w:r>
    <w:r w:rsidR="002820A2" w:rsidRPr="001236C5">
      <w:rPr>
        <w:sz w:val="20"/>
        <w:lang w:val="es-AR"/>
      </w:rPr>
      <w:t>Taller de Des</w:t>
    </w:r>
    <w:r w:rsidR="002820A2">
      <w:rPr>
        <w:sz w:val="20"/>
        <w:lang w:val="es-AR"/>
      </w:rPr>
      <w:t>arrollo de Proyectos II</w:t>
    </w:r>
  </w:p>
  <w:p w:rsidR="002820A2" w:rsidRDefault="002820A2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proofErr w:type="spellStart"/>
    <w:r>
      <w:rPr>
        <w:sz w:val="20"/>
        <w:lang w:val="es-AR"/>
      </w:rPr>
      <w:t>SelfManagement</w:t>
    </w:r>
    <w:proofErr w:type="spellEnd"/>
  </w:p>
  <w:p w:rsidR="002820A2" w:rsidRDefault="002820A2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2820A2" w:rsidRPr="008A35EE" w:rsidRDefault="008B1E50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05D0C"/>
    <w:multiLevelType w:val="hybridMultilevel"/>
    <w:tmpl w:val="4246CE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66AC2"/>
    <w:multiLevelType w:val="hybridMultilevel"/>
    <w:tmpl w:val="A8EA89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02330"/>
    <w:multiLevelType w:val="hybridMultilevel"/>
    <w:tmpl w:val="CF8016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F6509"/>
    <w:multiLevelType w:val="hybridMultilevel"/>
    <w:tmpl w:val="96A22E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817585"/>
    <w:multiLevelType w:val="hybridMultilevel"/>
    <w:tmpl w:val="2FA430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2961DB"/>
    <w:multiLevelType w:val="hybridMultilevel"/>
    <w:tmpl w:val="038091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B7660"/>
    <w:multiLevelType w:val="hybridMultilevel"/>
    <w:tmpl w:val="CF8016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34798"/>
    <w:multiLevelType w:val="hybridMultilevel"/>
    <w:tmpl w:val="AA308C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DC6208"/>
    <w:multiLevelType w:val="hybridMultilevel"/>
    <w:tmpl w:val="770C941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7455C"/>
    <w:multiLevelType w:val="hybridMultilevel"/>
    <w:tmpl w:val="4C7CACE0"/>
    <w:lvl w:ilvl="0" w:tplc="2C0A000F">
      <w:start w:val="1"/>
      <w:numFmt w:val="decimal"/>
      <w:lvlText w:val="%1."/>
      <w:lvlJc w:val="left"/>
      <w:pPr>
        <w:ind w:left="1069" w:hanging="360"/>
      </w:p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2C4708C"/>
    <w:multiLevelType w:val="hybridMultilevel"/>
    <w:tmpl w:val="19D6A3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A038CB"/>
    <w:multiLevelType w:val="hybridMultilevel"/>
    <w:tmpl w:val="F08CD4D6"/>
    <w:lvl w:ilvl="0" w:tplc="2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71630EE"/>
    <w:multiLevelType w:val="hybridMultilevel"/>
    <w:tmpl w:val="1ACA3F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9D69C4"/>
    <w:multiLevelType w:val="hybridMultilevel"/>
    <w:tmpl w:val="E5349B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9D126D"/>
    <w:multiLevelType w:val="hybridMultilevel"/>
    <w:tmpl w:val="4246CE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8971E4"/>
    <w:multiLevelType w:val="hybridMultilevel"/>
    <w:tmpl w:val="AD2E48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1C5B8A"/>
    <w:multiLevelType w:val="hybridMultilevel"/>
    <w:tmpl w:val="D6C858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2"/>
  </w:num>
  <w:num w:numId="5">
    <w:abstractNumId w:val="0"/>
  </w:num>
  <w:num w:numId="6">
    <w:abstractNumId w:val="15"/>
  </w:num>
  <w:num w:numId="7">
    <w:abstractNumId w:val="10"/>
  </w:num>
  <w:num w:numId="8">
    <w:abstractNumId w:val="6"/>
  </w:num>
  <w:num w:numId="9">
    <w:abstractNumId w:val="16"/>
  </w:num>
  <w:num w:numId="10">
    <w:abstractNumId w:val="5"/>
  </w:num>
  <w:num w:numId="11">
    <w:abstractNumId w:val="1"/>
  </w:num>
  <w:num w:numId="12">
    <w:abstractNumId w:val="4"/>
  </w:num>
  <w:num w:numId="13">
    <w:abstractNumId w:val="7"/>
  </w:num>
  <w:num w:numId="14">
    <w:abstractNumId w:val="13"/>
  </w:num>
  <w:num w:numId="15">
    <w:abstractNumId w:val="9"/>
  </w:num>
  <w:num w:numId="16">
    <w:abstractNumId w:val="14"/>
  </w:num>
  <w:num w:numId="17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EF8"/>
    <w:rsid w:val="000050A7"/>
    <w:rsid w:val="00005904"/>
    <w:rsid w:val="00016E3B"/>
    <w:rsid w:val="00031CC0"/>
    <w:rsid w:val="000343FA"/>
    <w:rsid w:val="000460F0"/>
    <w:rsid w:val="0005278B"/>
    <w:rsid w:val="000556F9"/>
    <w:rsid w:val="00062EB5"/>
    <w:rsid w:val="00076D7C"/>
    <w:rsid w:val="000A2293"/>
    <w:rsid w:val="000A59C0"/>
    <w:rsid w:val="000A7193"/>
    <w:rsid w:val="000A78C6"/>
    <w:rsid w:val="000D232B"/>
    <w:rsid w:val="000E4F3D"/>
    <w:rsid w:val="000E5974"/>
    <w:rsid w:val="000F1168"/>
    <w:rsid w:val="000F3E89"/>
    <w:rsid w:val="000F68BC"/>
    <w:rsid w:val="00100113"/>
    <w:rsid w:val="00103616"/>
    <w:rsid w:val="00111D95"/>
    <w:rsid w:val="00112E24"/>
    <w:rsid w:val="00116CD1"/>
    <w:rsid w:val="00121EE7"/>
    <w:rsid w:val="0012625A"/>
    <w:rsid w:val="00130296"/>
    <w:rsid w:val="00132CCF"/>
    <w:rsid w:val="001446B0"/>
    <w:rsid w:val="00144CEB"/>
    <w:rsid w:val="00145A98"/>
    <w:rsid w:val="00154C89"/>
    <w:rsid w:val="00155AAA"/>
    <w:rsid w:val="00174F52"/>
    <w:rsid w:val="00175CB0"/>
    <w:rsid w:val="00181460"/>
    <w:rsid w:val="00191B7E"/>
    <w:rsid w:val="001924AB"/>
    <w:rsid w:val="001B053D"/>
    <w:rsid w:val="001B3FB5"/>
    <w:rsid w:val="001E456A"/>
    <w:rsid w:val="001E493B"/>
    <w:rsid w:val="001E77AE"/>
    <w:rsid w:val="001F0084"/>
    <w:rsid w:val="00206E0B"/>
    <w:rsid w:val="0021729F"/>
    <w:rsid w:val="00222606"/>
    <w:rsid w:val="00236DDD"/>
    <w:rsid w:val="00243607"/>
    <w:rsid w:val="002436BB"/>
    <w:rsid w:val="002550AA"/>
    <w:rsid w:val="00274DC4"/>
    <w:rsid w:val="002820A2"/>
    <w:rsid w:val="0028235A"/>
    <w:rsid w:val="002972BB"/>
    <w:rsid w:val="002A45AF"/>
    <w:rsid w:val="002A4AF2"/>
    <w:rsid w:val="002A79ED"/>
    <w:rsid w:val="002B423D"/>
    <w:rsid w:val="002B68E0"/>
    <w:rsid w:val="002C0421"/>
    <w:rsid w:val="002C0A2F"/>
    <w:rsid w:val="002C41EA"/>
    <w:rsid w:val="002D606A"/>
    <w:rsid w:val="002E25D6"/>
    <w:rsid w:val="002E5F2A"/>
    <w:rsid w:val="002E6EEF"/>
    <w:rsid w:val="002E734D"/>
    <w:rsid w:val="002E770C"/>
    <w:rsid w:val="002F2971"/>
    <w:rsid w:val="003006E3"/>
    <w:rsid w:val="0030108A"/>
    <w:rsid w:val="00302A48"/>
    <w:rsid w:val="00313798"/>
    <w:rsid w:val="003149B1"/>
    <w:rsid w:val="00324DD5"/>
    <w:rsid w:val="00330B1A"/>
    <w:rsid w:val="00330D7A"/>
    <w:rsid w:val="0035352F"/>
    <w:rsid w:val="00354F2E"/>
    <w:rsid w:val="00364EC3"/>
    <w:rsid w:val="00375966"/>
    <w:rsid w:val="00377656"/>
    <w:rsid w:val="003800D1"/>
    <w:rsid w:val="0039659E"/>
    <w:rsid w:val="00397146"/>
    <w:rsid w:val="003B3204"/>
    <w:rsid w:val="003B39A8"/>
    <w:rsid w:val="003D0E1C"/>
    <w:rsid w:val="003D3471"/>
    <w:rsid w:val="003D5F59"/>
    <w:rsid w:val="003D6D6C"/>
    <w:rsid w:val="003E54F5"/>
    <w:rsid w:val="0041627E"/>
    <w:rsid w:val="00417C91"/>
    <w:rsid w:val="00431F48"/>
    <w:rsid w:val="00437F24"/>
    <w:rsid w:val="004415CE"/>
    <w:rsid w:val="00447034"/>
    <w:rsid w:val="00452825"/>
    <w:rsid w:val="00454986"/>
    <w:rsid w:val="00461F52"/>
    <w:rsid w:val="004953EE"/>
    <w:rsid w:val="004A0B05"/>
    <w:rsid w:val="004A6F32"/>
    <w:rsid w:val="004C2215"/>
    <w:rsid w:val="004C5975"/>
    <w:rsid w:val="004C5FAD"/>
    <w:rsid w:val="004D442A"/>
    <w:rsid w:val="004F7813"/>
    <w:rsid w:val="00510EF8"/>
    <w:rsid w:val="00517BCE"/>
    <w:rsid w:val="00525D15"/>
    <w:rsid w:val="005268D5"/>
    <w:rsid w:val="0053079F"/>
    <w:rsid w:val="00530E14"/>
    <w:rsid w:val="0054093E"/>
    <w:rsid w:val="005721A2"/>
    <w:rsid w:val="00572C7B"/>
    <w:rsid w:val="00573CD7"/>
    <w:rsid w:val="00583917"/>
    <w:rsid w:val="0058443D"/>
    <w:rsid w:val="00590EA3"/>
    <w:rsid w:val="00595D71"/>
    <w:rsid w:val="005B068E"/>
    <w:rsid w:val="005C0254"/>
    <w:rsid w:val="005D02FD"/>
    <w:rsid w:val="005D26A6"/>
    <w:rsid w:val="005D429D"/>
    <w:rsid w:val="005E7EBD"/>
    <w:rsid w:val="005F55ED"/>
    <w:rsid w:val="00601F22"/>
    <w:rsid w:val="006126DA"/>
    <w:rsid w:val="0061304A"/>
    <w:rsid w:val="006316BE"/>
    <w:rsid w:val="00637216"/>
    <w:rsid w:val="00644FD1"/>
    <w:rsid w:val="00650B13"/>
    <w:rsid w:val="0065323B"/>
    <w:rsid w:val="00664F35"/>
    <w:rsid w:val="006662D1"/>
    <w:rsid w:val="006762E6"/>
    <w:rsid w:val="006963D1"/>
    <w:rsid w:val="0069709F"/>
    <w:rsid w:val="006A22C0"/>
    <w:rsid w:val="006C61DE"/>
    <w:rsid w:val="006D65B5"/>
    <w:rsid w:val="006D7DA5"/>
    <w:rsid w:val="006E3567"/>
    <w:rsid w:val="006E3E30"/>
    <w:rsid w:val="006F1D2F"/>
    <w:rsid w:val="006F3C47"/>
    <w:rsid w:val="00705CF2"/>
    <w:rsid w:val="00712593"/>
    <w:rsid w:val="00717886"/>
    <w:rsid w:val="00723793"/>
    <w:rsid w:val="007365C4"/>
    <w:rsid w:val="007378BF"/>
    <w:rsid w:val="00754DF7"/>
    <w:rsid w:val="00781B33"/>
    <w:rsid w:val="00784567"/>
    <w:rsid w:val="007A3771"/>
    <w:rsid w:val="007B29BF"/>
    <w:rsid w:val="007D241F"/>
    <w:rsid w:val="007D638F"/>
    <w:rsid w:val="007D63AA"/>
    <w:rsid w:val="007E3997"/>
    <w:rsid w:val="008077D1"/>
    <w:rsid w:val="00812F28"/>
    <w:rsid w:val="0081448C"/>
    <w:rsid w:val="008155B0"/>
    <w:rsid w:val="00816714"/>
    <w:rsid w:val="00822570"/>
    <w:rsid w:val="008340A6"/>
    <w:rsid w:val="008362A8"/>
    <w:rsid w:val="00841EDC"/>
    <w:rsid w:val="008426CD"/>
    <w:rsid w:val="008517F7"/>
    <w:rsid w:val="0085251B"/>
    <w:rsid w:val="00857A19"/>
    <w:rsid w:val="0087162A"/>
    <w:rsid w:val="00872A1C"/>
    <w:rsid w:val="008847D5"/>
    <w:rsid w:val="008849A5"/>
    <w:rsid w:val="00891C2A"/>
    <w:rsid w:val="00894265"/>
    <w:rsid w:val="008958F4"/>
    <w:rsid w:val="008A35EE"/>
    <w:rsid w:val="008B1E50"/>
    <w:rsid w:val="008B3943"/>
    <w:rsid w:val="008B4A00"/>
    <w:rsid w:val="008C6911"/>
    <w:rsid w:val="008C6A84"/>
    <w:rsid w:val="008D7C6B"/>
    <w:rsid w:val="008E6AD3"/>
    <w:rsid w:val="008E7EC4"/>
    <w:rsid w:val="008F6A57"/>
    <w:rsid w:val="00930B72"/>
    <w:rsid w:val="0093339C"/>
    <w:rsid w:val="00940B68"/>
    <w:rsid w:val="009417A7"/>
    <w:rsid w:val="009427BE"/>
    <w:rsid w:val="0094329F"/>
    <w:rsid w:val="00957585"/>
    <w:rsid w:val="009604C9"/>
    <w:rsid w:val="009836EC"/>
    <w:rsid w:val="00983ADB"/>
    <w:rsid w:val="00984EC1"/>
    <w:rsid w:val="009A10C7"/>
    <w:rsid w:val="009B002B"/>
    <w:rsid w:val="009B1AC6"/>
    <w:rsid w:val="009B5CD5"/>
    <w:rsid w:val="009C35FB"/>
    <w:rsid w:val="009E3E53"/>
    <w:rsid w:val="009F7910"/>
    <w:rsid w:val="00A02791"/>
    <w:rsid w:val="00A03A5D"/>
    <w:rsid w:val="00A079A5"/>
    <w:rsid w:val="00A1191B"/>
    <w:rsid w:val="00A20F0F"/>
    <w:rsid w:val="00A22830"/>
    <w:rsid w:val="00A23061"/>
    <w:rsid w:val="00A25605"/>
    <w:rsid w:val="00A25F29"/>
    <w:rsid w:val="00A262E1"/>
    <w:rsid w:val="00A27DC3"/>
    <w:rsid w:val="00A53A1F"/>
    <w:rsid w:val="00A8163A"/>
    <w:rsid w:val="00A902AB"/>
    <w:rsid w:val="00A94EB5"/>
    <w:rsid w:val="00AA232D"/>
    <w:rsid w:val="00AA5932"/>
    <w:rsid w:val="00AA75D0"/>
    <w:rsid w:val="00AB3AED"/>
    <w:rsid w:val="00AC0412"/>
    <w:rsid w:val="00AD5862"/>
    <w:rsid w:val="00AE6341"/>
    <w:rsid w:val="00AF5319"/>
    <w:rsid w:val="00AF5AC4"/>
    <w:rsid w:val="00AF7CCB"/>
    <w:rsid w:val="00B01B95"/>
    <w:rsid w:val="00B02404"/>
    <w:rsid w:val="00B03AE1"/>
    <w:rsid w:val="00B079A9"/>
    <w:rsid w:val="00B15299"/>
    <w:rsid w:val="00B315EE"/>
    <w:rsid w:val="00B412FB"/>
    <w:rsid w:val="00B428F3"/>
    <w:rsid w:val="00B473CB"/>
    <w:rsid w:val="00B54384"/>
    <w:rsid w:val="00B705C4"/>
    <w:rsid w:val="00B70C0B"/>
    <w:rsid w:val="00B7351D"/>
    <w:rsid w:val="00B87A51"/>
    <w:rsid w:val="00BB119B"/>
    <w:rsid w:val="00BB11F4"/>
    <w:rsid w:val="00BC15FA"/>
    <w:rsid w:val="00BC6212"/>
    <w:rsid w:val="00BC7DDB"/>
    <w:rsid w:val="00BD515E"/>
    <w:rsid w:val="00BD75AD"/>
    <w:rsid w:val="00BE6AD1"/>
    <w:rsid w:val="00BE6BDD"/>
    <w:rsid w:val="00BF2777"/>
    <w:rsid w:val="00C17222"/>
    <w:rsid w:val="00C22A1F"/>
    <w:rsid w:val="00C2335C"/>
    <w:rsid w:val="00C268B2"/>
    <w:rsid w:val="00C32124"/>
    <w:rsid w:val="00C33073"/>
    <w:rsid w:val="00C40CEA"/>
    <w:rsid w:val="00C41978"/>
    <w:rsid w:val="00C43537"/>
    <w:rsid w:val="00C56F34"/>
    <w:rsid w:val="00C602D5"/>
    <w:rsid w:val="00C86B46"/>
    <w:rsid w:val="00C905AD"/>
    <w:rsid w:val="00C91FD9"/>
    <w:rsid w:val="00C97EF6"/>
    <w:rsid w:val="00CB09B6"/>
    <w:rsid w:val="00CB0E73"/>
    <w:rsid w:val="00CB224F"/>
    <w:rsid w:val="00CB22AA"/>
    <w:rsid w:val="00CC5B8F"/>
    <w:rsid w:val="00CE4C6C"/>
    <w:rsid w:val="00CF5D41"/>
    <w:rsid w:val="00CF768C"/>
    <w:rsid w:val="00D06837"/>
    <w:rsid w:val="00D13ACC"/>
    <w:rsid w:val="00D22E74"/>
    <w:rsid w:val="00D2322E"/>
    <w:rsid w:val="00D2454B"/>
    <w:rsid w:val="00D40811"/>
    <w:rsid w:val="00D45231"/>
    <w:rsid w:val="00D60971"/>
    <w:rsid w:val="00D61255"/>
    <w:rsid w:val="00D65EAA"/>
    <w:rsid w:val="00D953D0"/>
    <w:rsid w:val="00DA2848"/>
    <w:rsid w:val="00DB66FF"/>
    <w:rsid w:val="00DC0683"/>
    <w:rsid w:val="00DC2F10"/>
    <w:rsid w:val="00DF194B"/>
    <w:rsid w:val="00E02E92"/>
    <w:rsid w:val="00E252BA"/>
    <w:rsid w:val="00E32D18"/>
    <w:rsid w:val="00E359ED"/>
    <w:rsid w:val="00E35BAE"/>
    <w:rsid w:val="00E43BB5"/>
    <w:rsid w:val="00E44075"/>
    <w:rsid w:val="00E46B53"/>
    <w:rsid w:val="00E61A0A"/>
    <w:rsid w:val="00E64460"/>
    <w:rsid w:val="00E661DA"/>
    <w:rsid w:val="00E667E4"/>
    <w:rsid w:val="00E769B7"/>
    <w:rsid w:val="00EA2795"/>
    <w:rsid w:val="00EA7604"/>
    <w:rsid w:val="00EB24FC"/>
    <w:rsid w:val="00EB6881"/>
    <w:rsid w:val="00EC1779"/>
    <w:rsid w:val="00EC5C9A"/>
    <w:rsid w:val="00EF58C7"/>
    <w:rsid w:val="00EF66FA"/>
    <w:rsid w:val="00F10C1C"/>
    <w:rsid w:val="00F12B74"/>
    <w:rsid w:val="00F147B9"/>
    <w:rsid w:val="00F30F16"/>
    <w:rsid w:val="00F32357"/>
    <w:rsid w:val="00F42EA2"/>
    <w:rsid w:val="00F51BB6"/>
    <w:rsid w:val="00F523F7"/>
    <w:rsid w:val="00F54B4C"/>
    <w:rsid w:val="00F57003"/>
    <w:rsid w:val="00F57CA9"/>
    <w:rsid w:val="00F72E3D"/>
    <w:rsid w:val="00F74A75"/>
    <w:rsid w:val="00F75F9A"/>
    <w:rsid w:val="00F8019F"/>
    <w:rsid w:val="00F8158A"/>
    <w:rsid w:val="00F86621"/>
    <w:rsid w:val="00F8705B"/>
    <w:rsid w:val="00F902CA"/>
    <w:rsid w:val="00F96F89"/>
    <w:rsid w:val="00F97BE1"/>
    <w:rsid w:val="00FA6A3F"/>
    <w:rsid w:val="00FC1322"/>
    <w:rsid w:val="00FC143D"/>
    <w:rsid w:val="00FC7490"/>
    <w:rsid w:val="00FF0C1C"/>
    <w:rsid w:val="00FF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uiPriority w:val="39"/>
    <w:rsid w:val="00103616"/>
    <w:pPr>
      <w:tabs>
        <w:tab w:val="right" w:leader="dot" w:pos="10195"/>
      </w:tabs>
      <w:spacing w:before="120" w:after="120"/>
    </w:pPr>
    <w:rPr>
      <w:rFonts w:cs="Calibr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517BCE"/>
    <w:pPr>
      <w:spacing w:after="0"/>
      <w:ind w:left="220"/>
    </w:pPr>
    <w:rPr>
      <w:rFonts w:cs="Calibri"/>
      <w:smallCaps/>
      <w:sz w:val="20"/>
      <w:szCs w:val="20"/>
    </w:rPr>
  </w:style>
  <w:style w:type="character" w:styleId="Hipervnculo">
    <w:name w:val="Hyperlink"/>
    <w:basedOn w:val="Fuentedeprrafopredeter"/>
    <w:uiPriority w:val="99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uiPriority w:val="39"/>
    <w:rsid w:val="00517BCE"/>
    <w:pPr>
      <w:spacing w:after="0"/>
      <w:ind w:left="440"/>
    </w:pPr>
    <w:rPr>
      <w:rFonts w:cs="Calibri"/>
      <w:i/>
      <w:iCs/>
      <w:sz w:val="20"/>
      <w:szCs w:val="20"/>
    </w:r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="Cambria" w:eastAsia="Times New Roman" w:hAnsi="Cambria" w:cs="Times New Roman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="Cambria" w:eastAsia="Times New Roman" w:hAnsi="Cambria" w:cs="Times New Roman"/>
      <w:color w:val="243F60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="Cambria" w:eastAsia="Times New Roman" w:hAnsi="Cambria" w:cs="Times New Roman"/>
      <w:i/>
      <w:iCs/>
      <w:color w:val="243F60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="Cambria" w:eastAsia="Times New Roman" w:hAnsi="Cambria" w:cs="Times New Roman"/>
      <w:i/>
      <w:iCs/>
      <w:color w:val="404040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link w:val="SinespaciadoCar"/>
    <w:uiPriority w:val="1"/>
    <w:qFormat/>
    <w:rsid w:val="001E77AE"/>
    <w:rPr>
      <w:sz w:val="22"/>
      <w:szCs w:val="22"/>
      <w:lang w:val="en-US" w:eastAsia="en-US" w:bidi="en-US"/>
    </w:r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  <w:style w:type="character" w:customStyle="1" w:styleId="SinespaciadoCar">
    <w:name w:val="Sin espaciado Car"/>
    <w:basedOn w:val="Fuentedeprrafopredeter"/>
    <w:link w:val="Sinespaciado"/>
    <w:uiPriority w:val="1"/>
    <w:rsid w:val="00C91FD9"/>
    <w:rPr>
      <w:sz w:val="22"/>
      <w:szCs w:val="22"/>
      <w:lang w:val="en-US" w:eastAsia="en-US" w:bidi="en-US"/>
    </w:rPr>
  </w:style>
  <w:style w:type="character" w:customStyle="1" w:styleId="HelpText">
    <w:name w:val="Help Text"/>
    <w:rsid w:val="00C91FD9"/>
    <w:rPr>
      <w:i/>
      <w:vanish/>
      <w:color w:val="FF0000"/>
    </w:rPr>
  </w:style>
  <w:style w:type="paragraph" w:customStyle="1" w:styleId="Textooculto">
    <w:name w:val="Texto oculto"/>
    <w:basedOn w:val="Normal"/>
    <w:rsid w:val="00C91FD9"/>
    <w:pPr>
      <w:spacing w:before="120" w:after="120"/>
    </w:pPr>
    <w:rPr>
      <w:rFonts w:ascii="Arial" w:hAnsi="Arial" w:cs="Arial"/>
      <w:i/>
      <w:vanish/>
      <w:color w:val="0000FF"/>
      <w:sz w:val="20"/>
      <w:szCs w:val="20"/>
      <w:lang w:val="es-ES" w:eastAsia="es-ES"/>
    </w:rPr>
  </w:style>
  <w:style w:type="paragraph" w:customStyle="1" w:styleId="Tabla">
    <w:name w:val="Tabla"/>
    <w:basedOn w:val="Normal"/>
    <w:rsid w:val="00C91FD9"/>
    <w:pPr>
      <w:spacing w:before="20" w:after="20"/>
    </w:pPr>
    <w:rPr>
      <w:rFonts w:ascii="Arial" w:hAnsi="Arial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B428F3"/>
    <w:pPr>
      <w:spacing w:after="0"/>
      <w:ind w:left="660"/>
    </w:pPr>
    <w:rPr>
      <w:rFonts w:cs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428F3"/>
    <w:pPr>
      <w:spacing w:after="0"/>
      <w:ind w:left="880"/>
    </w:pPr>
    <w:rPr>
      <w:rFonts w:cs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428F3"/>
    <w:pPr>
      <w:spacing w:after="0"/>
      <w:ind w:left="1100"/>
    </w:pPr>
    <w:rPr>
      <w:rFonts w:cs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428F3"/>
    <w:pPr>
      <w:spacing w:after="0"/>
      <w:ind w:left="1320"/>
    </w:pPr>
    <w:rPr>
      <w:rFonts w:cs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428F3"/>
    <w:pPr>
      <w:spacing w:after="0"/>
      <w:ind w:left="1540"/>
    </w:pPr>
    <w:rPr>
      <w:rFonts w:cs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428F3"/>
    <w:pPr>
      <w:spacing w:after="0"/>
      <w:ind w:left="1760"/>
    </w:pPr>
    <w:rPr>
      <w:rFonts w:cs="Calibri"/>
      <w:sz w:val="18"/>
      <w:szCs w:val="18"/>
    </w:rPr>
  </w:style>
  <w:style w:type="table" w:customStyle="1" w:styleId="Sombreadoclaro-nfasis11">
    <w:name w:val="Sombreado claro - Énfasis 11"/>
    <w:basedOn w:val="Tablanormal"/>
    <w:uiPriority w:val="60"/>
    <w:rsid w:val="00650B13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rmalWeb">
    <w:name w:val="Normal (Web)"/>
    <w:basedOn w:val="Normal"/>
    <w:uiPriority w:val="99"/>
    <w:unhideWhenUsed/>
    <w:rsid w:val="00CC5B8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AR" w:eastAsia="es-AR" w:bidi="ar-SA"/>
    </w:rPr>
  </w:style>
  <w:style w:type="character" w:customStyle="1" w:styleId="il">
    <w:name w:val="il"/>
    <w:basedOn w:val="Fuentedeprrafopredeter"/>
    <w:rsid w:val="002E734D"/>
  </w:style>
  <w:style w:type="character" w:styleId="Textodelmarcadordeposicin">
    <w:name w:val="Placeholder Text"/>
    <w:basedOn w:val="Fuentedeprrafopredeter"/>
    <w:uiPriority w:val="99"/>
    <w:semiHidden/>
    <w:rsid w:val="002820A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uiPriority w:val="39"/>
    <w:rsid w:val="00103616"/>
    <w:pPr>
      <w:tabs>
        <w:tab w:val="right" w:leader="dot" w:pos="10195"/>
      </w:tabs>
      <w:spacing w:before="120" w:after="120"/>
    </w:pPr>
    <w:rPr>
      <w:rFonts w:cs="Calibr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517BCE"/>
    <w:pPr>
      <w:spacing w:after="0"/>
      <w:ind w:left="220"/>
    </w:pPr>
    <w:rPr>
      <w:rFonts w:cs="Calibri"/>
      <w:smallCaps/>
      <w:sz w:val="20"/>
      <w:szCs w:val="20"/>
    </w:rPr>
  </w:style>
  <w:style w:type="character" w:styleId="Hipervnculo">
    <w:name w:val="Hyperlink"/>
    <w:basedOn w:val="Fuentedeprrafopredeter"/>
    <w:uiPriority w:val="99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uiPriority w:val="39"/>
    <w:rsid w:val="00517BCE"/>
    <w:pPr>
      <w:spacing w:after="0"/>
      <w:ind w:left="440"/>
    </w:pPr>
    <w:rPr>
      <w:rFonts w:cs="Calibri"/>
      <w:i/>
      <w:iCs/>
      <w:sz w:val="20"/>
      <w:szCs w:val="20"/>
    </w:r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="Cambria" w:eastAsia="Times New Roman" w:hAnsi="Cambria" w:cs="Times New Roman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="Cambria" w:eastAsia="Times New Roman" w:hAnsi="Cambria" w:cs="Times New Roman"/>
      <w:color w:val="243F60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="Cambria" w:eastAsia="Times New Roman" w:hAnsi="Cambria" w:cs="Times New Roman"/>
      <w:i/>
      <w:iCs/>
      <w:color w:val="243F60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="Cambria" w:eastAsia="Times New Roman" w:hAnsi="Cambria" w:cs="Times New Roman"/>
      <w:i/>
      <w:iCs/>
      <w:color w:val="404040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link w:val="SinespaciadoCar"/>
    <w:uiPriority w:val="1"/>
    <w:qFormat/>
    <w:rsid w:val="001E77AE"/>
    <w:rPr>
      <w:sz w:val="22"/>
      <w:szCs w:val="22"/>
      <w:lang w:val="en-US" w:eastAsia="en-US" w:bidi="en-US"/>
    </w:r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  <w:style w:type="character" w:customStyle="1" w:styleId="SinespaciadoCar">
    <w:name w:val="Sin espaciado Car"/>
    <w:basedOn w:val="Fuentedeprrafopredeter"/>
    <w:link w:val="Sinespaciado"/>
    <w:uiPriority w:val="1"/>
    <w:rsid w:val="00C91FD9"/>
    <w:rPr>
      <w:sz w:val="22"/>
      <w:szCs w:val="22"/>
      <w:lang w:val="en-US" w:eastAsia="en-US" w:bidi="en-US"/>
    </w:rPr>
  </w:style>
  <w:style w:type="character" w:customStyle="1" w:styleId="HelpText">
    <w:name w:val="Help Text"/>
    <w:rsid w:val="00C91FD9"/>
    <w:rPr>
      <w:i/>
      <w:vanish/>
      <w:color w:val="FF0000"/>
    </w:rPr>
  </w:style>
  <w:style w:type="paragraph" w:customStyle="1" w:styleId="Textooculto">
    <w:name w:val="Texto oculto"/>
    <w:basedOn w:val="Normal"/>
    <w:rsid w:val="00C91FD9"/>
    <w:pPr>
      <w:spacing w:before="120" w:after="120"/>
    </w:pPr>
    <w:rPr>
      <w:rFonts w:ascii="Arial" w:hAnsi="Arial" w:cs="Arial"/>
      <w:i/>
      <w:vanish/>
      <w:color w:val="0000FF"/>
      <w:sz w:val="20"/>
      <w:szCs w:val="20"/>
      <w:lang w:val="es-ES" w:eastAsia="es-ES"/>
    </w:rPr>
  </w:style>
  <w:style w:type="paragraph" w:customStyle="1" w:styleId="Tabla">
    <w:name w:val="Tabla"/>
    <w:basedOn w:val="Normal"/>
    <w:rsid w:val="00C91FD9"/>
    <w:pPr>
      <w:spacing w:before="20" w:after="20"/>
    </w:pPr>
    <w:rPr>
      <w:rFonts w:ascii="Arial" w:hAnsi="Arial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B428F3"/>
    <w:pPr>
      <w:spacing w:after="0"/>
      <w:ind w:left="660"/>
    </w:pPr>
    <w:rPr>
      <w:rFonts w:cs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428F3"/>
    <w:pPr>
      <w:spacing w:after="0"/>
      <w:ind w:left="880"/>
    </w:pPr>
    <w:rPr>
      <w:rFonts w:cs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428F3"/>
    <w:pPr>
      <w:spacing w:after="0"/>
      <w:ind w:left="1100"/>
    </w:pPr>
    <w:rPr>
      <w:rFonts w:cs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428F3"/>
    <w:pPr>
      <w:spacing w:after="0"/>
      <w:ind w:left="1320"/>
    </w:pPr>
    <w:rPr>
      <w:rFonts w:cs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428F3"/>
    <w:pPr>
      <w:spacing w:after="0"/>
      <w:ind w:left="1540"/>
    </w:pPr>
    <w:rPr>
      <w:rFonts w:cs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428F3"/>
    <w:pPr>
      <w:spacing w:after="0"/>
      <w:ind w:left="1760"/>
    </w:pPr>
    <w:rPr>
      <w:rFonts w:cs="Calibri"/>
      <w:sz w:val="18"/>
      <w:szCs w:val="18"/>
    </w:rPr>
  </w:style>
  <w:style w:type="table" w:customStyle="1" w:styleId="Sombreadoclaro-nfasis11">
    <w:name w:val="Sombreado claro - Énfasis 11"/>
    <w:basedOn w:val="Tablanormal"/>
    <w:uiPriority w:val="60"/>
    <w:rsid w:val="00650B13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rmalWeb">
    <w:name w:val="Normal (Web)"/>
    <w:basedOn w:val="Normal"/>
    <w:uiPriority w:val="99"/>
    <w:unhideWhenUsed/>
    <w:rsid w:val="00CC5B8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AR" w:eastAsia="es-AR" w:bidi="ar-SA"/>
    </w:rPr>
  </w:style>
  <w:style w:type="character" w:customStyle="1" w:styleId="il">
    <w:name w:val="il"/>
    <w:basedOn w:val="Fuentedeprrafopredeter"/>
    <w:rsid w:val="002E734D"/>
  </w:style>
  <w:style w:type="character" w:styleId="Textodelmarcadordeposicin">
    <w:name w:val="Placeholder Text"/>
    <w:basedOn w:val="Fuentedeprrafopredeter"/>
    <w:uiPriority w:val="99"/>
    <w:semiHidden/>
    <w:rsid w:val="002820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4F540-D878-413A-AC88-EFE1F966D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6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- Jefe de Cuentas</vt:lpstr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- Jefe de Cuentas</dc:title>
  <dc:creator>Mariano  Converti</dc:creator>
  <cp:lastModifiedBy>Esteban</cp:lastModifiedBy>
  <cp:revision>3</cp:revision>
  <cp:lastPrinted>2010-11-29T02:15:00Z</cp:lastPrinted>
  <dcterms:created xsi:type="dcterms:W3CDTF">2010-11-29T02:43:00Z</dcterms:created>
  <dcterms:modified xsi:type="dcterms:W3CDTF">2010-11-29T02:49:00Z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