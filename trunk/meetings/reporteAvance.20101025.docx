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311954">
      <w:pPr>
        <w:pStyle w:val="Ttulo1"/>
        <w:spacing w:before="120" w:after="4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463559">
        <w:rPr>
          <w:lang w:val="es-AR"/>
        </w:rPr>
        <w:t>5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F9240B">
        <w:rPr>
          <w:lang w:val="es-AR"/>
        </w:rPr>
        <w:t>25</w:t>
      </w:r>
      <w:r>
        <w:rPr>
          <w:lang w:val="es-AR"/>
        </w:rPr>
        <w:t>/</w:t>
      </w:r>
      <w:r w:rsidR="00F27317">
        <w:rPr>
          <w:lang w:val="es-AR"/>
        </w:rPr>
        <w:t>10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F9240B">
        <w:rPr>
          <w:lang w:val="es-AR"/>
        </w:rPr>
        <w:t>3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73238F">
        <w:rPr>
          <w:lang w:val="es-AR"/>
        </w:rPr>
        <w:t xml:space="preserve"> 5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946F5D" w:rsidRPr="00946F5D" w:rsidRDefault="00946F5D" w:rsidP="00946F5D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3C75DC" w:rsidRDefault="00133A70" w:rsidP="00133A7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Métrica 8: “</w:t>
      </w:r>
      <w:r w:rsidRPr="00133A70">
        <w:rPr>
          <w:lang w:val="es-AR"/>
        </w:rPr>
        <w:t>Average After Call Work</w:t>
      </w:r>
      <w:r>
        <w:rPr>
          <w:lang w:val="es-AR"/>
        </w:rPr>
        <w:t>”.</w:t>
      </w:r>
    </w:p>
    <w:p w:rsidR="00133A70" w:rsidRPr="00133A70" w:rsidRDefault="00133A70" w:rsidP="00133A70">
      <w:pPr>
        <w:spacing w:after="0" w:line="240" w:lineRule="auto"/>
        <w:ind w:left="360"/>
        <w:rPr>
          <w:i/>
          <w:lang w:val="es-AR"/>
        </w:rPr>
      </w:pPr>
      <w:r w:rsidRPr="00133A70">
        <w:rPr>
          <w:i/>
          <w:lang w:val="es-AR"/>
        </w:rPr>
        <w:t>The average amount of time from when the agent releases the caller to the time the agent dispositions the call and returns to either a ready status or a not eady status.</w:t>
      </w:r>
    </w:p>
    <w:p w:rsidR="00133A70" w:rsidRDefault="00133A70" w:rsidP="00133A70">
      <w:pPr>
        <w:spacing w:after="0" w:line="240" w:lineRule="auto"/>
        <w:ind w:left="360"/>
        <w:rPr>
          <w:lang w:val="es-AR"/>
        </w:rPr>
      </w:pPr>
    </w:p>
    <w:p w:rsidR="00133A70" w:rsidRDefault="00133A70" w:rsidP="00133A70">
      <w:pPr>
        <w:spacing w:after="0" w:line="240" w:lineRule="auto"/>
        <w:ind w:left="360"/>
      </w:pPr>
      <w:r>
        <w:rPr>
          <w:lang w:val="es-AR"/>
        </w:rPr>
        <w:t>¿OK Fórmula?:</w:t>
      </w:r>
      <w:r w:rsidRPr="00133A70">
        <w:t xml:space="preserve"> </w:t>
      </w:r>
    </w:p>
    <w:p w:rsidR="00133A70" w:rsidRDefault="00133A70" w:rsidP="00133A70">
      <w:pPr>
        <w:spacing w:after="0" w:line="240" w:lineRule="auto"/>
        <w:ind w:left="360"/>
        <w:rPr>
          <w:lang w:val="es-AR"/>
        </w:rPr>
      </w:pPr>
      <w:r w:rsidRPr="00133A70">
        <w:rPr>
          <w:lang w:val="es-AR"/>
        </w:rPr>
        <w:t>Tiempo en ACW  /</w:t>
      </w:r>
      <w:r>
        <w:rPr>
          <w:lang w:val="es-AR"/>
        </w:rPr>
        <w:t xml:space="preserve"> </w:t>
      </w:r>
      <w:r w:rsidRPr="00133A70">
        <w:rPr>
          <w:lang w:val="es-AR"/>
        </w:rPr>
        <w:t>C</w:t>
      </w:r>
      <w:r>
        <w:rPr>
          <w:lang w:val="es-AR"/>
        </w:rPr>
        <w:t>antidad</w:t>
      </w:r>
      <w:r w:rsidRPr="00133A70">
        <w:rPr>
          <w:lang w:val="es-AR"/>
        </w:rPr>
        <w:t xml:space="preserve"> L</w:t>
      </w:r>
      <w:r>
        <w:rPr>
          <w:lang w:val="es-AR"/>
        </w:rPr>
        <w:t>lamadas</w:t>
      </w:r>
    </w:p>
    <w:p w:rsidR="00133A70" w:rsidRPr="00133A70" w:rsidRDefault="00133A70" w:rsidP="00133A70">
      <w:pPr>
        <w:spacing w:after="0" w:line="240" w:lineRule="auto"/>
        <w:ind w:left="360"/>
        <w:rPr>
          <w:lang w:val="es-AR"/>
        </w:rPr>
      </w:pPr>
    </w:p>
    <w:p w:rsidR="00B01B95" w:rsidRDefault="00155AAA" w:rsidP="005D71E6">
      <w:pPr>
        <w:pStyle w:val="Ttulo2"/>
        <w:spacing w:before="100" w:after="120" w:line="240" w:lineRule="auto"/>
        <w:rPr>
          <w:lang w:val="es-AR"/>
        </w:rPr>
      </w:pPr>
      <w:r w:rsidRPr="00155AAA">
        <w:rPr>
          <w:lang w:val="es-AR"/>
        </w:rPr>
        <w:t xml:space="preserve">Product </w:t>
      </w:r>
      <w:r w:rsidR="001924AB" w:rsidRPr="00155AAA">
        <w:rPr>
          <w:lang w:val="es-AR"/>
        </w:rPr>
        <w:t>Backlog</w:t>
      </w:r>
    </w:p>
    <w:p w:rsidR="00463559" w:rsidRPr="00463559" w:rsidRDefault="00463559" w:rsidP="00463559">
      <w:pPr>
        <w:rPr>
          <w:lang w:val="es-AR"/>
        </w:rPr>
      </w:pP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</w:t>
      </w:r>
      <w:r w:rsidR="00155AAA">
        <w:rPr>
          <w:sz w:val="18"/>
          <w:lang w:val="es-AR"/>
        </w:rPr>
        <w:t>Product</w:t>
      </w:r>
      <w:r>
        <w:rPr>
          <w:sz w:val="18"/>
          <w:lang w:val="es-AR"/>
        </w:rPr>
        <w:t xml:space="preserve"> Backlog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324DD5" w:rsidRPr="00324DD5" w:rsidRDefault="002D6321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8" w:history="1">
        <w:r w:rsidR="004146F5" w:rsidRPr="00B24243">
          <w:rPr>
            <w:rStyle w:val="Hipervnculo"/>
            <w:sz w:val="18"/>
            <w:lang w:val="es-AR"/>
          </w:rPr>
          <w:t>https://wolof.southworksinc.com/selfmanagement/stories/?search=label%3Auser_story</w:t>
        </w:r>
      </w:hyperlink>
    </w:p>
    <w:p w:rsidR="00324DD5" w:rsidRPr="00155AAA" w:rsidRDefault="00324DD5" w:rsidP="00155AAA">
      <w:pPr>
        <w:spacing w:after="0" w:line="240" w:lineRule="auto"/>
        <w:rPr>
          <w:lang w:val="es-AR"/>
        </w:rPr>
      </w:pPr>
    </w:p>
    <w:p w:rsidR="00155AAA" w:rsidRDefault="00155AAA" w:rsidP="00311954">
      <w:pPr>
        <w:pStyle w:val="Ttulo2"/>
        <w:spacing w:before="100" w:after="40" w:line="240" w:lineRule="auto"/>
        <w:rPr>
          <w:lang w:val="es-AR"/>
        </w:rPr>
      </w:pPr>
      <w:r w:rsidRPr="00311954">
        <w:rPr>
          <w:lang w:val="es-AR"/>
        </w:rPr>
        <w:t>Sprint Backlog</w:t>
      </w:r>
    </w:p>
    <w:p w:rsidR="00145D66" w:rsidRDefault="00145D66" w:rsidP="005D71E6">
      <w:pPr>
        <w:pStyle w:val="Ttulo3"/>
        <w:spacing w:before="80" w:after="120" w:line="240" w:lineRule="auto"/>
      </w:pPr>
      <w:r>
        <w:t>User Stories</w:t>
      </w:r>
    </w:p>
    <w:p w:rsidR="00463559" w:rsidRPr="00463559" w:rsidRDefault="00463559" w:rsidP="00463559"/>
    <w:p w:rsidR="00145D66" w:rsidRDefault="00145D66" w:rsidP="00145D66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Las User Stories de 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145D66" w:rsidRPr="00145D66" w:rsidRDefault="002D6321" w:rsidP="00145D66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9" w:history="1">
        <w:r w:rsidR="00C24241" w:rsidRPr="00E70A11">
          <w:rPr>
            <w:rStyle w:val="Hipervnculo"/>
            <w:sz w:val="18"/>
            <w:lang w:val="es-AR"/>
          </w:rPr>
          <w:t>https://wolof.southworksinc.com/selfmanagement/stories?search=is%3Avisible+and+label%3Aiteracion_2+and+label%3Auser_story</w:t>
        </w:r>
      </w:hyperlink>
    </w:p>
    <w:p w:rsidR="00145D66" w:rsidRDefault="00145D66" w:rsidP="005D71E6">
      <w:pPr>
        <w:pStyle w:val="Ttulo3"/>
        <w:spacing w:before="80" w:after="120" w:line="240" w:lineRule="auto"/>
      </w:pPr>
      <w:r>
        <w:t>Tareas</w:t>
      </w:r>
    </w:p>
    <w:p w:rsidR="00463559" w:rsidRPr="00463559" w:rsidRDefault="00463559" w:rsidP="00463559"/>
    <w:p w:rsidR="00155AAA" w:rsidRDefault="00155AAA" w:rsidP="00155AAA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Sprint Backlog de </w:t>
      </w:r>
      <w:r w:rsidR="00145D66">
        <w:rPr>
          <w:sz w:val="18"/>
          <w:lang w:val="es-AR"/>
        </w:rPr>
        <w:t xml:space="preserve">tareas de </w:t>
      </w:r>
      <w:r>
        <w:rPr>
          <w:sz w:val="18"/>
          <w:lang w:val="es-AR"/>
        </w:rPr>
        <w:t>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155AAA" w:rsidRPr="00145D66" w:rsidRDefault="002D6321" w:rsidP="00155AAA">
      <w:pPr>
        <w:pStyle w:val="Prrafodelista"/>
        <w:numPr>
          <w:ilvl w:val="0"/>
          <w:numId w:val="9"/>
        </w:numPr>
        <w:spacing w:after="0" w:line="240" w:lineRule="auto"/>
        <w:rPr>
          <w:sz w:val="14"/>
          <w:lang w:val="es-AR"/>
        </w:rPr>
      </w:pPr>
      <w:hyperlink r:id="rId10" w:history="1">
        <w:r w:rsidR="00C24241" w:rsidRPr="00E70A11">
          <w:rPr>
            <w:rStyle w:val="Hipervnculo"/>
            <w:sz w:val="18"/>
            <w:lang w:val="es-AR"/>
          </w:rPr>
          <w:t>https://wolof.southworksinc.com/selfmanagement/stories?search=is%3Avisible+and+label%3Aiteracion_2+and+label%3Atarea</w:t>
        </w:r>
      </w:hyperlink>
    </w:p>
    <w:p w:rsidR="00170EA4" w:rsidRDefault="00170EA4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A84FF1" w:rsidRDefault="00A84FF1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C24241" w:rsidRDefault="00C24241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C24241" w:rsidRPr="00324DD5" w:rsidRDefault="00C24241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A84FF1" w:rsidRPr="00A84FF1" w:rsidRDefault="001924AB" w:rsidP="00A84FF1">
      <w:pPr>
        <w:pStyle w:val="Ttulo2"/>
        <w:spacing w:before="100" w:after="40" w:line="240" w:lineRule="auto"/>
      </w:pPr>
      <w:r w:rsidRPr="00DB605A">
        <w:t>Métricas</w:t>
      </w:r>
    </w:p>
    <w:p w:rsidR="00CB34F1" w:rsidRDefault="001924AB" w:rsidP="00CB34F1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FF3A45" w:rsidRPr="00FF3A45" w:rsidRDefault="00FF3A45" w:rsidP="00FF3A45"/>
    <w:p w:rsidR="00CB34F1" w:rsidRPr="00CB34F1" w:rsidRDefault="00CB34F1" w:rsidP="00CB34F1"/>
    <w:p w:rsidR="00FF3A45" w:rsidRDefault="00FF3A45" w:rsidP="00872803">
      <w:pPr>
        <w:pStyle w:val="Ttulo3"/>
        <w:spacing w:line="240" w:lineRule="auto"/>
        <w:ind w:firstLine="708"/>
        <w:rPr>
          <w:lang w:val="es-AR"/>
        </w:rPr>
      </w:pPr>
    </w:p>
    <w:p w:rsidR="001924AB" w:rsidRPr="00A8163A" w:rsidRDefault="001924AB" w:rsidP="00872803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Default="001924AB" w:rsidP="007B6D5F">
      <w:pPr>
        <w:spacing w:before="120" w:after="120" w:line="240" w:lineRule="auto"/>
        <w:rPr>
          <w:sz w:val="20"/>
          <w:lang w:val="es-AR"/>
        </w:rPr>
      </w:pPr>
    </w:p>
    <w:p w:rsidR="008317FA" w:rsidRDefault="008317FA" w:rsidP="005056AF">
      <w:pPr>
        <w:pStyle w:val="Ttulo3"/>
        <w:spacing w:line="240" w:lineRule="auto"/>
        <w:ind w:firstLine="708"/>
        <w:rPr>
          <w:lang w:val="es-AR"/>
        </w:rPr>
      </w:pPr>
    </w:p>
    <w:p w:rsidR="005056AF" w:rsidRDefault="005056AF" w:rsidP="005056AF">
      <w:pPr>
        <w:pStyle w:val="Ttulo3"/>
        <w:spacing w:line="240" w:lineRule="auto"/>
        <w:ind w:firstLine="708"/>
        <w:rPr>
          <w:lang w:val="es-AR"/>
        </w:rPr>
      </w:pPr>
      <w:r>
        <w:rPr>
          <w:lang w:val="es-AR"/>
        </w:rPr>
        <w:t>Cobertura de la Prueba</w:t>
      </w:r>
    </w:p>
    <w:p w:rsidR="00510F3A" w:rsidRPr="00510F3A" w:rsidRDefault="00510F3A" w:rsidP="00510F3A">
      <w:pPr>
        <w:rPr>
          <w:lang w:val="es-AR"/>
        </w:rPr>
      </w:pPr>
    </w:p>
    <w:p w:rsidR="008317FA" w:rsidRDefault="008317FA" w:rsidP="005056AF">
      <w:pPr>
        <w:pStyle w:val="Ttulo3"/>
        <w:spacing w:line="240" w:lineRule="auto"/>
        <w:ind w:firstLine="708"/>
        <w:rPr>
          <w:lang w:val="es-AR"/>
        </w:rPr>
      </w:pPr>
    </w:p>
    <w:p w:rsidR="005056AF" w:rsidRDefault="005056AF" w:rsidP="005056AF">
      <w:pPr>
        <w:pStyle w:val="Ttulo3"/>
        <w:spacing w:line="240" w:lineRule="auto"/>
        <w:ind w:firstLine="708"/>
        <w:rPr>
          <w:lang w:val="es-AR"/>
        </w:rPr>
      </w:pPr>
      <w:r>
        <w:rPr>
          <w:lang w:val="es-AR"/>
        </w:rPr>
        <w:t>Costos</w:t>
      </w:r>
    </w:p>
    <w:p w:rsidR="008317FA" w:rsidRDefault="008317FA" w:rsidP="00390558">
      <w:pPr>
        <w:spacing w:after="360"/>
        <w:rPr>
          <w:lang w:val="es-AR"/>
        </w:rPr>
      </w:pPr>
    </w:p>
    <w:p w:rsidR="002E6E4A" w:rsidRDefault="002E6E4A" w:rsidP="008317FA">
      <w:pPr>
        <w:pStyle w:val="Ttulo3"/>
        <w:spacing w:line="240" w:lineRule="auto"/>
        <w:rPr>
          <w:lang w:val="es-AR"/>
        </w:rPr>
      </w:pPr>
      <w:r w:rsidRPr="00A8163A">
        <w:rPr>
          <w:lang w:val="es-AR"/>
        </w:rPr>
        <w:t>Estado de los Bugs</w:t>
      </w:r>
    </w:p>
    <w:p w:rsidR="008317FA" w:rsidRPr="008317FA" w:rsidRDefault="008317FA" w:rsidP="008317FA">
      <w:pPr>
        <w:rPr>
          <w:lang w:val="es-AR"/>
        </w:rPr>
      </w:pPr>
    </w:p>
    <w:p w:rsidR="00F837A3" w:rsidRDefault="00F837A3" w:rsidP="00F837A3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El listado de bugs de esta iteración se encuentran en Wolof:</w:t>
      </w:r>
    </w:p>
    <w:p w:rsidR="00F837A3" w:rsidRPr="00F837A3" w:rsidRDefault="002D6321" w:rsidP="00F837A3">
      <w:pPr>
        <w:pStyle w:val="Prrafodelista"/>
        <w:numPr>
          <w:ilvl w:val="0"/>
          <w:numId w:val="9"/>
        </w:numPr>
        <w:spacing w:after="0" w:line="240" w:lineRule="auto"/>
        <w:rPr>
          <w:sz w:val="18"/>
          <w:szCs w:val="18"/>
          <w:lang w:val="es-AR"/>
        </w:rPr>
      </w:pPr>
      <w:hyperlink r:id="rId11" w:history="1">
        <w:r w:rsidR="00F837A3" w:rsidRPr="00F837A3">
          <w:rPr>
            <w:rStyle w:val="Hipervnculo"/>
            <w:sz w:val="18"/>
            <w:szCs w:val="18"/>
            <w:lang w:val="es-AR"/>
          </w:rPr>
          <w:t>https://wolof.southworksinc.com/selfmanagement/stories?search=is%3Avisible+and+label%3Abug</w:t>
        </w:r>
      </w:hyperlink>
    </w:p>
    <w:p w:rsidR="00F837A3" w:rsidRDefault="00F837A3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390558" w:rsidRDefault="00390558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9917A8" w:rsidRDefault="009917A8" w:rsidP="0023509A">
      <w:pPr>
        <w:pStyle w:val="Ttulo2"/>
        <w:spacing w:before="100" w:after="120" w:line="240" w:lineRule="auto"/>
        <w:rPr>
          <w:lang w:val="es-AR"/>
        </w:rPr>
      </w:pPr>
      <w:r w:rsidRPr="00311954">
        <w:rPr>
          <w:lang w:val="es-AR"/>
        </w:rPr>
        <w:t>UAT</w:t>
      </w:r>
      <w:r w:rsidR="00C42C34" w:rsidRPr="00311954">
        <w:rPr>
          <w:lang w:val="es-AR"/>
        </w:rPr>
        <w:t>s</w:t>
      </w:r>
    </w:p>
    <w:p w:rsidR="0051584E" w:rsidRPr="0051584E" w:rsidRDefault="0051584E" w:rsidP="0051584E">
      <w:pPr>
        <w:rPr>
          <w:lang w:val="es-AR"/>
        </w:rPr>
      </w:pPr>
      <w:r>
        <w:rPr>
          <w:lang w:val="es-AR"/>
        </w:rPr>
        <w:t>Iteración 1:</w:t>
      </w:r>
    </w:p>
    <w:p w:rsidR="009917A8" w:rsidRPr="009216C8" w:rsidRDefault="009917A8" w:rsidP="009216C8">
      <w:pPr>
        <w:rPr>
          <w:lang w:val="es-AR"/>
        </w:rPr>
      </w:pPr>
    </w:p>
    <w:p w:rsidR="009917A8" w:rsidRPr="004146F5" w:rsidRDefault="004146F5" w:rsidP="004146F5">
      <w:pPr>
        <w:spacing w:before="80" w:after="0" w:line="240" w:lineRule="auto"/>
        <w:rPr>
          <w:sz w:val="18"/>
          <w:lang w:val="es-AR"/>
        </w:rPr>
      </w:pPr>
      <w:r w:rsidRPr="004146F5">
        <w:rPr>
          <w:sz w:val="18"/>
          <w:lang w:val="es-AR"/>
        </w:rPr>
        <w:t xml:space="preserve">Las UATs de </w:t>
      </w:r>
      <w:r w:rsidR="0093650D">
        <w:rPr>
          <w:sz w:val="18"/>
          <w:lang w:val="es-AR"/>
        </w:rPr>
        <w:t xml:space="preserve">la </w:t>
      </w:r>
      <w:r w:rsidRPr="004146F5">
        <w:rPr>
          <w:sz w:val="18"/>
          <w:lang w:val="es-AR"/>
        </w:rPr>
        <w:t xml:space="preserve">iteración </w:t>
      </w:r>
      <w:r w:rsidR="00133A70">
        <w:rPr>
          <w:sz w:val="18"/>
          <w:lang w:val="es-AR"/>
        </w:rPr>
        <w:t>1</w:t>
      </w:r>
      <w:r w:rsidR="0093650D">
        <w:rPr>
          <w:sz w:val="18"/>
          <w:lang w:val="es-AR"/>
        </w:rPr>
        <w:t xml:space="preserve"> </w:t>
      </w:r>
      <w:r w:rsidRPr="004146F5">
        <w:rPr>
          <w:sz w:val="18"/>
          <w:lang w:val="es-AR"/>
        </w:rPr>
        <w:t>se encuentran en Wolof:</w:t>
      </w:r>
    </w:p>
    <w:p w:rsidR="0093650D" w:rsidRPr="0093650D" w:rsidRDefault="002D6321" w:rsidP="0093650D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2" w:history="1">
        <w:r w:rsidR="0093650D" w:rsidRPr="00E70A11">
          <w:rPr>
            <w:rStyle w:val="Hipervnculo"/>
            <w:sz w:val="18"/>
            <w:lang w:val="es-AR"/>
          </w:rPr>
          <w:t>https://wolof.southworksinc.com/selfmanagement/stories?search=is%3Avisible+and+label%3Auat+and+label%3Aiteracion_1</w:t>
        </w:r>
      </w:hyperlink>
    </w:p>
    <w:p w:rsidR="004146F5" w:rsidRDefault="004146F5" w:rsidP="001924AB">
      <w:pPr>
        <w:spacing w:after="0" w:line="240" w:lineRule="auto"/>
        <w:rPr>
          <w:lang w:val="es-AR"/>
        </w:rPr>
      </w:pPr>
    </w:p>
    <w:p w:rsidR="0051584E" w:rsidRDefault="0051584E" w:rsidP="001924AB">
      <w:pPr>
        <w:spacing w:after="0" w:line="240" w:lineRule="auto"/>
        <w:rPr>
          <w:lang w:val="es-AR"/>
        </w:rPr>
      </w:pPr>
      <w:r>
        <w:rPr>
          <w:lang w:val="es-AR"/>
        </w:rPr>
        <w:t>Iteración 2:</w:t>
      </w:r>
    </w:p>
    <w:p w:rsidR="0051584E" w:rsidRDefault="0051584E" w:rsidP="001924AB">
      <w:pPr>
        <w:spacing w:after="0" w:line="240" w:lineRule="auto"/>
        <w:rPr>
          <w:lang w:val="es-AR"/>
        </w:rPr>
      </w:pPr>
    </w:p>
    <w:p w:rsidR="008317FA" w:rsidRDefault="008317FA" w:rsidP="001924AB">
      <w:pPr>
        <w:spacing w:after="0" w:line="240" w:lineRule="auto"/>
        <w:rPr>
          <w:lang w:val="es-AR"/>
        </w:rPr>
      </w:pPr>
    </w:p>
    <w:p w:rsidR="0093650D" w:rsidRDefault="0093650D" w:rsidP="001924AB">
      <w:pPr>
        <w:spacing w:after="0" w:line="240" w:lineRule="auto"/>
        <w:rPr>
          <w:lang w:val="es-AR"/>
        </w:rPr>
      </w:pPr>
    </w:p>
    <w:p w:rsidR="0093650D" w:rsidRPr="004146F5" w:rsidRDefault="00133A70" w:rsidP="0093650D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Las UATs de la</w:t>
      </w:r>
      <w:r w:rsidR="0093650D" w:rsidRPr="004146F5">
        <w:rPr>
          <w:sz w:val="18"/>
          <w:lang w:val="es-AR"/>
        </w:rPr>
        <w:t xml:space="preserve"> iteración </w:t>
      </w:r>
      <w:r>
        <w:rPr>
          <w:sz w:val="18"/>
          <w:lang w:val="es-AR"/>
        </w:rPr>
        <w:t xml:space="preserve">anterior </w:t>
      </w:r>
      <w:r w:rsidR="0093650D" w:rsidRPr="004146F5">
        <w:rPr>
          <w:sz w:val="18"/>
          <w:lang w:val="es-AR"/>
        </w:rPr>
        <w:t>se encuentran en Wolof:</w:t>
      </w:r>
    </w:p>
    <w:p w:rsidR="0093650D" w:rsidRPr="0093650D" w:rsidRDefault="002D6321" w:rsidP="0093650D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3" w:history="1">
        <w:r w:rsidR="0093650D" w:rsidRPr="00E70A11">
          <w:rPr>
            <w:rStyle w:val="Hipervnculo"/>
            <w:sz w:val="18"/>
            <w:lang w:val="es-AR"/>
          </w:rPr>
          <w:t>https://wolof.southworksinc.com/selfmanagement/stories?search=is%3Avisible+and+label%3Auat+and+label%3Aiteracion_2</w:t>
        </w:r>
      </w:hyperlink>
    </w:p>
    <w:p w:rsidR="0093650D" w:rsidRDefault="0093650D" w:rsidP="001924AB">
      <w:pPr>
        <w:spacing w:after="0" w:line="240" w:lineRule="auto"/>
        <w:rPr>
          <w:lang w:val="es-AR"/>
        </w:rPr>
      </w:pPr>
    </w:p>
    <w:p w:rsidR="00133A70" w:rsidRDefault="00133A70" w:rsidP="00133A70">
      <w:pPr>
        <w:spacing w:after="0" w:line="240" w:lineRule="auto"/>
        <w:rPr>
          <w:lang w:val="es-AR"/>
        </w:rPr>
      </w:pPr>
      <w:r>
        <w:rPr>
          <w:lang w:val="es-AR"/>
        </w:rPr>
        <w:t>Iteración 3:</w:t>
      </w:r>
    </w:p>
    <w:p w:rsidR="00133A70" w:rsidRPr="004146F5" w:rsidRDefault="00133A70" w:rsidP="001924AB">
      <w:pPr>
        <w:spacing w:after="0" w:line="240" w:lineRule="auto"/>
        <w:rPr>
          <w:lang w:val="es-AR"/>
        </w:rPr>
      </w:pPr>
    </w:p>
    <w:p w:rsidR="005268D5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Estado de Riesgos</w:t>
      </w:r>
    </w:p>
    <w:p w:rsidR="00EF6706" w:rsidRDefault="00EF6706" w:rsidP="00EF6706">
      <w:pPr>
        <w:rPr>
          <w:b/>
          <w:lang w:val="es-AR"/>
        </w:rPr>
      </w:pPr>
    </w:p>
    <w:p w:rsidR="00EF6706" w:rsidRPr="009F5EA7" w:rsidRDefault="00EF6706" w:rsidP="00EF6706">
      <w:pPr>
        <w:rPr>
          <w:b/>
          <w:lang w:val="es-AR"/>
        </w:rPr>
      </w:pPr>
      <w:r w:rsidRPr="009F5EA7">
        <w:rPr>
          <w:b/>
          <w:lang w:val="es-AR"/>
        </w:rPr>
        <w:t>CERRADOS:</w:t>
      </w:r>
    </w:p>
    <w:p w:rsidR="00EF6706" w:rsidRDefault="00EF6706" w:rsidP="00EB73A2">
      <w:pPr>
        <w:rPr>
          <w:b/>
          <w:lang w:val="es-AR"/>
        </w:rPr>
      </w:pPr>
    </w:p>
    <w:p w:rsidR="00EB73A2" w:rsidRPr="00EB73A2" w:rsidRDefault="00097E92" w:rsidP="00EB73A2">
      <w:pPr>
        <w:rPr>
          <w:b/>
          <w:lang w:val="es-AR"/>
        </w:rPr>
      </w:pPr>
      <w:r w:rsidRPr="009F5EA7">
        <w:rPr>
          <w:b/>
          <w:lang w:val="es-AR"/>
        </w:rPr>
        <w:t>ABIERTOS:</w:t>
      </w:r>
    </w:p>
    <w:p w:rsidR="00EF6706" w:rsidRDefault="00EF6706" w:rsidP="00324DD5">
      <w:pPr>
        <w:spacing w:before="80" w:after="0" w:line="240" w:lineRule="auto"/>
        <w:rPr>
          <w:sz w:val="18"/>
          <w:lang w:val="es-AR"/>
        </w:rPr>
      </w:pPr>
    </w:p>
    <w:p w:rsidR="00324DD5" w:rsidRPr="00324DD5" w:rsidRDefault="00324DD5" w:rsidP="00324DD5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t>La última versión de la planilla de riesgos se encuentra en la siguiente Google spreadsheet:</w:t>
      </w:r>
    </w:p>
    <w:p w:rsidR="00324DD5" w:rsidRPr="00324DD5" w:rsidRDefault="002D6321" w:rsidP="00324DD5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14" w:history="1">
        <w:r w:rsidR="00324DD5" w:rsidRPr="00324DD5">
          <w:rPr>
            <w:rStyle w:val="Hipervnculo"/>
            <w:sz w:val="18"/>
            <w:lang w:val="es-AR"/>
          </w:rPr>
          <w:t>https://spreadsheets.google.com/ccc?key=0AoCbqKUYAsRjdE9tT3o4RWdwV1ZfandwT2ZxalN2dHc</w:t>
        </w:r>
      </w:hyperlink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4F04EC" w:rsidRDefault="004F04EC" w:rsidP="00AA232D">
      <w:pPr>
        <w:spacing w:after="0" w:line="240" w:lineRule="auto"/>
        <w:rPr>
          <w:lang w:val="es-AR"/>
        </w:rPr>
      </w:pPr>
    </w:p>
    <w:p w:rsidR="004F04EC" w:rsidRDefault="004F04EC" w:rsidP="00AA232D">
      <w:pPr>
        <w:spacing w:after="0" w:line="240" w:lineRule="auto"/>
        <w:rPr>
          <w:lang w:val="es-AR"/>
        </w:rPr>
      </w:pPr>
    </w:p>
    <w:p w:rsidR="004F04EC" w:rsidRDefault="004F04EC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2D6321" w:rsidP="00AA232D">
      <w:pPr>
        <w:spacing w:after="0" w:line="240" w:lineRule="auto"/>
        <w:rPr>
          <w:lang w:val="es-AR"/>
        </w:rPr>
      </w:pPr>
      <w:r w:rsidRPr="002D6321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C40CEA">
      <w:headerReference w:type="default" r:id="rId15"/>
      <w:footerReference w:type="default" r:id="rId16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643" w:rsidRDefault="00841643">
      <w:r>
        <w:separator/>
      </w:r>
    </w:p>
  </w:endnote>
  <w:endnote w:type="continuationSeparator" w:id="1">
    <w:p w:rsidR="00841643" w:rsidRDefault="008416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Default="002D6321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F46DF9" w:rsidRPr="002972BB" w:rsidRDefault="002D6321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F46DF9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F46DF9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133A70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F46DF9" w:rsidRPr="002972BB">
          <w:rPr>
            <w:sz w:val="20"/>
          </w:rPr>
          <w:t xml:space="preserve"> </w:t>
        </w:r>
      </w:sdtContent>
    </w:sdt>
  </w:p>
  <w:p w:rsidR="00F46DF9" w:rsidRDefault="00F46DF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643" w:rsidRDefault="00841643">
      <w:r>
        <w:separator/>
      </w:r>
    </w:p>
  </w:footnote>
  <w:footnote w:type="continuationSeparator" w:id="1">
    <w:p w:rsidR="00841643" w:rsidRDefault="008416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Pr="001236C5" w:rsidRDefault="00F46DF9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F46DF9" w:rsidRPr="008A35EE" w:rsidRDefault="002D6321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8E483B"/>
    <w:multiLevelType w:val="hybridMultilevel"/>
    <w:tmpl w:val="6742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1322A3"/>
    <w:multiLevelType w:val="hybridMultilevel"/>
    <w:tmpl w:val="D8140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078A3"/>
    <w:multiLevelType w:val="hybridMultilevel"/>
    <w:tmpl w:val="D102B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1498"/>
    <w:rsid w:val="00005904"/>
    <w:rsid w:val="0001067A"/>
    <w:rsid w:val="00016E3B"/>
    <w:rsid w:val="0004552C"/>
    <w:rsid w:val="00076D7C"/>
    <w:rsid w:val="000918C8"/>
    <w:rsid w:val="000934C3"/>
    <w:rsid w:val="00097E92"/>
    <w:rsid w:val="000A59C0"/>
    <w:rsid w:val="000A78C6"/>
    <w:rsid w:val="000E4838"/>
    <w:rsid w:val="000E4F3D"/>
    <w:rsid w:val="000E5974"/>
    <w:rsid w:val="000F68BC"/>
    <w:rsid w:val="00112E24"/>
    <w:rsid w:val="00121EE7"/>
    <w:rsid w:val="00133A70"/>
    <w:rsid w:val="001446B0"/>
    <w:rsid w:val="00144CEB"/>
    <w:rsid w:val="00144DAA"/>
    <w:rsid w:val="00145D66"/>
    <w:rsid w:val="00155AAA"/>
    <w:rsid w:val="00164F82"/>
    <w:rsid w:val="00170EA4"/>
    <w:rsid w:val="00181460"/>
    <w:rsid w:val="00181A7C"/>
    <w:rsid w:val="00181F44"/>
    <w:rsid w:val="001924AB"/>
    <w:rsid w:val="001A5FB7"/>
    <w:rsid w:val="001B053D"/>
    <w:rsid w:val="001C022C"/>
    <w:rsid w:val="001E493B"/>
    <w:rsid w:val="001E77AE"/>
    <w:rsid w:val="001F0084"/>
    <w:rsid w:val="001F5B79"/>
    <w:rsid w:val="00201159"/>
    <w:rsid w:val="00222606"/>
    <w:rsid w:val="0023509A"/>
    <w:rsid w:val="00236DDD"/>
    <w:rsid w:val="002550AA"/>
    <w:rsid w:val="0029482E"/>
    <w:rsid w:val="002972BB"/>
    <w:rsid w:val="002A36F9"/>
    <w:rsid w:val="002A45AF"/>
    <w:rsid w:val="002B423D"/>
    <w:rsid w:val="002B68E0"/>
    <w:rsid w:val="002C0A2F"/>
    <w:rsid w:val="002D6321"/>
    <w:rsid w:val="002E6E4A"/>
    <w:rsid w:val="002E770C"/>
    <w:rsid w:val="002F0BD0"/>
    <w:rsid w:val="002F5324"/>
    <w:rsid w:val="00302A48"/>
    <w:rsid w:val="00311954"/>
    <w:rsid w:val="00324DD5"/>
    <w:rsid w:val="00327E07"/>
    <w:rsid w:val="00356FBD"/>
    <w:rsid w:val="00364EC3"/>
    <w:rsid w:val="00375966"/>
    <w:rsid w:val="00377656"/>
    <w:rsid w:val="003859B6"/>
    <w:rsid w:val="00390558"/>
    <w:rsid w:val="003B3204"/>
    <w:rsid w:val="003C30FE"/>
    <w:rsid w:val="003C75DC"/>
    <w:rsid w:val="003D084C"/>
    <w:rsid w:val="003D3471"/>
    <w:rsid w:val="003E54F5"/>
    <w:rsid w:val="004146F5"/>
    <w:rsid w:val="00431F48"/>
    <w:rsid w:val="00447034"/>
    <w:rsid w:val="00452825"/>
    <w:rsid w:val="00456628"/>
    <w:rsid w:val="00463559"/>
    <w:rsid w:val="004953EE"/>
    <w:rsid w:val="004A0B05"/>
    <w:rsid w:val="004A6F32"/>
    <w:rsid w:val="004C5975"/>
    <w:rsid w:val="004C5FAD"/>
    <w:rsid w:val="004F04EC"/>
    <w:rsid w:val="004F7813"/>
    <w:rsid w:val="005056AF"/>
    <w:rsid w:val="00510EF8"/>
    <w:rsid w:val="00510F3A"/>
    <w:rsid w:val="0051584E"/>
    <w:rsid w:val="00517BCE"/>
    <w:rsid w:val="00525D15"/>
    <w:rsid w:val="005268D5"/>
    <w:rsid w:val="0054093E"/>
    <w:rsid w:val="00556AF6"/>
    <w:rsid w:val="0057021F"/>
    <w:rsid w:val="00583917"/>
    <w:rsid w:val="0058443D"/>
    <w:rsid w:val="00590EA3"/>
    <w:rsid w:val="005B068E"/>
    <w:rsid w:val="005D02FD"/>
    <w:rsid w:val="005D26A6"/>
    <w:rsid w:val="005D71E6"/>
    <w:rsid w:val="005E5965"/>
    <w:rsid w:val="005E7EBD"/>
    <w:rsid w:val="005F55ED"/>
    <w:rsid w:val="00644FD1"/>
    <w:rsid w:val="0065323B"/>
    <w:rsid w:val="00660873"/>
    <w:rsid w:val="0067115E"/>
    <w:rsid w:val="006963D1"/>
    <w:rsid w:val="0069709F"/>
    <w:rsid w:val="006D65B5"/>
    <w:rsid w:val="006D7DA5"/>
    <w:rsid w:val="006F1321"/>
    <w:rsid w:val="006F1D2F"/>
    <w:rsid w:val="00705CF2"/>
    <w:rsid w:val="00712593"/>
    <w:rsid w:val="0073238F"/>
    <w:rsid w:val="00734695"/>
    <w:rsid w:val="00741559"/>
    <w:rsid w:val="00774B85"/>
    <w:rsid w:val="00784567"/>
    <w:rsid w:val="007A7A8F"/>
    <w:rsid w:val="007B6D5F"/>
    <w:rsid w:val="007D76A5"/>
    <w:rsid w:val="007E13E1"/>
    <w:rsid w:val="007E3C0A"/>
    <w:rsid w:val="0081448C"/>
    <w:rsid w:val="008317FA"/>
    <w:rsid w:val="00841643"/>
    <w:rsid w:val="00841EDC"/>
    <w:rsid w:val="008517F7"/>
    <w:rsid w:val="0085251B"/>
    <w:rsid w:val="00857A19"/>
    <w:rsid w:val="00872803"/>
    <w:rsid w:val="00872A1C"/>
    <w:rsid w:val="008847D5"/>
    <w:rsid w:val="008849A5"/>
    <w:rsid w:val="008958F4"/>
    <w:rsid w:val="008A35EE"/>
    <w:rsid w:val="008B3943"/>
    <w:rsid w:val="008B4A00"/>
    <w:rsid w:val="008C6911"/>
    <w:rsid w:val="008C6A84"/>
    <w:rsid w:val="008E7EC4"/>
    <w:rsid w:val="008F6A57"/>
    <w:rsid w:val="008F781B"/>
    <w:rsid w:val="009148EC"/>
    <w:rsid w:val="009216C8"/>
    <w:rsid w:val="00927C72"/>
    <w:rsid w:val="00930B72"/>
    <w:rsid w:val="0093339C"/>
    <w:rsid w:val="0093650D"/>
    <w:rsid w:val="0093726A"/>
    <w:rsid w:val="009417A7"/>
    <w:rsid w:val="009427BE"/>
    <w:rsid w:val="00946F5D"/>
    <w:rsid w:val="00947F2A"/>
    <w:rsid w:val="00957624"/>
    <w:rsid w:val="009604C9"/>
    <w:rsid w:val="00983ADB"/>
    <w:rsid w:val="009917A8"/>
    <w:rsid w:val="009A10C7"/>
    <w:rsid w:val="009A4705"/>
    <w:rsid w:val="009B002B"/>
    <w:rsid w:val="009B1AC6"/>
    <w:rsid w:val="009B5CD5"/>
    <w:rsid w:val="009D5474"/>
    <w:rsid w:val="009E3E53"/>
    <w:rsid w:val="009F5EA7"/>
    <w:rsid w:val="009F7910"/>
    <w:rsid w:val="00A00C88"/>
    <w:rsid w:val="00A02791"/>
    <w:rsid w:val="00A03A5D"/>
    <w:rsid w:val="00A079A5"/>
    <w:rsid w:val="00A14FA2"/>
    <w:rsid w:val="00A170D5"/>
    <w:rsid w:val="00A20F0F"/>
    <w:rsid w:val="00A25605"/>
    <w:rsid w:val="00A262E1"/>
    <w:rsid w:val="00A27DC3"/>
    <w:rsid w:val="00A8163A"/>
    <w:rsid w:val="00A84FF1"/>
    <w:rsid w:val="00AA232D"/>
    <w:rsid w:val="00AA75D0"/>
    <w:rsid w:val="00AC0412"/>
    <w:rsid w:val="00AF5319"/>
    <w:rsid w:val="00B01B95"/>
    <w:rsid w:val="00B02404"/>
    <w:rsid w:val="00B15299"/>
    <w:rsid w:val="00B315EE"/>
    <w:rsid w:val="00B705C4"/>
    <w:rsid w:val="00B920FC"/>
    <w:rsid w:val="00BA6C77"/>
    <w:rsid w:val="00BA7CAD"/>
    <w:rsid w:val="00BB119B"/>
    <w:rsid w:val="00BB11F4"/>
    <w:rsid w:val="00BC15FA"/>
    <w:rsid w:val="00BC2655"/>
    <w:rsid w:val="00BD18FA"/>
    <w:rsid w:val="00BD515E"/>
    <w:rsid w:val="00BD75AD"/>
    <w:rsid w:val="00C17222"/>
    <w:rsid w:val="00C24241"/>
    <w:rsid w:val="00C3143B"/>
    <w:rsid w:val="00C32124"/>
    <w:rsid w:val="00C40CEA"/>
    <w:rsid w:val="00C42C34"/>
    <w:rsid w:val="00C602D5"/>
    <w:rsid w:val="00C86B46"/>
    <w:rsid w:val="00CB0E73"/>
    <w:rsid w:val="00CB22AA"/>
    <w:rsid w:val="00CB34F1"/>
    <w:rsid w:val="00D13ACC"/>
    <w:rsid w:val="00D22E74"/>
    <w:rsid w:val="00D2454B"/>
    <w:rsid w:val="00D27B51"/>
    <w:rsid w:val="00D3536B"/>
    <w:rsid w:val="00D40811"/>
    <w:rsid w:val="00D54391"/>
    <w:rsid w:val="00D66363"/>
    <w:rsid w:val="00D773CE"/>
    <w:rsid w:val="00D779C0"/>
    <w:rsid w:val="00D953D0"/>
    <w:rsid w:val="00DA2848"/>
    <w:rsid w:val="00DA3077"/>
    <w:rsid w:val="00DB605A"/>
    <w:rsid w:val="00DC0683"/>
    <w:rsid w:val="00DD110F"/>
    <w:rsid w:val="00DE1114"/>
    <w:rsid w:val="00E00BC0"/>
    <w:rsid w:val="00E32D18"/>
    <w:rsid w:val="00E359ED"/>
    <w:rsid w:val="00E46B53"/>
    <w:rsid w:val="00E661DA"/>
    <w:rsid w:val="00E667E4"/>
    <w:rsid w:val="00E769B7"/>
    <w:rsid w:val="00EA2795"/>
    <w:rsid w:val="00EA47D1"/>
    <w:rsid w:val="00EB24FC"/>
    <w:rsid w:val="00EB6881"/>
    <w:rsid w:val="00EB73A2"/>
    <w:rsid w:val="00EC5C9A"/>
    <w:rsid w:val="00EF6706"/>
    <w:rsid w:val="00F10C1C"/>
    <w:rsid w:val="00F11F8C"/>
    <w:rsid w:val="00F12B74"/>
    <w:rsid w:val="00F17125"/>
    <w:rsid w:val="00F27317"/>
    <w:rsid w:val="00F32357"/>
    <w:rsid w:val="00F34763"/>
    <w:rsid w:val="00F36E78"/>
    <w:rsid w:val="00F371A2"/>
    <w:rsid w:val="00F46DF9"/>
    <w:rsid w:val="00F523F7"/>
    <w:rsid w:val="00F54B4C"/>
    <w:rsid w:val="00F574B6"/>
    <w:rsid w:val="00F57CA9"/>
    <w:rsid w:val="00F75F9A"/>
    <w:rsid w:val="00F773A8"/>
    <w:rsid w:val="00F8019F"/>
    <w:rsid w:val="00F837A3"/>
    <w:rsid w:val="00F86621"/>
    <w:rsid w:val="00F9240B"/>
    <w:rsid w:val="00F97BE1"/>
    <w:rsid w:val="00FC7490"/>
    <w:rsid w:val="00FE63D3"/>
    <w:rsid w:val="00FF3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lof.southworksinc.com/selfmanagement/stories/?search=label%3Auser_story" TargetMode="External"/><Relationship Id="rId13" Type="http://schemas.openxmlformats.org/officeDocument/2006/relationships/hyperlink" Target="https://wolof.southworksinc.com/selfmanagement/stories?search=is%3Avisible+and+label%3Auat+and+label%3Aiteracion_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lof.southworksinc.com/selfmanagement/stories?search=is%3Avisible+and+label%3Auat+and+label%3Aiteracion_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lof.southworksinc.com/selfmanagement/stories?search=is%3Avisible+and+label%3Abu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olof.southworksinc.com/selfmanagement/stories?search=is%3Avisible+and+label%3Aiteracion_2+and+label%3Atar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lof.southworksinc.com/selfmanagement/stories?search=is%3Avisible+and+label%3Aiteracion_2+and+label%3Auser_story" TargetMode="External"/><Relationship Id="rId14" Type="http://schemas.openxmlformats.org/officeDocument/2006/relationships/hyperlink" Target="https://spreadsheets.google.com/ccc?key=0AoCbqKUYAsRjdE9tT3o4RWdwV1ZfandwT2ZxalN2dH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2BD98-E866-456A-AD19-C0733AA8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5</TotalTime>
  <Pages>3</Pages>
  <Words>412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quitilip</cp:lastModifiedBy>
  <cp:revision>4</cp:revision>
  <cp:lastPrinted>2010-09-13T03:32:00Z</cp:lastPrinted>
  <dcterms:created xsi:type="dcterms:W3CDTF">2010-10-24T21:41:00Z</dcterms:created>
  <dcterms:modified xsi:type="dcterms:W3CDTF">2010-10-24T21:45:00Z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