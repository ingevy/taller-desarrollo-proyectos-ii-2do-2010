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274553">
        <w:rPr>
          <w:lang w:val="es-AR"/>
        </w:rPr>
        <w:t>7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274553">
        <w:rPr>
          <w:lang w:val="es-AR"/>
        </w:rPr>
        <w:t>01</w:t>
      </w:r>
      <w:r>
        <w:rPr>
          <w:lang w:val="es-AR"/>
        </w:rPr>
        <w:t>/</w:t>
      </w:r>
      <w:r w:rsidR="00F27317">
        <w:rPr>
          <w:lang w:val="es-AR"/>
        </w:rPr>
        <w:t>1</w:t>
      </w:r>
      <w:r w:rsidR="00274553">
        <w:rPr>
          <w:lang w:val="es-AR"/>
        </w:rPr>
        <w:t>1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274553">
        <w:rPr>
          <w:lang w:val="es-AR"/>
        </w:rPr>
        <w:t>3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73238F">
        <w:rPr>
          <w:lang w:val="es-AR"/>
        </w:rPr>
        <w:t xml:space="preserve"> 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250D66" w:rsidRPr="00250D66" w:rsidRDefault="00250D66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ES"/>
        </w:rPr>
        <w:t xml:space="preserve">Implementar </w:t>
      </w:r>
      <w:r w:rsidRPr="001016B4">
        <w:rPr>
          <w:lang w:val="es-ES"/>
        </w:rPr>
        <w:t>el procesamiento del archivo de HF para el alta de agentes.</w:t>
      </w:r>
    </w:p>
    <w:p w:rsidR="00250D66" w:rsidRPr="005B1E8E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ES"/>
        </w:rPr>
        <w:t>Realizar</w:t>
      </w:r>
      <w:r w:rsidRPr="001016B4">
        <w:rPr>
          <w:lang w:val="es-ES"/>
        </w:rPr>
        <w:t xml:space="preserve"> un análisis de los errores que pueden tener los archivos que alimentan al sistema Selfmanagement.</w:t>
      </w:r>
    </w:p>
    <w:p w:rsidR="00250D66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3A4274">
        <w:rPr>
          <w:rFonts w:ascii="Calibri" w:hAnsi="Calibri" w:cs="Calibri"/>
          <w:lang w:val="es-AR"/>
        </w:rPr>
        <w:t xml:space="preserve">Agregar a la pantalla de agentes </w:t>
      </w:r>
      <w:r>
        <w:rPr>
          <w:lang w:val="es-AR"/>
        </w:rPr>
        <w:t>la cantidad de horas extras que lleva trabajadas al día de la fecha, así como también el sueldo correspondiente a las horas extras trabajadas.</w:t>
      </w:r>
    </w:p>
    <w:p w:rsidR="00250D66" w:rsidRPr="005B1E8E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AR"/>
        </w:rPr>
        <w:t xml:space="preserve">Agregar en el cálculo del sueldo </w:t>
      </w:r>
      <w:r w:rsidRPr="005B1E8E">
        <w:rPr>
          <w:lang w:val="es-AR"/>
        </w:rPr>
        <w:t xml:space="preserve">el monto por horas extras. </w:t>
      </w:r>
    </w:p>
    <w:p w:rsidR="00250D66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Agregar a la pantalla de agentes los gráficos para las métricas</w:t>
      </w:r>
    </w:p>
    <w:p w:rsidR="00250D66" w:rsidRPr="003A4274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rFonts w:ascii="Calibri" w:hAnsi="Calibri" w:cs="Calibri"/>
          <w:lang w:val="es-AR"/>
        </w:rPr>
        <w:t>Implementar 3 métricas adicionales (</w:t>
      </w:r>
      <w:r>
        <w:rPr>
          <w:lang w:val="es-ES"/>
        </w:rPr>
        <w:t xml:space="preserve">La </w:t>
      </w:r>
      <w:r>
        <w:rPr>
          <w:rFonts w:ascii="Arial" w:hAnsi="Arial" w:cs="Arial"/>
          <w:sz w:val="20"/>
          <w:szCs w:val="20"/>
          <w:lang w:val="es-ES_tradnl" w:bidi="ar-SA"/>
        </w:rPr>
        <w:t>AUX_TM, una de</w:t>
      </w:r>
      <w:r w:rsidRPr="005B1E8E">
        <w:rPr>
          <w:rFonts w:ascii="Arial" w:hAnsi="Arial" w:cs="Arial"/>
          <w:sz w:val="20"/>
          <w:szCs w:val="20"/>
          <w:lang w:val="es-ES_tradnl" w:bidi="ar-SA"/>
        </w:rPr>
        <w:t xml:space="preserve"> </w:t>
      </w:r>
      <w:r>
        <w:rPr>
          <w:rFonts w:ascii="Arial" w:hAnsi="Arial" w:cs="Arial"/>
          <w:sz w:val="20"/>
          <w:szCs w:val="20"/>
          <w:lang w:val="es-ES_tradnl" w:bidi="ar-SA"/>
        </w:rPr>
        <w:t>AVAIL a elegir y una de AVG a elegir</w:t>
      </w:r>
      <w:r>
        <w:rPr>
          <w:rFonts w:ascii="Arial" w:hAnsi="Arial" w:cs="Arial"/>
          <w:sz w:val="20"/>
          <w:szCs w:val="20"/>
          <w:lang w:val="es-ES" w:bidi="ar-SA"/>
        </w:rPr>
        <w:t>)</w:t>
      </w:r>
    </w:p>
    <w:p w:rsidR="00250D66" w:rsidRDefault="00250D66" w:rsidP="00311954">
      <w:pPr>
        <w:pStyle w:val="Ttulo2"/>
        <w:spacing w:before="100" w:after="40" w:line="240" w:lineRule="auto"/>
        <w:rPr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3C75DC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Análisis de errores:</w:t>
      </w:r>
    </w:p>
    <w:p w:rsidR="00250D66" w:rsidRPr="00250D66" w:rsidRDefault="00250D66" w:rsidP="00250D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Archivo Human Force (HF)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Error de formato: </w:t>
      </w:r>
      <w:r w:rsidRPr="00250D66">
        <w:rPr>
          <w:rFonts w:eastAsia="Times New Roman" w:cs="Times New Roman"/>
          <w:lang w:val="es-ES_tradnl" w:eastAsia="es-ES_tradnl" w:bidi="ar-SA"/>
        </w:rPr>
        <w:t xml:space="preserve">los campos </w:t>
      </w:r>
      <w:r w:rsidR="008434B9" w:rsidRPr="00250D66">
        <w:rPr>
          <w:rFonts w:eastAsia="Times New Roman" w:cs="Times New Roman"/>
          <w:lang w:val="es-ES_tradnl" w:eastAsia="es-ES_tradnl" w:bidi="ar-SA"/>
        </w:rPr>
        <w:t>numéricos</w:t>
      </w:r>
      <w:r w:rsidRPr="00250D66">
        <w:rPr>
          <w:rFonts w:eastAsia="Times New Roman" w:cs="Times New Roman"/>
          <w:lang w:val="es-ES_tradnl" w:eastAsia="es-ES_tradnl" w:bidi="ar-SA"/>
        </w:rPr>
        <w:t xml:space="preserve"> contienen otros caracteres que no sean números, el sueldo bruto es negativo, los campos contienen más caracteres de los que se pueden almacenar, etc.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Claves repetidas: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archivo contiene dos registros que tienen el mismo legajo y modificado algún otro campo que no es modificable (los campos que si se pueden modificar son el 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"Status"</w:t>
      </w:r>
      <w:r w:rsidRPr="00250D66">
        <w:rPr>
          <w:rFonts w:eastAsia="Times New Roman" w:cs="Times New Roman"/>
          <w:lang w:val="es-ES_tradnl" w:eastAsia="es-ES_tradnl" w:bidi="ar-SA"/>
        </w:rPr>
        <w:t>,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Id Supervisor</w:t>
      </w:r>
      <w:r w:rsidRPr="00250D66">
        <w:rPr>
          <w:rFonts w:eastAsia="Times New Roman" w:cs="Times New Roman"/>
          <w:lang w:val="es-ES_tradnl" w:eastAsia="es-ES_tradnl" w:bidi="ar-SA"/>
        </w:rPr>
        <w:t>",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Id Campaña"</w:t>
      </w:r>
      <w:r w:rsidRPr="00250D66">
        <w:rPr>
          <w:rFonts w:eastAsia="Times New Roman" w:cs="Times New Roman"/>
          <w:lang w:val="es-ES_tradnl" w:eastAsia="es-ES_tradnl" w:bidi="ar-SA"/>
        </w:rPr>
        <w:t>).  (Validar si el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sueldo bruto</w:t>
      </w:r>
      <w:r w:rsidRPr="00250D66">
        <w:rPr>
          <w:rFonts w:eastAsia="Times New Roman" w:cs="Times New Roman"/>
          <w:lang w:val="es-ES_tradnl" w:eastAsia="es-ES_tradnl" w:bidi="ar-SA"/>
        </w:rPr>
        <w:t>" y el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Tipo jornada</w:t>
      </w:r>
      <w:r w:rsidRPr="00250D66">
        <w:rPr>
          <w:rFonts w:eastAsia="Times New Roman" w:cs="Times New Roman"/>
          <w:lang w:val="es-ES_tradnl" w:eastAsia="es-ES_tradnl" w:bidi="ar-SA"/>
        </w:rPr>
        <w:t>" pueden ser modificados).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Tipo jornada:</w:t>
      </w:r>
      <w:r w:rsidRPr="00250D66">
        <w:rPr>
          <w:rFonts w:eastAsia="Times New Roman" w:cs="Times New Roman"/>
          <w:lang w:val="es-ES_tradnl" w:eastAsia="es-ES_tradnl" w:bidi="ar-SA"/>
        </w:rPr>
        <w:t xml:space="preserve"> los valores posibles son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PTE</w:t>
      </w:r>
      <w:r w:rsidRPr="00250D66">
        <w:rPr>
          <w:rFonts w:eastAsia="Times New Roman" w:cs="Times New Roman"/>
          <w:lang w:val="es-ES_tradnl" w:eastAsia="es-ES_tradnl" w:bidi="ar-SA"/>
        </w:rPr>
        <w:t xml:space="preserve">" (part time) y ?? (cualquier otro valor que venga en este campo </w:t>
      </w:r>
      <w:r w:rsidR="008434B9" w:rsidRPr="00250D66">
        <w:rPr>
          <w:rFonts w:eastAsia="Times New Roman" w:cs="Times New Roman"/>
          <w:lang w:val="es-ES_tradnl" w:eastAsia="es-ES_tradnl" w:bidi="ar-SA"/>
        </w:rPr>
        <w:t>sería</w:t>
      </w:r>
      <w:r w:rsidRPr="00250D66">
        <w:rPr>
          <w:rFonts w:eastAsia="Times New Roman" w:cs="Times New Roman"/>
          <w:lang w:val="es-ES_tradnl" w:eastAsia="es-ES_tradnl" w:bidi="ar-SA"/>
        </w:rPr>
        <w:t xml:space="preserve"> considerado un error de formato).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Status:</w:t>
      </w:r>
      <w:r w:rsidRPr="00250D66">
        <w:rPr>
          <w:rFonts w:eastAsia="Times New Roman" w:cs="Times New Roman"/>
          <w:lang w:val="es-ES_tradnl" w:eastAsia="es-ES_tradnl" w:bidi="ar-SA"/>
        </w:rPr>
        <w:t xml:space="preserve"> los valores posibles son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Activo</w:t>
      </w:r>
      <w:r w:rsidRPr="00250D66">
        <w:rPr>
          <w:rFonts w:eastAsia="Times New Roman" w:cs="Times New Roman"/>
          <w:lang w:val="es-ES_tradnl" w:eastAsia="es-ES_tradnl" w:bidi="ar-SA"/>
        </w:rPr>
        <w:t xml:space="preserve">" y ?? (cualquier otro valor que venga en este campo </w:t>
      </w:r>
      <w:r w:rsidR="008434B9" w:rsidRPr="00250D66">
        <w:rPr>
          <w:rFonts w:eastAsia="Times New Roman" w:cs="Times New Roman"/>
          <w:lang w:val="es-ES_tradnl" w:eastAsia="es-ES_tradnl" w:bidi="ar-SA"/>
        </w:rPr>
        <w:t>sería</w:t>
      </w:r>
      <w:r w:rsidRPr="00250D66">
        <w:rPr>
          <w:rFonts w:eastAsia="Times New Roman" w:cs="Times New Roman"/>
          <w:lang w:val="es-ES_tradnl" w:eastAsia="es-ES_tradnl" w:bidi="ar-SA"/>
        </w:rPr>
        <w:t xml:space="preserve"> considerado un error de formato).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Id Supervisor:</w:t>
      </w:r>
      <w:r w:rsidRPr="00250D66">
        <w:rPr>
          <w:rFonts w:eastAsia="Times New Roman" w:cs="Times New Roman"/>
          <w:lang w:val="es-ES_tradnl" w:eastAsia="es-ES_tradnl" w:bidi="ar-SA"/>
        </w:rPr>
        <w:t>  el Id de Supervisor de un registro no se corresponde con un supervisor dado de alta en el sistema.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Fecha ingreso:</w:t>
      </w:r>
      <w:r w:rsidRPr="00250D66">
        <w:rPr>
          <w:rFonts w:eastAsia="Times New Roman" w:cs="Times New Roman"/>
          <w:lang w:val="es-ES_tradnl" w:eastAsia="es-ES_tradnl" w:bidi="ar-SA"/>
        </w:rPr>
        <w:t xml:space="preserve"> la fecha de ingreso de un registro es una fecha posterior a la actual o una fecha inválida (por ejemplo 30/02/2010)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Id Campaña: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Id de Campaña de un registro no se corresponde con una campaña dada de alta en el sistema.</w:t>
      </w:r>
    </w:p>
    <w:p w:rsidR="00250D66" w:rsidRPr="00250D66" w:rsidRDefault="00250D66" w:rsidP="00250D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Archivo QA: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Error nombre de archivo</w:t>
      </w:r>
      <w:r w:rsidRPr="00250D66">
        <w:rPr>
          <w:rFonts w:eastAsia="Times New Roman" w:cs="Times New Roman"/>
          <w:lang w:val="es-ES_tradnl" w:eastAsia="es-ES_tradnl" w:bidi="ar-SA"/>
        </w:rPr>
        <w:t xml:space="preserve">: el nombre de archivo debe tener el formato 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QA_aaaammdd</w:t>
      </w:r>
      <w:r w:rsidRPr="00250D66">
        <w:rPr>
          <w:rFonts w:eastAsia="Times New Roman" w:cs="Times New Roman"/>
          <w:lang w:val="es-ES_tradnl" w:eastAsia="es-ES_tradnl" w:bidi="ar-SA"/>
        </w:rPr>
        <w:t>, donde aaaammdd debe ser una fecha válida (con aaaa = año, mm = mes, dd = día).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Error de formato: </w:t>
      </w:r>
      <w:r w:rsidRPr="00250D66">
        <w:rPr>
          <w:rFonts w:eastAsia="Times New Roman" w:cs="Times New Roman"/>
          <w:lang w:val="es-ES_tradnl" w:eastAsia="es-ES_tradnl" w:bidi="ar-SA"/>
        </w:rPr>
        <w:t xml:space="preserve">los campos </w:t>
      </w:r>
      <w:r w:rsidR="008434B9" w:rsidRPr="00250D66">
        <w:rPr>
          <w:rFonts w:eastAsia="Times New Roman" w:cs="Times New Roman"/>
          <w:lang w:val="es-ES_tradnl" w:eastAsia="es-ES_tradnl" w:bidi="ar-SA"/>
        </w:rPr>
        <w:t>numéricos</w:t>
      </w:r>
      <w:r w:rsidRPr="00250D66">
        <w:rPr>
          <w:rFonts w:eastAsia="Times New Roman" w:cs="Times New Roman"/>
          <w:lang w:val="es-ES_tradnl" w:eastAsia="es-ES_tradnl" w:bidi="ar-SA"/>
        </w:rPr>
        <w:t xml:space="preserve"> contienen otros caracteres que no sean números, el formato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</w:t>
      </w:r>
      <w:r w:rsidRPr="00250D66">
        <w:rPr>
          <w:rFonts w:eastAsia="Times New Roman" w:cs="Times New Roman"/>
          <w:lang w:val="es-ES_tradnl" w:eastAsia="es-ES_tradnl" w:bidi="ar-SA"/>
        </w:rPr>
        <w:t>" es incorrecto, los campos contienen más caracteres de los que se pueden almacenar, etc.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lastRenderedPageBreak/>
        <w:t xml:space="preserve">Clave inexistente: </w:t>
      </w:r>
      <w:r w:rsidRPr="00250D66">
        <w:rPr>
          <w:rFonts w:eastAsia="Times New Roman" w:cs="Times New Roman"/>
          <w:lang w:val="es-ES_tradnl" w:eastAsia="es-ES_tradnl" w:bidi="ar-SA"/>
        </w:rPr>
        <w:t>el archivo contiene un registro con un valor en 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legajo</w:t>
      </w:r>
      <w:r w:rsidRPr="00250D66">
        <w:rPr>
          <w:rFonts w:eastAsia="Times New Roman" w:cs="Times New Roman"/>
          <w:lang w:val="es-ES_tradnl" w:eastAsia="es-ES_tradnl" w:bidi="ar-SA"/>
        </w:rPr>
        <w:t>" que no se corresponde con ningún agente dado de alta en el sistema.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Claves repetidas: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archivo contiene dos registros con el mismo legajo.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Fecha: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</w:t>
      </w:r>
      <w:r w:rsidRPr="00250D66">
        <w:rPr>
          <w:rFonts w:eastAsia="Times New Roman" w:cs="Times New Roman"/>
          <w:lang w:val="es-ES_tradnl" w:eastAsia="es-ES_tradnl" w:bidi="ar-SA"/>
        </w:rPr>
        <w:t>" de un registro contiene una fecha distinta a la que figura en el nombre del archivo.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Cantidad de puntos logrados: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valor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Cantidad puntos logrados</w:t>
      </w:r>
      <w:r w:rsidRPr="00250D66">
        <w:rPr>
          <w:rFonts w:eastAsia="Times New Roman" w:cs="Times New Roman"/>
          <w:lang w:val="es-ES_tradnl" w:eastAsia="es-ES_tradnl" w:bidi="ar-SA"/>
        </w:rPr>
        <w:t>" de un registro es mayor al valor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Cantidad de puntos posibles</w:t>
      </w:r>
      <w:r w:rsidRPr="00250D66">
        <w:rPr>
          <w:rFonts w:eastAsia="Times New Roman" w:cs="Times New Roman"/>
          <w:lang w:val="es-ES_tradnl" w:eastAsia="es-ES_tradnl" w:bidi="ar-SA"/>
        </w:rPr>
        <w:t>".</w:t>
      </w:r>
    </w:p>
    <w:p w:rsidR="00250D66" w:rsidRPr="00250D66" w:rsidRDefault="00250D66" w:rsidP="00250D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Archivo Summary: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Error nombre de archivo</w:t>
      </w:r>
      <w:r w:rsidRPr="00250D66">
        <w:rPr>
          <w:rFonts w:eastAsia="Times New Roman" w:cs="Times New Roman"/>
          <w:lang w:val="es-ES_tradnl" w:eastAsia="es-ES_tradnl" w:bidi="ar-SA"/>
        </w:rPr>
        <w:t xml:space="preserve">: el nombre de archivo debe tener el formato 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Summary_aaaammdd</w:t>
      </w:r>
      <w:r w:rsidRPr="00250D66">
        <w:rPr>
          <w:rFonts w:eastAsia="Times New Roman" w:cs="Times New Roman"/>
          <w:lang w:val="es-ES_tradnl" w:eastAsia="es-ES_tradnl" w:bidi="ar-SA"/>
        </w:rPr>
        <w:t>, donde aaaammdd debe ser una fecha válida (con aaaa = año, mm = mes, dd = día).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Error de formato: </w:t>
      </w:r>
      <w:r w:rsidRPr="00250D66">
        <w:rPr>
          <w:rFonts w:eastAsia="Times New Roman" w:cs="Times New Roman"/>
          <w:lang w:val="es-ES_tradnl" w:eastAsia="es-ES_tradnl" w:bidi="ar-SA"/>
        </w:rPr>
        <w:t>los campos num</w:t>
      </w:r>
      <w:r w:rsidR="008434B9">
        <w:rPr>
          <w:rFonts w:eastAsia="Times New Roman" w:cs="Times New Roman"/>
          <w:lang w:val="es-ES_tradnl" w:eastAsia="es-ES_tradnl" w:bidi="ar-SA"/>
        </w:rPr>
        <w:t>é</w:t>
      </w:r>
      <w:r w:rsidRPr="00250D66">
        <w:rPr>
          <w:rFonts w:eastAsia="Times New Roman" w:cs="Times New Roman"/>
          <w:lang w:val="es-ES_tradnl" w:eastAsia="es-ES_tradnl" w:bidi="ar-SA"/>
        </w:rPr>
        <w:t>ricos contienen otros caracteres que no sean números, el formato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date</w:t>
      </w:r>
      <w:r w:rsidRPr="00250D66">
        <w:rPr>
          <w:rFonts w:eastAsia="Times New Roman" w:cs="Times New Roman"/>
          <w:lang w:val="es-ES_tradnl" w:eastAsia="es-ES_tradnl" w:bidi="ar-SA"/>
        </w:rPr>
        <w:t>" es incorrecto, los campos contienen más caracteres de los que se pueden almacenar, etc.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Clave inexistente: </w:t>
      </w:r>
      <w:r w:rsidRPr="00250D66">
        <w:rPr>
          <w:rFonts w:eastAsia="Times New Roman" w:cs="Times New Roman"/>
          <w:lang w:val="es-ES_tradnl" w:eastAsia="es-ES_tradnl" w:bidi="ar-SA"/>
        </w:rPr>
        <w:t>el archivo contiene un registro con un valor en 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legajo</w:t>
      </w:r>
      <w:r w:rsidRPr="00250D66">
        <w:rPr>
          <w:rFonts w:eastAsia="Times New Roman" w:cs="Times New Roman"/>
          <w:lang w:val="es-ES_tradnl" w:eastAsia="es-ES_tradnl" w:bidi="ar-SA"/>
        </w:rPr>
        <w:t>" que no se corresponde con ningún agente dado de alta en el sistema.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Date: </w:t>
      </w:r>
      <w:r w:rsidRPr="00250D66">
        <w:rPr>
          <w:rFonts w:eastAsia="Times New Roman" w:cs="Times New Roman"/>
          <w:lang w:val="es-ES_tradnl" w:eastAsia="es-ES_tradnl" w:bidi="ar-SA"/>
        </w:rPr>
        <w:t>el campo "Date" de un registro contiene una fecha distinta a la que figura en el nombre del archivo.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Tiempo loggeado:</w:t>
      </w:r>
      <w:r w:rsidRPr="00250D66">
        <w:rPr>
          <w:rFonts w:eastAsia="Times New Roman" w:cs="Times New Roman"/>
          <w:lang w:val="es-ES_tradnl" w:eastAsia="es-ES_tradnl" w:bidi="ar-SA"/>
        </w:rPr>
        <w:t xml:space="preserve"> el archivo contiene un registro donde no se cumple la siguiente relacion entre los tiempos: </w:t>
      </w:r>
      <w:r w:rsidRPr="00250D66">
        <w:rPr>
          <w:rFonts w:eastAsia="Times New Roman" w:cs="Times New Roman"/>
          <w:lang w:val="es-ES_tradnl" w:eastAsia="es-ES_tradnl" w:bidi="ar-SA"/>
        </w:rPr>
        <w:br/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Tiempo loggeado = Tiempo in call + Tiempo en espera + Tiempo Ready for call + Tiempo en after call work</w:t>
      </w:r>
    </w:p>
    <w:p w:rsidR="00250D66" w:rsidRPr="00250D66" w:rsidRDefault="00250D66" w:rsidP="00250D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Archivo TTS: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>Error nombre de archivo</w:t>
      </w:r>
      <w:r w:rsidRPr="00250D66">
        <w:rPr>
          <w:rFonts w:eastAsia="Times New Roman" w:cs="Times New Roman"/>
          <w:lang w:val="es-ES_tradnl" w:eastAsia="es-ES_tradnl" w:bidi="ar-SA"/>
        </w:rPr>
        <w:t xml:space="preserve">: el nombre de archivo debe tener el formato 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TTS_aaaammdd</w:t>
      </w:r>
      <w:r w:rsidRPr="00250D66">
        <w:rPr>
          <w:rFonts w:eastAsia="Times New Roman" w:cs="Times New Roman"/>
          <w:lang w:val="es-ES_tradnl" w:eastAsia="es-ES_tradnl" w:bidi="ar-SA"/>
        </w:rPr>
        <w:t>, donde aaaammdd debe ser una fecha válida (con aaaa = año, mm = mes, dd = día).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Error de formato: </w:t>
      </w:r>
      <w:r w:rsidRPr="00250D66">
        <w:rPr>
          <w:rFonts w:eastAsia="Times New Roman" w:cs="Times New Roman"/>
          <w:lang w:val="es-ES_tradnl" w:eastAsia="es-ES_tradnl" w:bidi="ar-SA"/>
        </w:rPr>
        <w:t>los campos numericos contienen otros caracteres que no sean números, el formato de los campos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Entrada</w:t>
      </w:r>
      <w:r w:rsidRPr="00250D66">
        <w:rPr>
          <w:rFonts w:eastAsia="Times New Roman" w:cs="Times New Roman"/>
          <w:lang w:val="es-ES_tradnl" w:eastAsia="es-ES_tradnl" w:bidi="ar-SA"/>
        </w:rPr>
        <w:t>" y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Salida</w:t>
      </w:r>
      <w:r w:rsidRPr="00250D66">
        <w:rPr>
          <w:rFonts w:eastAsia="Times New Roman" w:cs="Times New Roman"/>
          <w:lang w:val="es-ES_tradnl" w:eastAsia="es-ES_tradnl" w:bidi="ar-SA"/>
        </w:rPr>
        <w:t>" es incorrecto, el formato de los campos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Hora entrada</w:t>
      </w:r>
      <w:r w:rsidRPr="00250D66">
        <w:rPr>
          <w:rFonts w:eastAsia="Times New Roman" w:cs="Times New Roman"/>
          <w:lang w:val="es-ES_tradnl" w:eastAsia="es-ES_tradnl" w:bidi="ar-SA"/>
        </w:rPr>
        <w:t>" y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Hora Salida</w:t>
      </w:r>
      <w:r w:rsidRPr="00250D66">
        <w:rPr>
          <w:rFonts w:eastAsia="Times New Roman" w:cs="Times New Roman"/>
          <w:lang w:val="es-ES_tradnl" w:eastAsia="es-ES_tradnl" w:bidi="ar-SA"/>
        </w:rPr>
        <w:t>" son incorrectos, los campos contienen más caracteres de los que se pueden almacenar, etc.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Clave inexistente: </w:t>
      </w:r>
      <w:r w:rsidRPr="00250D66">
        <w:rPr>
          <w:rFonts w:eastAsia="Times New Roman" w:cs="Times New Roman"/>
          <w:lang w:val="es-ES_tradnl" w:eastAsia="es-ES_tradnl" w:bidi="ar-SA"/>
        </w:rPr>
        <w:t>el archivo contiene un registro con un valor en 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legajo</w:t>
      </w:r>
      <w:r w:rsidRPr="00250D66">
        <w:rPr>
          <w:rFonts w:eastAsia="Times New Roman" w:cs="Times New Roman"/>
          <w:lang w:val="es-ES_tradnl" w:eastAsia="es-ES_tradnl" w:bidi="ar-SA"/>
        </w:rPr>
        <w:t>" que no se corresponde con ningún agente dado de alta en el sistema.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Fecha salida: </w:t>
      </w:r>
      <w:r w:rsidRPr="00250D66">
        <w:rPr>
          <w:rFonts w:eastAsia="Times New Roman" w:cs="Times New Roman"/>
          <w:lang w:val="es-ES_tradnl" w:eastAsia="es-ES_tradnl" w:bidi="ar-SA"/>
        </w:rPr>
        <w:t>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salida</w:t>
      </w:r>
      <w:r w:rsidRPr="00250D66">
        <w:rPr>
          <w:rFonts w:eastAsia="Times New Roman" w:cs="Times New Roman"/>
          <w:lang w:val="es-ES_tradnl" w:eastAsia="es-ES_tradnl" w:bidi="ar-SA"/>
        </w:rPr>
        <w:t>" de un registro contiene una fecha distinta a la que figura en el nombre del archivo.</w:t>
      </w:r>
    </w:p>
    <w:p w:rsidR="00250D66" w:rsidRPr="00250D66" w:rsidRDefault="00250D66" w:rsidP="00250D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s-ES_tradnl" w:eastAsia="es-ES_tradnl" w:bidi="ar-SA"/>
        </w:rPr>
      </w:pPr>
      <w:r w:rsidRPr="00250D66">
        <w:rPr>
          <w:rFonts w:eastAsia="Times New Roman" w:cs="Times New Roman"/>
          <w:b/>
          <w:bCs/>
          <w:lang w:val="es-ES_tradnl" w:eastAsia="es-ES_tradnl" w:bidi="ar-SA"/>
        </w:rPr>
        <w:t xml:space="preserve">Fecha salida 2: </w:t>
      </w:r>
      <w:r w:rsidRPr="00250D66">
        <w:rPr>
          <w:rFonts w:eastAsia="Times New Roman" w:cs="Times New Roman"/>
          <w:lang w:val="es-ES_tradnl" w:eastAsia="es-ES_tradnl" w:bidi="ar-SA"/>
        </w:rPr>
        <w:t>el valor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salida</w:t>
      </w:r>
      <w:r w:rsidRPr="00250D66">
        <w:rPr>
          <w:rFonts w:eastAsia="Times New Roman" w:cs="Times New Roman"/>
          <w:lang w:val="es-ES_tradnl" w:eastAsia="es-ES_tradnl" w:bidi="ar-SA"/>
        </w:rPr>
        <w:t>" de un registro contiene una fecha anterior a  la del campo "</w:t>
      </w:r>
      <w:r w:rsidRPr="00250D66">
        <w:rPr>
          <w:rFonts w:eastAsia="Times New Roman" w:cs="Times New Roman"/>
          <w:i/>
          <w:iCs/>
          <w:lang w:val="es-ES_tradnl" w:eastAsia="es-ES_tradnl" w:bidi="ar-SA"/>
        </w:rPr>
        <w:t>fecha entrada</w:t>
      </w:r>
      <w:r w:rsidRPr="00250D66">
        <w:rPr>
          <w:rFonts w:eastAsia="Times New Roman" w:cs="Times New Roman"/>
          <w:lang w:val="es-ES_tradnl" w:eastAsia="es-ES_tradnl" w:bidi="ar-SA"/>
        </w:rPr>
        <w:t>".</w:t>
      </w:r>
    </w:p>
    <w:p w:rsidR="00250D66" w:rsidRPr="00250D66" w:rsidRDefault="00250D66" w:rsidP="00250D66">
      <w:pPr>
        <w:spacing w:after="0" w:line="240" w:lineRule="auto"/>
        <w:rPr>
          <w:lang w:val="es-ES_tradnl"/>
        </w:rPr>
      </w:pPr>
    </w:p>
    <w:p w:rsidR="00B01B95" w:rsidRDefault="00155AAA" w:rsidP="005D71E6">
      <w:pPr>
        <w:pStyle w:val="Ttulo2"/>
        <w:spacing w:before="100" w:after="12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463559" w:rsidRPr="00463559" w:rsidRDefault="002E6D2B" w:rsidP="00463559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40" cy="4391025"/>
            <wp:effectExtent l="1905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BD3C34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="004146F5" w:rsidRPr="00B24243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5D71E6">
      <w:pPr>
        <w:pStyle w:val="Ttulo3"/>
        <w:spacing w:before="80" w:after="120" w:line="240" w:lineRule="auto"/>
      </w:pPr>
      <w:r>
        <w:t>User Stories</w:t>
      </w:r>
    </w:p>
    <w:p w:rsidR="00463559" w:rsidRPr="00463559" w:rsidRDefault="002E6D2B" w:rsidP="00463559">
      <w:r>
        <w:rPr>
          <w:noProof/>
          <w:lang w:val="es-ES_tradnl" w:eastAsia="es-ES_tradnl" w:bidi="ar-SA"/>
        </w:rPr>
        <w:drawing>
          <wp:inline distT="0" distB="0" distL="0" distR="0">
            <wp:extent cx="5374005" cy="673100"/>
            <wp:effectExtent l="1905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6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276C59" w:rsidRDefault="00BD3C34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1" w:history="1">
        <w:r w:rsidR="00276C59" w:rsidRPr="002C42E4">
          <w:rPr>
            <w:rStyle w:val="Hipervnculo"/>
            <w:sz w:val="18"/>
            <w:lang w:val="es-AR"/>
          </w:rPr>
          <w:t>https://wolof.southworksinc.com/selfmanagement/stories?search=is%3Avisible+and+label%3Aiteracion_3+and+label%3Auser_story</w:t>
        </w:r>
      </w:hyperlink>
    </w:p>
    <w:p w:rsidR="00145D66" w:rsidRDefault="00145D66" w:rsidP="005D71E6">
      <w:pPr>
        <w:pStyle w:val="Ttulo3"/>
        <w:spacing w:before="80" w:after="120" w:line="240" w:lineRule="auto"/>
      </w:pPr>
      <w:r>
        <w:lastRenderedPageBreak/>
        <w:t>Tareas</w:t>
      </w:r>
    </w:p>
    <w:p w:rsidR="00463559" w:rsidRPr="00463559" w:rsidRDefault="002E6D2B" w:rsidP="00463559">
      <w:r>
        <w:rPr>
          <w:noProof/>
          <w:lang w:val="es-ES_tradnl" w:eastAsia="es-ES_tradnl" w:bidi="ar-SA"/>
        </w:rPr>
        <w:drawing>
          <wp:inline distT="0" distB="0" distL="0" distR="0">
            <wp:extent cx="5391785" cy="1682115"/>
            <wp:effectExtent l="1905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276C59" w:rsidRDefault="00BD3C34" w:rsidP="00276C59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3" w:history="1">
        <w:r w:rsidR="00276C59" w:rsidRPr="002C42E4">
          <w:rPr>
            <w:rStyle w:val="Hipervnculo"/>
            <w:sz w:val="18"/>
            <w:lang w:val="es-AR"/>
          </w:rPr>
          <w:t>https://wolof.southworksinc.com/selfmanagement/stories?search=is%3Avisible+and+label%3Aiteracion_3+and+label%3Atarea</w:t>
        </w:r>
      </w:hyperlink>
    </w:p>
    <w:p w:rsidR="00170EA4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C24241" w:rsidRDefault="00C2424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C24241" w:rsidRPr="00324DD5" w:rsidRDefault="00C2424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A84FF1" w:rsidRDefault="001924AB" w:rsidP="00A84FF1">
      <w:pPr>
        <w:pStyle w:val="Ttulo2"/>
        <w:spacing w:before="100" w:after="40" w:line="240" w:lineRule="auto"/>
      </w:pPr>
      <w:r w:rsidRPr="00DB605A">
        <w:t>Métricas</w:t>
      </w:r>
    </w:p>
    <w:p w:rsidR="00CB34F1" w:rsidRDefault="001924AB" w:rsidP="00CB34F1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FF3A45" w:rsidRPr="00FF3A45" w:rsidRDefault="00FF3A45" w:rsidP="00FF3A45"/>
    <w:p w:rsidR="00CB34F1" w:rsidRPr="00CB34F1" w:rsidRDefault="008E1487" w:rsidP="00CB34F1">
      <w:r w:rsidRPr="008E1487">
        <w:rPr>
          <w:noProof/>
          <w:lang w:val="es-ES_tradnl" w:eastAsia="es-ES_tradnl" w:bidi="ar-SA"/>
        </w:rPr>
        <w:drawing>
          <wp:inline distT="0" distB="0" distL="0" distR="0">
            <wp:extent cx="5400675" cy="3240405"/>
            <wp:effectExtent l="19050" t="0" r="9525" b="0"/>
            <wp:docPr id="1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F3A45" w:rsidRDefault="00FF3A45" w:rsidP="00872803">
      <w:pPr>
        <w:pStyle w:val="Ttulo3"/>
        <w:spacing w:line="240" w:lineRule="auto"/>
        <w:ind w:firstLine="708"/>
        <w:rPr>
          <w:lang w:val="es-AR"/>
        </w:rPr>
      </w:pPr>
    </w:p>
    <w:p w:rsidR="001924AB" w:rsidRPr="00A8163A" w:rsidRDefault="001924AB" w:rsidP="00872803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Default="007B6D5F" w:rsidP="007B6D5F">
      <w:pPr>
        <w:spacing w:before="120" w:after="120" w:line="240" w:lineRule="auto"/>
        <w:rPr>
          <w:sz w:val="20"/>
          <w:lang w:val="es-AR"/>
        </w:rPr>
      </w:pPr>
      <w:r>
        <w:rPr>
          <w:noProof/>
          <w:sz w:val="20"/>
          <w:lang w:val="es-ES_tradnl" w:eastAsia="es-ES_tradnl" w:bidi="ar-SA"/>
        </w:rPr>
        <w:drawing>
          <wp:inline distT="0" distB="0" distL="0" distR="0">
            <wp:extent cx="5436528" cy="2042663"/>
            <wp:effectExtent l="19050" t="19050" r="11772" b="14737"/>
            <wp:docPr id="1" name="0 Imagen" descr="CodeCoverage.2010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verage.2010100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853" cy="2042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D5F" w:rsidRPr="007B6D5F" w:rsidRDefault="007B6D5F" w:rsidP="007B6D5F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lang w:val="es-AR"/>
        </w:rPr>
      </w:pPr>
      <w:r w:rsidRPr="007B6D5F">
        <w:rPr>
          <w:sz w:val="20"/>
          <w:lang w:val="es-AR"/>
        </w:rPr>
        <w:t xml:space="preserve">Covered:  </w:t>
      </w:r>
      <w:r w:rsidR="002F0BD0">
        <w:rPr>
          <w:b/>
          <w:sz w:val="20"/>
          <w:lang w:val="es-AR"/>
        </w:rPr>
        <w:t>34</w:t>
      </w:r>
      <w:r w:rsidRPr="007B6D5F">
        <w:rPr>
          <w:b/>
          <w:sz w:val="20"/>
          <w:lang w:val="es-AR"/>
        </w:rPr>
        <w:t>%</w:t>
      </w:r>
    </w:p>
    <w:p w:rsidR="007B6D5F" w:rsidRPr="00DD110F" w:rsidRDefault="007B6D5F" w:rsidP="007B6D5F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lang w:val="es-AR"/>
        </w:rPr>
      </w:pPr>
      <w:r w:rsidRPr="007B6D5F">
        <w:rPr>
          <w:sz w:val="20"/>
          <w:lang w:val="es-AR"/>
        </w:rPr>
        <w:t xml:space="preserve">NotCovered: </w:t>
      </w:r>
      <w:r w:rsidR="002F0BD0">
        <w:rPr>
          <w:b/>
          <w:sz w:val="20"/>
          <w:lang w:val="es-AR"/>
        </w:rPr>
        <w:t>66</w:t>
      </w:r>
      <w:r w:rsidRPr="007B6D5F">
        <w:rPr>
          <w:b/>
          <w:sz w:val="20"/>
          <w:lang w:val="es-AR"/>
        </w:rPr>
        <w:t>%</w:t>
      </w:r>
    </w:p>
    <w:p w:rsidR="00DD110F" w:rsidRPr="00DD110F" w:rsidRDefault="00DD110F" w:rsidP="00DD110F">
      <w:pPr>
        <w:spacing w:before="120" w:after="0" w:line="240" w:lineRule="auto"/>
        <w:ind w:left="288"/>
        <w:rPr>
          <w:i/>
          <w:sz w:val="20"/>
          <w:lang w:val="es-AR"/>
        </w:rPr>
      </w:pPr>
      <w:r w:rsidRPr="00DD110F">
        <w:rPr>
          <w:i/>
          <w:sz w:val="20"/>
          <w:lang w:val="es-AR"/>
        </w:rPr>
        <w:t>(Nota: El porcentaje de cobertura es bajo ya que hay código que es autogenerado por el IDE que aún no se puede probar)</w:t>
      </w:r>
    </w:p>
    <w:p w:rsidR="008317FA" w:rsidRDefault="008317FA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Cobertura de la Prueba</w:t>
      </w:r>
    </w:p>
    <w:p w:rsidR="00510F3A" w:rsidRPr="00510F3A" w:rsidRDefault="00465C8C" w:rsidP="00510F3A">
      <w:pPr>
        <w:rPr>
          <w:lang w:val="es-AR"/>
        </w:rPr>
      </w:pPr>
      <w:r w:rsidRPr="00465C8C">
        <w:rPr>
          <w:noProof/>
          <w:lang w:val="es-ES_tradnl" w:eastAsia="es-ES_tradnl" w:bidi="ar-SA"/>
        </w:rPr>
        <w:drawing>
          <wp:inline distT="0" distB="0" distL="0" distR="0">
            <wp:extent cx="5400675" cy="3170865"/>
            <wp:effectExtent l="19050" t="0" r="9525" b="0"/>
            <wp:docPr id="1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317FA" w:rsidRDefault="008317FA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Costos</w:t>
      </w:r>
    </w:p>
    <w:p w:rsidR="008317FA" w:rsidRDefault="007E13E1" w:rsidP="00390558">
      <w:pPr>
        <w:spacing w:after="360"/>
        <w:rPr>
          <w:lang w:val="es-AR"/>
        </w:rPr>
      </w:pPr>
      <w:r w:rsidRPr="007E13E1">
        <w:rPr>
          <w:noProof/>
          <w:lang w:val="es-ES_tradnl" w:eastAsia="es-ES_tradnl" w:bidi="ar-SA"/>
        </w:rPr>
        <w:drawing>
          <wp:inline distT="0" distB="0" distL="0" distR="0">
            <wp:extent cx="5400675" cy="2689949"/>
            <wp:effectExtent l="19050" t="0" r="9525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E6D2B" w:rsidRDefault="002E6D2B" w:rsidP="008317FA">
      <w:pPr>
        <w:pStyle w:val="Ttulo3"/>
        <w:spacing w:line="240" w:lineRule="auto"/>
        <w:rPr>
          <w:lang w:val="es-AR"/>
        </w:rPr>
      </w:pPr>
    </w:p>
    <w:p w:rsidR="002E6E4A" w:rsidRDefault="002E6E4A" w:rsidP="008317FA">
      <w:pPr>
        <w:pStyle w:val="Ttulo3"/>
        <w:spacing w:line="240" w:lineRule="auto"/>
        <w:rPr>
          <w:lang w:val="es-AR"/>
        </w:rPr>
      </w:pPr>
      <w:r w:rsidRPr="00A8163A">
        <w:rPr>
          <w:lang w:val="es-AR"/>
        </w:rPr>
        <w:t>Estado de los Bugs</w:t>
      </w:r>
      <w:r w:rsidR="002E6D2B">
        <w:rPr>
          <w:lang w:val="es-AR"/>
        </w:rPr>
        <w:br/>
      </w:r>
    </w:p>
    <w:p w:rsidR="008317FA" w:rsidRPr="008317FA" w:rsidRDefault="002E6D2B" w:rsidP="008317FA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74005" cy="1819910"/>
            <wp:effectExtent l="19050" t="0" r="0" b="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A3" w:rsidRDefault="00F837A3" w:rsidP="00F837A3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listado de bugs de esta iteración se encuentran en Wolof:</w:t>
      </w:r>
    </w:p>
    <w:p w:rsidR="00F837A3" w:rsidRPr="00F837A3" w:rsidRDefault="00BD3C34" w:rsidP="00F837A3">
      <w:pPr>
        <w:pStyle w:val="Prrafodelista"/>
        <w:numPr>
          <w:ilvl w:val="0"/>
          <w:numId w:val="9"/>
        </w:numPr>
        <w:spacing w:after="0" w:line="240" w:lineRule="auto"/>
        <w:rPr>
          <w:sz w:val="18"/>
          <w:szCs w:val="18"/>
          <w:lang w:val="es-AR"/>
        </w:rPr>
      </w:pPr>
      <w:hyperlink r:id="rId19" w:history="1">
        <w:r w:rsidR="00F837A3" w:rsidRPr="00F837A3">
          <w:rPr>
            <w:rStyle w:val="Hipervnculo"/>
            <w:sz w:val="18"/>
            <w:szCs w:val="18"/>
            <w:lang w:val="es-AR"/>
          </w:rPr>
          <w:t>https://wolof.southworksinc.com/selfmanagement/stories?search=is%3Avisible+and+label%3Abug</w:t>
        </w:r>
      </w:hyperlink>
    </w:p>
    <w:p w:rsidR="00F837A3" w:rsidRDefault="00F837A3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390558" w:rsidRDefault="00390558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9917A8" w:rsidRDefault="009917A8" w:rsidP="0023509A">
      <w:pPr>
        <w:pStyle w:val="Ttulo2"/>
        <w:spacing w:before="100" w:after="120" w:line="240" w:lineRule="auto"/>
        <w:rPr>
          <w:lang w:val="es-AR"/>
        </w:rPr>
      </w:pPr>
      <w:r w:rsidRPr="00311954">
        <w:rPr>
          <w:lang w:val="es-AR"/>
        </w:rPr>
        <w:lastRenderedPageBreak/>
        <w:t>UAT</w:t>
      </w:r>
      <w:r w:rsidR="00C42C34" w:rsidRPr="00311954">
        <w:rPr>
          <w:lang w:val="es-AR"/>
        </w:rPr>
        <w:t>s</w:t>
      </w:r>
    </w:p>
    <w:p w:rsidR="0051584E" w:rsidRPr="0051584E" w:rsidRDefault="0051584E" w:rsidP="0051584E">
      <w:pPr>
        <w:rPr>
          <w:lang w:val="es-AR"/>
        </w:rPr>
      </w:pPr>
      <w:r>
        <w:rPr>
          <w:lang w:val="es-AR"/>
        </w:rPr>
        <w:t xml:space="preserve">Iteración </w:t>
      </w:r>
      <w:r w:rsidR="002E6D2B">
        <w:rPr>
          <w:lang w:val="es-AR"/>
        </w:rPr>
        <w:t>3</w:t>
      </w:r>
      <w:r>
        <w:rPr>
          <w:lang w:val="es-AR"/>
        </w:rPr>
        <w:t>:</w:t>
      </w:r>
    </w:p>
    <w:p w:rsidR="009917A8" w:rsidRPr="009216C8" w:rsidRDefault="002E6D2B" w:rsidP="009216C8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91785" cy="2052955"/>
            <wp:effectExtent l="19050" t="0" r="0" b="0"/>
            <wp:docPr id="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 xml:space="preserve">Las UATs de </w:t>
      </w:r>
      <w:r w:rsidR="0093650D">
        <w:rPr>
          <w:sz w:val="18"/>
          <w:lang w:val="es-AR"/>
        </w:rPr>
        <w:t xml:space="preserve">la </w:t>
      </w:r>
      <w:r w:rsidRPr="004146F5">
        <w:rPr>
          <w:sz w:val="18"/>
          <w:lang w:val="es-AR"/>
        </w:rPr>
        <w:t xml:space="preserve">iteración </w:t>
      </w:r>
      <w:r w:rsidR="0093650D">
        <w:rPr>
          <w:sz w:val="18"/>
          <w:lang w:val="es-AR"/>
        </w:rPr>
        <w:t xml:space="preserve">anterior </w:t>
      </w:r>
      <w:r w:rsidRPr="004146F5">
        <w:rPr>
          <w:sz w:val="18"/>
          <w:lang w:val="es-AR"/>
        </w:rPr>
        <w:t>se encuentran en Wolof:</w:t>
      </w:r>
    </w:p>
    <w:p w:rsidR="00B94117" w:rsidRDefault="00BD3C34" w:rsidP="0093650D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21" w:history="1">
        <w:r w:rsidR="00B94117" w:rsidRPr="002C42E4">
          <w:rPr>
            <w:rStyle w:val="Hipervnculo"/>
            <w:sz w:val="18"/>
            <w:lang w:val="es-AR"/>
          </w:rPr>
          <w:t>https://wolof.southworksinc.com/selfmanagement/stories?search=is%3Avisible+and+label%3Auat+and+label%3Aiteracion_3</w:t>
        </w:r>
      </w:hyperlink>
    </w:p>
    <w:p w:rsidR="0093650D" w:rsidRPr="004146F5" w:rsidRDefault="0093650D" w:rsidP="001924AB">
      <w:pPr>
        <w:spacing w:after="0" w:line="240" w:lineRule="auto"/>
        <w:rPr>
          <w:lang w:val="es-AR"/>
        </w:rPr>
      </w:pPr>
    </w:p>
    <w:p w:rsidR="005268D5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Estado de Riesgos</w:t>
      </w:r>
    </w:p>
    <w:p w:rsidR="00B94117" w:rsidRDefault="00B94117" w:rsidP="00EB73A2">
      <w:pPr>
        <w:rPr>
          <w:b/>
          <w:lang w:val="es-AR"/>
        </w:rPr>
      </w:pPr>
    </w:p>
    <w:p w:rsidR="00EB73A2" w:rsidRPr="00EB73A2" w:rsidRDefault="00097E92" w:rsidP="00EB73A2">
      <w:pPr>
        <w:rPr>
          <w:b/>
          <w:lang w:val="es-AR"/>
        </w:rPr>
      </w:pPr>
      <w:r w:rsidRPr="009F5EA7">
        <w:rPr>
          <w:b/>
          <w:lang w:val="es-AR"/>
        </w:rPr>
        <w:t>ABIERTOS:</w:t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Exposición:</w:t>
      </w:r>
      <w:r>
        <w:rPr>
          <w:lang w:val="es-AR"/>
        </w:rPr>
        <w:t xml:space="preserve"> 0,30 (Aumento de la exposición ya que Alejandro confirmó que es más probable que los archivos contengan errores)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Mitigación:</w:t>
      </w:r>
      <w:r>
        <w:rPr>
          <w:lang w:val="es-AR"/>
        </w:rPr>
        <w:t xml:space="preserve"> Analizar en un principio el formato de todos los archivos y corroborar que sea tal lo especificado. Generar una lista con problemas de formato encontrados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Estable</w:t>
      </w:r>
      <w:r>
        <w:rPr>
          <w:lang w:val="es-AR"/>
        </w:rPr>
        <w:br/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0,20 (Disminución de la exposición debido a un desarrollo de las pruebas más temprano y riguroso)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Comenzar lo antes posible con la generación de tests de manera que el código sea testeable y se cubra un buen porcentaje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En baja</w:t>
      </w:r>
    </w:p>
    <w:p w:rsidR="00B94117" w:rsidRPr="009F5EA7" w:rsidRDefault="00B94117" w:rsidP="00B94117">
      <w:pPr>
        <w:pStyle w:val="Prrafodelista"/>
        <w:ind w:left="1440"/>
        <w:rPr>
          <w:lang w:val="es-AR"/>
        </w:rPr>
      </w:pP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0,20 (Disminución de la exposición debido a que existe un buen feedback con el cliente)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Hablar con una autoridad del cliente que designe recursos y tiempo suficiente para las validaciones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lastRenderedPageBreak/>
        <w:t>Tendencia:</w:t>
      </w:r>
      <w:r>
        <w:rPr>
          <w:lang w:val="es-AR"/>
        </w:rPr>
        <w:t xml:space="preserve"> En baja</w:t>
      </w:r>
      <w:r>
        <w:rPr>
          <w:lang w:val="es-AR"/>
        </w:rPr>
        <w:br/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741559">
        <w:rPr>
          <w:lang w:val="es-AR"/>
        </w:rPr>
        <w:t>Aspectos del negocio poco claros por parte del equipo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0,15 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</w:t>
      </w:r>
      <w:r w:rsidRPr="00741559">
        <w:rPr>
          <w:lang w:val="es-AR"/>
        </w:rPr>
        <w:t>Hacer consultas al cliente sobre el negocio de forma constante</w:t>
      </w:r>
      <w:r>
        <w:rPr>
          <w:lang w:val="es-AR"/>
        </w:rPr>
        <w:t>.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Tendencia:</w:t>
      </w:r>
      <w:r w:rsidRPr="00EF6706">
        <w:rPr>
          <w:lang w:val="es-AR"/>
        </w:rPr>
        <w:t xml:space="preserve"> </w:t>
      </w:r>
      <w:r>
        <w:rPr>
          <w:lang w:val="es-AR"/>
        </w:rPr>
        <w:t>Estable</w:t>
      </w:r>
      <w:r>
        <w:rPr>
          <w:lang w:val="es-AR"/>
        </w:rPr>
        <w:br/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Desconocimiento de la tecnología por parte del equipo de trabajo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Exposición:</w:t>
      </w:r>
      <w:r>
        <w:rPr>
          <w:lang w:val="es-AR"/>
        </w:rPr>
        <w:t xml:space="preserve"> 0,15 (Disminución de la exposición debido a la experiencia que va adquiriendo el equipo en las tecnologías utilizadas)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Mitigación:</w:t>
      </w:r>
      <w:r>
        <w:rPr>
          <w:lang w:val="es-AR"/>
        </w:rPr>
        <w:t xml:space="preserve"> Capacitar a los miembros del equipo en la nueva tecnología</w:t>
      </w:r>
    </w:p>
    <w:p w:rsidR="00B94117" w:rsidRPr="00EF6706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En baja</w:t>
      </w:r>
    </w:p>
    <w:p w:rsidR="00B94117" w:rsidRPr="00324DD5" w:rsidRDefault="00B94117" w:rsidP="00B94117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B94117" w:rsidRPr="00324DD5" w:rsidRDefault="00BD3C34" w:rsidP="00B94117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22" w:history="1">
        <w:r w:rsidR="00B94117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BD3C34" w:rsidP="00AA232D">
      <w:pPr>
        <w:spacing w:after="0" w:line="240" w:lineRule="auto"/>
        <w:rPr>
          <w:lang w:val="es-AR"/>
        </w:rPr>
      </w:pPr>
      <w:r w:rsidRPr="00BD3C34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23"/>
      <w:footerReference w:type="default" r:id="rId2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6BE" w:rsidRDefault="005176BE">
      <w:r>
        <w:separator/>
      </w:r>
    </w:p>
  </w:endnote>
  <w:endnote w:type="continuationSeparator" w:id="1">
    <w:p w:rsidR="005176BE" w:rsidRDefault="00517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BD3C34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BD3C34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8434B9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6BE" w:rsidRDefault="005176BE">
      <w:r>
        <w:separator/>
      </w:r>
    </w:p>
  </w:footnote>
  <w:footnote w:type="continuationSeparator" w:id="1">
    <w:p w:rsidR="005176BE" w:rsidRDefault="005176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BD3C34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8E483B"/>
    <w:multiLevelType w:val="hybridMultilevel"/>
    <w:tmpl w:val="674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01859"/>
    <w:multiLevelType w:val="multilevel"/>
    <w:tmpl w:val="A50683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3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067A"/>
    <w:rsid w:val="00016E3B"/>
    <w:rsid w:val="0004552C"/>
    <w:rsid w:val="00076D7C"/>
    <w:rsid w:val="000918C8"/>
    <w:rsid w:val="000934C3"/>
    <w:rsid w:val="00097E92"/>
    <w:rsid w:val="000A59C0"/>
    <w:rsid w:val="000A78C6"/>
    <w:rsid w:val="000E4838"/>
    <w:rsid w:val="000E4F3D"/>
    <w:rsid w:val="000E5974"/>
    <w:rsid w:val="000F68BC"/>
    <w:rsid w:val="00112E24"/>
    <w:rsid w:val="00121EE7"/>
    <w:rsid w:val="001446B0"/>
    <w:rsid w:val="00144CEB"/>
    <w:rsid w:val="00144DAA"/>
    <w:rsid w:val="00145D66"/>
    <w:rsid w:val="00155AAA"/>
    <w:rsid w:val="00164F82"/>
    <w:rsid w:val="00170EA4"/>
    <w:rsid w:val="00181460"/>
    <w:rsid w:val="00181A7C"/>
    <w:rsid w:val="00181F44"/>
    <w:rsid w:val="001924AB"/>
    <w:rsid w:val="001A5FB7"/>
    <w:rsid w:val="001B053D"/>
    <w:rsid w:val="001B5E62"/>
    <w:rsid w:val="001C022C"/>
    <w:rsid w:val="001E493B"/>
    <w:rsid w:val="001E77AE"/>
    <w:rsid w:val="001F0084"/>
    <w:rsid w:val="001F5B79"/>
    <w:rsid w:val="00201159"/>
    <w:rsid w:val="00215C57"/>
    <w:rsid w:val="00222606"/>
    <w:rsid w:val="0023509A"/>
    <w:rsid w:val="00236DDD"/>
    <w:rsid w:val="00250D66"/>
    <w:rsid w:val="002550AA"/>
    <w:rsid w:val="00274553"/>
    <w:rsid w:val="00276C59"/>
    <w:rsid w:val="0029482E"/>
    <w:rsid w:val="002972BB"/>
    <w:rsid w:val="002A36F9"/>
    <w:rsid w:val="002A45AF"/>
    <w:rsid w:val="002B423D"/>
    <w:rsid w:val="002B68E0"/>
    <w:rsid w:val="002C0A2F"/>
    <w:rsid w:val="002E6D2B"/>
    <w:rsid w:val="002E6E4A"/>
    <w:rsid w:val="002E770C"/>
    <w:rsid w:val="002F0BD0"/>
    <w:rsid w:val="002F5324"/>
    <w:rsid w:val="00302A48"/>
    <w:rsid w:val="00311954"/>
    <w:rsid w:val="00324DD5"/>
    <w:rsid w:val="00327E07"/>
    <w:rsid w:val="00356FBD"/>
    <w:rsid w:val="00364EC3"/>
    <w:rsid w:val="00375966"/>
    <w:rsid w:val="00377656"/>
    <w:rsid w:val="003859B6"/>
    <w:rsid w:val="00390558"/>
    <w:rsid w:val="003B3204"/>
    <w:rsid w:val="003C30FE"/>
    <w:rsid w:val="003C75DC"/>
    <w:rsid w:val="003D084C"/>
    <w:rsid w:val="003D3471"/>
    <w:rsid w:val="003E54F5"/>
    <w:rsid w:val="004146F5"/>
    <w:rsid w:val="00431F48"/>
    <w:rsid w:val="00447034"/>
    <w:rsid w:val="00452825"/>
    <w:rsid w:val="00456628"/>
    <w:rsid w:val="00463559"/>
    <w:rsid w:val="00465C8C"/>
    <w:rsid w:val="004953EE"/>
    <w:rsid w:val="004A0B05"/>
    <w:rsid w:val="004A6F32"/>
    <w:rsid w:val="004C5975"/>
    <w:rsid w:val="004C5FAD"/>
    <w:rsid w:val="004F04EC"/>
    <w:rsid w:val="004F7813"/>
    <w:rsid w:val="005056AF"/>
    <w:rsid w:val="00510EF8"/>
    <w:rsid w:val="00510F3A"/>
    <w:rsid w:val="0051584E"/>
    <w:rsid w:val="005176BE"/>
    <w:rsid w:val="00517BCE"/>
    <w:rsid w:val="00525D15"/>
    <w:rsid w:val="005268D5"/>
    <w:rsid w:val="0054093E"/>
    <w:rsid w:val="00556AF6"/>
    <w:rsid w:val="0057021F"/>
    <w:rsid w:val="00583917"/>
    <w:rsid w:val="0058443D"/>
    <w:rsid w:val="00590EA3"/>
    <w:rsid w:val="005B068E"/>
    <w:rsid w:val="005D02FD"/>
    <w:rsid w:val="005D26A6"/>
    <w:rsid w:val="005D71E6"/>
    <w:rsid w:val="005E5965"/>
    <w:rsid w:val="005E7EBD"/>
    <w:rsid w:val="005F55ED"/>
    <w:rsid w:val="00644FD1"/>
    <w:rsid w:val="0065323B"/>
    <w:rsid w:val="00660873"/>
    <w:rsid w:val="0067115E"/>
    <w:rsid w:val="006963D1"/>
    <w:rsid w:val="0069709F"/>
    <w:rsid w:val="006A61B5"/>
    <w:rsid w:val="006D65B5"/>
    <w:rsid w:val="006D7DA5"/>
    <w:rsid w:val="006F1321"/>
    <w:rsid w:val="006F1D2F"/>
    <w:rsid w:val="00705CF2"/>
    <w:rsid w:val="00712593"/>
    <w:rsid w:val="0073238F"/>
    <w:rsid w:val="00734695"/>
    <w:rsid w:val="00741559"/>
    <w:rsid w:val="00774B85"/>
    <w:rsid w:val="00784567"/>
    <w:rsid w:val="007A7A8F"/>
    <w:rsid w:val="007B6D5F"/>
    <w:rsid w:val="007D76A5"/>
    <w:rsid w:val="007E13E1"/>
    <w:rsid w:val="007E3C0A"/>
    <w:rsid w:val="007F081B"/>
    <w:rsid w:val="0081448C"/>
    <w:rsid w:val="008317FA"/>
    <w:rsid w:val="00841EDC"/>
    <w:rsid w:val="008434B9"/>
    <w:rsid w:val="008517F7"/>
    <w:rsid w:val="0085251B"/>
    <w:rsid w:val="00857A19"/>
    <w:rsid w:val="00872803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1487"/>
    <w:rsid w:val="008E7EC4"/>
    <w:rsid w:val="008F6A57"/>
    <w:rsid w:val="008F781B"/>
    <w:rsid w:val="009148EC"/>
    <w:rsid w:val="009216C8"/>
    <w:rsid w:val="00927C72"/>
    <w:rsid w:val="00930B72"/>
    <w:rsid w:val="0093339C"/>
    <w:rsid w:val="0093650D"/>
    <w:rsid w:val="0093726A"/>
    <w:rsid w:val="009417A7"/>
    <w:rsid w:val="009427BE"/>
    <w:rsid w:val="00946F5D"/>
    <w:rsid w:val="00947F2A"/>
    <w:rsid w:val="00957624"/>
    <w:rsid w:val="009604C9"/>
    <w:rsid w:val="00983ADB"/>
    <w:rsid w:val="009917A8"/>
    <w:rsid w:val="009A10C7"/>
    <w:rsid w:val="009A4705"/>
    <w:rsid w:val="009B002B"/>
    <w:rsid w:val="009B1AC6"/>
    <w:rsid w:val="009B5CD5"/>
    <w:rsid w:val="009D5474"/>
    <w:rsid w:val="009E3E53"/>
    <w:rsid w:val="009F5EA7"/>
    <w:rsid w:val="009F7910"/>
    <w:rsid w:val="00A02791"/>
    <w:rsid w:val="00A03A5D"/>
    <w:rsid w:val="00A079A5"/>
    <w:rsid w:val="00A14FA2"/>
    <w:rsid w:val="00A170D5"/>
    <w:rsid w:val="00A20F0F"/>
    <w:rsid w:val="00A25605"/>
    <w:rsid w:val="00A262E1"/>
    <w:rsid w:val="00A27DC3"/>
    <w:rsid w:val="00A8163A"/>
    <w:rsid w:val="00A84FF1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920FC"/>
    <w:rsid w:val="00B94117"/>
    <w:rsid w:val="00BA6C77"/>
    <w:rsid w:val="00BA7CAD"/>
    <w:rsid w:val="00BB119B"/>
    <w:rsid w:val="00BB11F4"/>
    <w:rsid w:val="00BC15FA"/>
    <w:rsid w:val="00BC2655"/>
    <w:rsid w:val="00BD18FA"/>
    <w:rsid w:val="00BD3C34"/>
    <w:rsid w:val="00BD515E"/>
    <w:rsid w:val="00BD75AD"/>
    <w:rsid w:val="00C17222"/>
    <w:rsid w:val="00C24241"/>
    <w:rsid w:val="00C3143B"/>
    <w:rsid w:val="00C32124"/>
    <w:rsid w:val="00C40CEA"/>
    <w:rsid w:val="00C42C34"/>
    <w:rsid w:val="00C602D5"/>
    <w:rsid w:val="00C86B46"/>
    <w:rsid w:val="00CB0E73"/>
    <w:rsid w:val="00CB22AA"/>
    <w:rsid w:val="00CB34F1"/>
    <w:rsid w:val="00D13ACC"/>
    <w:rsid w:val="00D22E74"/>
    <w:rsid w:val="00D2454B"/>
    <w:rsid w:val="00D27B51"/>
    <w:rsid w:val="00D3536B"/>
    <w:rsid w:val="00D40811"/>
    <w:rsid w:val="00D54391"/>
    <w:rsid w:val="00D66363"/>
    <w:rsid w:val="00D773CE"/>
    <w:rsid w:val="00D779C0"/>
    <w:rsid w:val="00D953D0"/>
    <w:rsid w:val="00DA2848"/>
    <w:rsid w:val="00DA3077"/>
    <w:rsid w:val="00DB605A"/>
    <w:rsid w:val="00DC0683"/>
    <w:rsid w:val="00DD110F"/>
    <w:rsid w:val="00DE1114"/>
    <w:rsid w:val="00E00BC0"/>
    <w:rsid w:val="00E32D18"/>
    <w:rsid w:val="00E359ED"/>
    <w:rsid w:val="00E46B53"/>
    <w:rsid w:val="00E661DA"/>
    <w:rsid w:val="00E667E4"/>
    <w:rsid w:val="00E769B7"/>
    <w:rsid w:val="00EA2795"/>
    <w:rsid w:val="00EA47D1"/>
    <w:rsid w:val="00EB24FC"/>
    <w:rsid w:val="00EB6881"/>
    <w:rsid w:val="00EB73A2"/>
    <w:rsid w:val="00EC5C9A"/>
    <w:rsid w:val="00EF6706"/>
    <w:rsid w:val="00F10C1C"/>
    <w:rsid w:val="00F11F8C"/>
    <w:rsid w:val="00F12B74"/>
    <w:rsid w:val="00F17125"/>
    <w:rsid w:val="00F27317"/>
    <w:rsid w:val="00F32357"/>
    <w:rsid w:val="00F34763"/>
    <w:rsid w:val="00F36E78"/>
    <w:rsid w:val="00F371A2"/>
    <w:rsid w:val="00F46DF9"/>
    <w:rsid w:val="00F523F7"/>
    <w:rsid w:val="00F54B4C"/>
    <w:rsid w:val="00F574B6"/>
    <w:rsid w:val="00F57CA9"/>
    <w:rsid w:val="00F75F9A"/>
    <w:rsid w:val="00F773A8"/>
    <w:rsid w:val="00F8019F"/>
    <w:rsid w:val="00F837A3"/>
    <w:rsid w:val="00F86621"/>
    <w:rsid w:val="00F97BE1"/>
    <w:rsid w:val="00FC7490"/>
    <w:rsid w:val="00FE63D3"/>
    <w:rsid w:val="00FF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lof.southworksinc.com/selfmanagement/stories?search=is%3Avisible+and+label%3Aiteracion_3+and+label%3Atarea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olof.southworksinc.com/selfmanagement/stories?search=is%3Avisible+and+label%3Auat+and+label%3Aiteracion_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6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is%3Avisible+and+label%3Aiteracion_3+and+label%3Auser_stor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olof.southworksinc.com/selfmanagement/stories?search=is%3Avisible+and+label%3Ab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chart" Target="charts/chart1.xml"/><Relationship Id="rId22" Type="http://schemas.openxmlformats.org/officeDocument/2006/relationships/hyperlink" Target="https://spreadsheets.google.com/ccc?key=0AoCbqKUYAsRjdE9tT3o4RWdwV1ZfandwT2ZxalN2dH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BurndownChart.201011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Copia%20de%20QC.2010102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Taller%20de%20desarrollo%20II\meetings\helpers\Costos.20101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11"/>
  <c:chart>
    <c:autoTitleDeleted val="1"/>
    <c:plotArea>
      <c:layout/>
      <c:lineChart>
        <c:grouping val="standard"/>
        <c:ser>
          <c:idx val="0"/>
          <c:order val="0"/>
          <c:tx>
            <c:strRef>
              <c:f>'Burndown Chart'!$B$1</c:f>
              <c:strCache>
                <c:ptCount val="1"/>
                <c:pt idx="0">
                  <c:v>Puntos</c:v>
                </c:pt>
              </c:strCache>
            </c:strRef>
          </c:tx>
          <c:cat>
            <c:numRef>
              <c:f>'Burndown Chart'!$A$2:$A$16</c:f>
              <c:numCache>
                <c:formatCode>dd/mm/yyyy</c:formatCode>
                <c:ptCount val="15"/>
                <c:pt idx="0">
                  <c:v>40469</c:v>
                </c:pt>
                <c:pt idx="1">
                  <c:v>40470</c:v>
                </c:pt>
                <c:pt idx="2">
                  <c:v>40471</c:v>
                </c:pt>
                <c:pt idx="3">
                  <c:v>40472</c:v>
                </c:pt>
                <c:pt idx="4">
                  <c:v>40473</c:v>
                </c:pt>
                <c:pt idx="5">
                  <c:v>40474</c:v>
                </c:pt>
                <c:pt idx="6">
                  <c:v>40475</c:v>
                </c:pt>
                <c:pt idx="7">
                  <c:v>40476</c:v>
                </c:pt>
                <c:pt idx="8">
                  <c:v>40477</c:v>
                </c:pt>
                <c:pt idx="9">
                  <c:v>40478</c:v>
                </c:pt>
                <c:pt idx="10">
                  <c:v>40479</c:v>
                </c:pt>
                <c:pt idx="11">
                  <c:v>40480</c:v>
                </c:pt>
                <c:pt idx="12">
                  <c:v>40481</c:v>
                </c:pt>
                <c:pt idx="13">
                  <c:v>40482</c:v>
                </c:pt>
                <c:pt idx="14">
                  <c:v>40483</c:v>
                </c:pt>
              </c:numCache>
            </c:numRef>
          </c:cat>
          <c:val>
            <c:numRef>
              <c:f>'Burndown Chart'!$B$2:$B$16</c:f>
              <c:numCache>
                <c:formatCode>General</c:formatCode>
                <c:ptCount val="15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18</c:v>
                </c:pt>
                <c:pt idx="4">
                  <c:v>18</c:v>
                </c:pt>
                <c:pt idx="5">
                  <c:v>17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13</c:v>
                </c:pt>
                <c:pt idx="10">
                  <c:v>13</c:v>
                </c:pt>
                <c:pt idx="11">
                  <c:v>12</c:v>
                </c:pt>
                <c:pt idx="12">
                  <c:v>9</c:v>
                </c:pt>
                <c:pt idx="13">
                  <c:v>5</c:v>
                </c:pt>
                <c:pt idx="14">
                  <c:v>0</c:v>
                </c:pt>
              </c:numCache>
            </c:numRef>
          </c:val>
        </c:ser>
        <c:marker val="1"/>
        <c:axId val="85492864"/>
        <c:axId val="86979328"/>
      </c:lineChart>
      <c:dateAx>
        <c:axId val="85492864"/>
        <c:scaling>
          <c:orientation val="minMax"/>
        </c:scaling>
        <c:axPos val="b"/>
        <c:numFmt formatCode="dd/mm/yyyy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6979328"/>
        <c:crosses val="autoZero"/>
        <c:auto val="1"/>
        <c:lblOffset val="100"/>
      </c:dateAx>
      <c:valAx>
        <c:axId val="86979328"/>
        <c:scaling>
          <c:orientation val="minMax"/>
          <c:max val="2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s-ES"/>
                  <a:t>Puntos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549286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autoTitleDeleted val="1"/>
    <c:plotArea>
      <c:layout/>
      <c:lineChart>
        <c:grouping val="standard"/>
        <c:ser>
          <c:idx val="0"/>
          <c:order val="0"/>
          <c:tx>
            <c:strRef>
              <c:f>'Cobertura de la Prueba'!$C$2</c:f>
              <c:strCache>
                <c:ptCount val="1"/>
                <c:pt idx="0">
                  <c:v>Planificadas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Prueba'!$C$3:$C$13</c:f>
              <c:numCache>
                <c:formatCode>General</c:formatCode>
                <c:ptCount val="11"/>
                <c:pt idx="0">
                  <c:v>0</c:v>
                </c:pt>
                <c:pt idx="1">
                  <c:v>17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val>
        </c:ser>
        <c:ser>
          <c:idx val="1"/>
          <c:order val="1"/>
          <c:tx>
            <c:strRef>
              <c:f>'Cobertura de la Prueba'!$D$2</c:f>
              <c:strCache>
                <c:ptCount val="1"/>
                <c:pt idx="0">
                  <c:v>Disponibles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Prueba'!$D$3:$D$13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ser>
          <c:idx val="2"/>
          <c:order val="2"/>
          <c:tx>
            <c:strRef>
              <c:f>'Cobertura de la Prueba'!$E$2</c:f>
              <c:strCache>
                <c:ptCount val="1"/>
                <c:pt idx="0">
                  <c:v>Ejecutadas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Prueba'!$E$3:$E$13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9</c:v>
                </c:pt>
                <c:pt idx="3">
                  <c:v>16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ser>
          <c:idx val="3"/>
          <c:order val="3"/>
          <c:tx>
            <c:strRef>
              <c:f>'Cobertura de la Prueba'!$F$2</c:f>
              <c:strCache>
                <c:ptCount val="1"/>
                <c:pt idx="0">
                  <c:v>Ejecutadas OK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Prueba'!$F$3:$F$13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15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marker val="1"/>
        <c:axId val="50918144"/>
        <c:axId val="50920064"/>
      </c:lineChart>
      <c:catAx>
        <c:axId val="50918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Semana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50920064"/>
        <c:crosses val="autoZero"/>
        <c:auto val="1"/>
        <c:lblAlgn val="ctr"/>
        <c:lblOffset val="100"/>
      </c:catAx>
      <c:valAx>
        <c:axId val="509200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UATs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50918144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lang="en-US"/>
            </a:pPr>
            <a:endParaRPr lang="es-ES_tradnl"/>
          </a:p>
        </c:txPr>
      </c:dTable>
    </c:plotArea>
    <c:legend>
      <c:legendPos val="r"/>
      <c:txPr>
        <a:bodyPr/>
        <a:lstStyle/>
        <a:p>
          <a:pPr>
            <a:defRPr lang="en-US"/>
          </a:pPr>
          <a:endParaRPr lang="es-ES_tradnl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autoTitleDeleted val="1"/>
    <c:plotArea>
      <c:layout/>
      <c:lineChart>
        <c:grouping val="standard"/>
        <c:ser>
          <c:idx val="0"/>
          <c:order val="0"/>
          <c:tx>
            <c:strRef>
              <c:f>'Cobertura de la Prueba'!$B$2</c:f>
              <c:strCache>
                <c:ptCount val="1"/>
                <c:pt idx="0">
                  <c:v>Hs Planificadas Totales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Prueba'!$B$3:$B$7</c:f>
              <c:numCache>
                <c:formatCode>General</c:formatCode>
                <c:ptCount val="5"/>
                <c:pt idx="0">
                  <c:v>72</c:v>
                </c:pt>
                <c:pt idx="1">
                  <c:v>148</c:v>
                </c:pt>
                <c:pt idx="2">
                  <c:v>222</c:v>
                </c:pt>
                <c:pt idx="3">
                  <c:v>296</c:v>
                </c:pt>
                <c:pt idx="4">
                  <c:v>370</c:v>
                </c:pt>
              </c:numCache>
            </c:numRef>
          </c:val>
        </c:ser>
        <c:ser>
          <c:idx val="1"/>
          <c:order val="1"/>
          <c:tx>
            <c:strRef>
              <c:f>'Cobertura de la Prueba'!$C$2</c:f>
              <c:strCache>
                <c:ptCount val="1"/>
                <c:pt idx="0">
                  <c:v>Hs Planificadas Completadas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Prueba'!$C$3:$C$7</c:f>
              <c:numCache>
                <c:formatCode>General</c:formatCode>
                <c:ptCount val="5"/>
                <c:pt idx="0">
                  <c:v>72</c:v>
                </c:pt>
                <c:pt idx="1">
                  <c:v>144</c:v>
                </c:pt>
              </c:numCache>
            </c:numRef>
          </c:val>
        </c:ser>
        <c:ser>
          <c:idx val="2"/>
          <c:order val="2"/>
          <c:tx>
            <c:strRef>
              <c:f>'Cobertura de la Prueba'!$D$2</c:f>
              <c:strCache>
                <c:ptCount val="1"/>
                <c:pt idx="0">
                  <c:v>Hs Reales Utilizadas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Prueba'!$D$3:$D$7</c:f>
              <c:numCache>
                <c:formatCode>General</c:formatCode>
                <c:ptCount val="5"/>
                <c:pt idx="0">
                  <c:v>73</c:v>
                </c:pt>
                <c:pt idx="1">
                  <c:v>152</c:v>
                </c:pt>
              </c:numCache>
            </c:numRef>
          </c:val>
        </c:ser>
        <c:marker val="1"/>
        <c:axId val="50971392"/>
        <c:axId val="50973312"/>
      </c:lineChart>
      <c:catAx>
        <c:axId val="50971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Sprint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50973312"/>
        <c:crosses val="autoZero"/>
        <c:auto val="1"/>
        <c:lblAlgn val="ctr"/>
        <c:lblOffset val="100"/>
      </c:catAx>
      <c:valAx>
        <c:axId val="509733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Horas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50971392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lang="en-US"/>
            </a:pPr>
            <a:endParaRPr lang="es-ES_tradnl"/>
          </a:p>
        </c:txPr>
      </c:dTable>
    </c:plotArea>
    <c:legend>
      <c:legendPos val="r"/>
      <c:txPr>
        <a:bodyPr/>
        <a:lstStyle/>
        <a:p>
          <a:pPr>
            <a:defRPr lang="en-US"/>
          </a:pPr>
          <a:endParaRPr lang="es-ES_tradnl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2BD98-E866-456A-AD19-C0733AA8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591</TotalTime>
  <Pages>8</Pages>
  <Words>1242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WinuE</cp:lastModifiedBy>
  <cp:revision>123</cp:revision>
  <cp:lastPrinted>2010-09-13T03:32:00Z</cp:lastPrinted>
  <dcterms:created xsi:type="dcterms:W3CDTF">2010-03-30T11:49:00Z</dcterms:created>
  <dcterms:modified xsi:type="dcterms:W3CDTF">2010-11-01T04:21:00Z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