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8517F7">
        <w:rPr>
          <w:lang w:val="es-AR"/>
        </w:rPr>
        <w:t>1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8517F7">
        <w:rPr>
          <w:lang w:val="es-AR"/>
        </w:rPr>
        <w:t>13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D13ACC">
        <w:rPr>
          <w:lang w:val="es-AR"/>
        </w:rPr>
        <w:t>0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Pr="005D02FD">
        <w:rPr>
          <w:lang w:val="es-AR"/>
        </w:rPr>
        <w:t xml:space="preserve">nálisis de </w:t>
      </w:r>
      <w:r>
        <w:rPr>
          <w:lang w:val="es-AR"/>
        </w:rPr>
        <w:t>r</w:t>
      </w:r>
      <w:r w:rsidRPr="005D02FD">
        <w:rPr>
          <w:lang w:val="es-AR"/>
        </w:rPr>
        <w:t>iegos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Product Backlog completo.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Template del </w:t>
      </w:r>
      <w:r>
        <w:rPr>
          <w:lang w:val="es-AR"/>
        </w:rPr>
        <w:t xml:space="preserve">reporte </w:t>
      </w:r>
      <w:r w:rsidRPr="005D02FD">
        <w:rPr>
          <w:lang w:val="es-AR"/>
        </w:rPr>
        <w:t>de avance.</w:t>
      </w:r>
    </w:p>
    <w:p w:rsidR="005D02FD" w:rsidRPr="005D02FD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Template de la minuta de reunión.</w:t>
      </w:r>
    </w:p>
    <w:p w:rsidR="00E667E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 xml:space="preserve">Primera estimación </w:t>
      </w:r>
      <w:r w:rsidR="00E667E4">
        <w:rPr>
          <w:lang w:val="es-AR"/>
        </w:rPr>
        <w:t>del alcance de todo el proyecto.</w:t>
      </w:r>
    </w:p>
    <w:p w:rsidR="005D02FD" w:rsidRPr="005D02FD" w:rsidRDefault="00E667E4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Priorizar las User Stories y a</w:t>
      </w:r>
      <w:r w:rsidR="005D02FD" w:rsidRPr="005D02FD">
        <w:rPr>
          <w:lang w:val="es-AR"/>
        </w:rPr>
        <w:t>rma</w:t>
      </w:r>
      <w:r>
        <w:rPr>
          <w:lang w:val="es-AR"/>
        </w:rPr>
        <w:t>r</w:t>
      </w:r>
      <w:r w:rsidR="005D02FD" w:rsidRPr="005D02FD">
        <w:rPr>
          <w:lang w:val="es-AR"/>
        </w:rPr>
        <w:t xml:space="preserve"> e</w:t>
      </w:r>
      <w:r>
        <w:rPr>
          <w:lang w:val="es-AR"/>
        </w:rPr>
        <w:t>l</w:t>
      </w:r>
      <w:r w:rsidR="005D02FD" w:rsidRPr="005D02FD">
        <w:rPr>
          <w:lang w:val="es-AR"/>
        </w:rPr>
        <w:t xml:space="preserve"> </w:t>
      </w:r>
      <w:r>
        <w:rPr>
          <w:lang w:val="es-AR"/>
        </w:rPr>
        <w:t>Sprint Backlog (validar con el cliente)</w:t>
      </w:r>
      <w:r w:rsidR="005D02FD" w:rsidRPr="005D02FD">
        <w:rPr>
          <w:lang w:val="es-AR"/>
        </w:rPr>
        <w:t>.</w:t>
      </w:r>
    </w:p>
    <w:p w:rsidR="00B705C4" w:rsidRDefault="005D02FD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5D02FD">
        <w:rPr>
          <w:lang w:val="es-AR"/>
        </w:rPr>
        <w:t>Setup general del ambi</w:t>
      </w:r>
      <w:r w:rsidR="00005904">
        <w:rPr>
          <w:lang w:val="es-AR"/>
        </w:rPr>
        <w:t>ente</w:t>
      </w:r>
      <w:r w:rsidRPr="005D02FD">
        <w:rPr>
          <w:lang w:val="es-AR"/>
        </w:rPr>
        <w:t xml:space="preserve"> de desarrollo.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B01B95" w:rsidRPr="00E769B7" w:rsidRDefault="009427BE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¿Cuáles son las 15 métricas que vamos a tener que implementar?</w:t>
      </w: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r w:rsidRPr="008517F7">
        <w:t>Backlog</w:t>
      </w:r>
    </w:p>
    <w:p w:rsidR="00B01B95" w:rsidRPr="009417A7" w:rsidRDefault="00B01B95" w:rsidP="001924AB">
      <w:pPr>
        <w:spacing w:after="0" w:line="240" w:lineRule="auto"/>
      </w:pPr>
      <w:r w:rsidRPr="009417A7">
        <w:t>[</w:t>
      </w:r>
      <w:r w:rsidR="001924AB" w:rsidRPr="009417A7">
        <w:t>Pegar aquí el Sprint Backlog</w:t>
      </w:r>
      <w:r w:rsidRPr="009417A7">
        <w:t>]</w:t>
      </w:r>
      <w:r w:rsidRPr="009417A7">
        <w:tab/>
      </w:r>
    </w:p>
    <w:p w:rsidR="00B01B95" w:rsidRPr="00E769B7" w:rsidRDefault="00B01B95" w:rsidP="00CB22AA">
      <w:pPr>
        <w:spacing w:after="0" w:line="240" w:lineRule="auto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r w:rsidRPr="008517F7"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A262E1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N / A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1924AB" w:rsidRDefault="001924AB" w:rsidP="001924AB">
      <w:pPr>
        <w:spacing w:after="0" w:line="240" w:lineRule="auto"/>
        <w:rPr>
          <w:sz w:val="20"/>
          <w:lang w:val="es-AR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p w:rsidR="005268D5" w:rsidRPr="001924AB" w:rsidRDefault="001924AB" w:rsidP="001924AB">
      <w:pPr>
        <w:spacing w:after="0" w:line="240" w:lineRule="auto"/>
        <w:rPr>
          <w:lang w:val="es-AR"/>
        </w:rPr>
      </w:pPr>
      <w:r>
        <w:rPr>
          <w:lang w:val="es-AR"/>
        </w:rPr>
        <w:t>[Pegar aquí la Planilla de Riesgos]</w:t>
      </w:r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0F68BC" w:rsidP="00AA232D">
      <w:pPr>
        <w:spacing w:after="0" w:line="240" w:lineRule="auto"/>
        <w:rPr>
          <w:lang w:val="es-AR"/>
        </w:rPr>
      </w:pPr>
      <w:r w:rsidRPr="000F68BC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EA2795">
      <w:headerReference w:type="default" r:id="rId8"/>
      <w:footerReference w:type="default" r:id="rId9"/>
      <w:type w:val="continuous"/>
      <w:pgSz w:w="12240" w:h="15840" w:code="1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124" w:rsidRDefault="00C32124">
      <w:r>
        <w:separator/>
      </w:r>
    </w:p>
  </w:endnote>
  <w:endnote w:type="continuationSeparator" w:id="0">
    <w:p w:rsidR="00C32124" w:rsidRDefault="00C32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06" w:rsidRDefault="000F68BC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2972BB" w:rsidRPr="002972BB" w:rsidRDefault="000F68BC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2972BB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2972BB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005904">
          <w:rPr>
            <w:noProof/>
            <w:sz w:val="20"/>
            <w:lang w:val="es-AR"/>
          </w:rPr>
          <w:t>1</w:t>
        </w:r>
        <w:r w:rsidRPr="002972BB">
          <w:rPr>
            <w:sz w:val="20"/>
            <w:lang w:val="es-AR"/>
          </w:rPr>
          <w:fldChar w:fldCharType="end"/>
        </w:r>
        <w:r w:rsidR="002972BB" w:rsidRPr="002972BB">
          <w:rPr>
            <w:sz w:val="20"/>
          </w:rPr>
          <w:t xml:space="preserve"> </w:t>
        </w:r>
      </w:sdtContent>
    </w:sdt>
  </w:p>
  <w:p w:rsidR="002972BB" w:rsidRDefault="002972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124" w:rsidRDefault="00C32124">
      <w:r>
        <w:separator/>
      </w:r>
    </w:p>
  </w:footnote>
  <w:footnote w:type="continuationSeparator" w:id="0">
    <w:p w:rsidR="00C32124" w:rsidRDefault="00C321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5EE" w:rsidRPr="001236C5" w:rsidRDefault="008A35EE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AR" w:eastAsia="es-AR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AR" w:eastAsia="es-AR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8A35EE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5D26A6" w:rsidRDefault="008A35EE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2972BB" w:rsidRPr="008A35EE" w:rsidRDefault="000F68BC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10EF8"/>
    <w:rsid w:val="00005904"/>
    <w:rsid w:val="000A59C0"/>
    <w:rsid w:val="000A78C6"/>
    <w:rsid w:val="000E4F3D"/>
    <w:rsid w:val="000E5974"/>
    <w:rsid w:val="000F68BC"/>
    <w:rsid w:val="00112E24"/>
    <w:rsid w:val="00121EE7"/>
    <w:rsid w:val="001446B0"/>
    <w:rsid w:val="00144CEB"/>
    <w:rsid w:val="00181460"/>
    <w:rsid w:val="001924AB"/>
    <w:rsid w:val="001B053D"/>
    <w:rsid w:val="001E493B"/>
    <w:rsid w:val="001E77AE"/>
    <w:rsid w:val="001F0084"/>
    <w:rsid w:val="00222606"/>
    <w:rsid w:val="00236DDD"/>
    <w:rsid w:val="002550AA"/>
    <w:rsid w:val="002972BB"/>
    <w:rsid w:val="002A45AF"/>
    <w:rsid w:val="002B423D"/>
    <w:rsid w:val="002B68E0"/>
    <w:rsid w:val="002C0A2F"/>
    <w:rsid w:val="002E770C"/>
    <w:rsid w:val="00302A48"/>
    <w:rsid w:val="00375966"/>
    <w:rsid w:val="00377656"/>
    <w:rsid w:val="003B3204"/>
    <w:rsid w:val="003D3471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68D5"/>
    <w:rsid w:val="0054093E"/>
    <w:rsid w:val="00583917"/>
    <w:rsid w:val="0058443D"/>
    <w:rsid w:val="00590EA3"/>
    <w:rsid w:val="005B068E"/>
    <w:rsid w:val="005D02FD"/>
    <w:rsid w:val="005D26A6"/>
    <w:rsid w:val="005E7EBD"/>
    <w:rsid w:val="005F55ED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C6A84"/>
    <w:rsid w:val="008E7EC4"/>
    <w:rsid w:val="008F6A57"/>
    <w:rsid w:val="00930B72"/>
    <w:rsid w:val="0093339C"/>
    <w:rsid w:val="009417A7"/>
    <w:rsid w:val="009427BE"/>
    <w:rsid w:val="009604C9"/>
    <w:rsid w:val="00983ADB"/>
    <w:rsid w:val="009A10C7"/>
    <w:rsid w:val="009B002B"/>
    <w:rsid w:val="009B1AC6"/>
    <w:rsid w:val="009B5CD5"/>
    <w:rsid w:val="009E3E53"/>
    <w:rsid w:val="009F7910"/>
    <w:rsid w:val="00A02791"/>
    <w:rsid w:val="00A079A5"/>
    <w:rsid w:val="00A20F0F"/>
    <w:rsid w:val="00A25605"/>
    <w:rsid w:val="00A262E1"/>
    <w:rsid w:val="00A8163A"/>
    <w:rsid w:val="00AA232D"/>
    <w:rsid w:val="00AA75D0"/>
    <w:rsid w:val="00AC0412"/>
    <w:rsid w:val="00AF5319"/>
    <w:rsid w:val="00B01B95"/>
    <w:rsid w:val="00B02404"/>
    <w:rsid w:val="00B705C4"/>
    <w:rsid w:val="00BB119B"/>
    <w:rsid w:val="00BB11F4"/>
    <w:rsid w:val="00BC15FA"/>
    <w:rsid w:val="00BD515E"/>
    <w:rsid w:val="00BD75AD"/>
    <w:rsid w:val="00C32124"/>
    <w:rsid w:val="00C602D5"/>
    <w:rsid w:val="00C86B46"/>
    <w:rsid w:val="00CB0E73"/>
    <w:rsid w:val="00CB22AA"/>
    <w:rsid w:val="00D13ACC"/>
    <w:rsid w:val="00D22E74"/>
    <w:rsid w:val="00D40811"/>
    <w:rsid w:val="00DA2848"/>
    <w:rsid w:val="00DC0683"/>
    <w:rsid w:val="00E32D18"/>
    <w:rsid w:val="00E359ED"/>
    <w:rsid w:val="00E46B53"/>
    <w:rsid w:val="00E661DA"/>
    <w:rsid w:val="00E667E4"/>
    <w:rsid w:val="00E769B7"/>
    <w:rsid w:val="00EA2795"/>
    <w:rsid w:val="00EB6881"/>
    <w:rsid w:val="00EC5C9A"/>
    <w:rsid w:val="00F10C1C"/>
    <w:rsid w:val="00F12B74"/>
    <w:rsid w:val="00F3235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6EA0B0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6EA0B0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CAF0A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CAF0A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1EC57-CA24-4248-A02E-A335F4A6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135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Mariano Converti</cp:lastModifiedBy>
  <cp:revision>52</cp:revision>
  <cp:lastPrinted>2003-06-02T16:51:00Z</cp:lastPrinted>
  <dcterms:created xsi:type="dcterms:W3CDTF">2010-03-30T11:49:00Z</dcterms:created>
  <dcterms:modified xsi:type="dcterms:W3CDTF">2010-09-12T21:47:00Z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