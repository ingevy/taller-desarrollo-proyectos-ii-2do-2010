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91" w:rsidRDefault="00A02791" w:rsidP="003C258E">
      <w:pPr>
        <w:pStyle w:val="Ttulo1"/>
        <w:spacing w:before="120" w:line="240" w:lineRule="auto"/>
        <w:rPr>
          <w:lang w:val="es-AR"/>
        </w:rPr>
      </w:pPr>
      <w:r w:rsidRPr="00E769B7">
        <w:rPr>
          <w:lang w:val="es-AR"/>
        </w:rPr>
        <w:t>Minuta de Reunión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u w:val="single"/>
          <w:lang w:val="es-AR"/>
        </w:rPr>
      </w:pPr>
      <w:r w:rsidRPr="0054093E">
        <w:rPr>
          <w:lang w:val="es-AR"/>
        </w:rPr>
        <w:t>No</w:t>
      </w:r>
      <w:r w:rsidR="00705CF2">
        <w:rPr>
          <w:lang w:val="es-AR"/>
        </w:rPr>
        <w:t>:</w:t>
      </w:r>
      <w:r w:rsidR="0006503B">
        <w:rPr>
          <w:lang w:val="es-AR"/>
        </w:rPr>
        <w:t xml:space="preserve"> 02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sz w:val="20"/>
          <w:lang w:val="es-AR"/>
        </w:rPr>
      </w:pPr>
      <w:r w:rsidRPr="0054093E">
        <w:rPr>
          <w:lang w:val="es-AR"/>
        </w:rPr>
        <w:t xml:space="preserve">Proyecto: </w:t>
      </w:r>
      <w:r w:rsidR="00F86621" w:rsidRPr="0054093E">
        <w:rPr>
          <w:sz w:val="20"/>
          <w:lang w:val="es-AR"/>
        </w:rPr>
        <w:t>SelfManagement</w:t>
      </w:r>
    </w:p>
    <w:p w:rsidR="000A78C6" w:rsidRPr="0054093E" w:rsidRDefault="008958F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Fecha: </w:t>
      </w:r>
      <w:r w:rsidR="0006503B">
        <w:rPr>
          <w:lang w:val="es-AR"/>
        </w:rPr>
        <w:t>13</w:t>
      </w:r>
      <w:r>
        <w:rPr>
          <w:lang w:val="es-AR"/>
        </w:rPr>
        <w:t>/</w:t>
      </w:r>
      <w:r w:rsidR="00FF74B7">
        <w:rPr>
          <w:lang w:val="es-AR"/>
        </w:rPr>
        <w:t>09</w:t>
      </w:r>
      <w:r>
        <w:rPr>
          <w:lang w:val="es-AR"/>
        </w:rPr>
        <w:t>/</w:t>
      </w:r>
      <w:r w:rsidR="00FF74B7">
        <w:rPr>
          <w:lang w:val="es-AR"/>
        </w:rPr>
        <w:t>2010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54093E">
        <w:rPr>
          <w:lang w:val="es-AR"/>
        </w:rPr>
        <w:t xml:space="preserve">Clasificación: </w:t>
      </w:r>
      <w:r w:rsidR="0006503B">
        <w:rPr>
          <w:lang w:val="es-AR"/>
        </w:rPr>
        <w:t>Reunión formal</w:t>
      </w:r>
    </w:p>
    <w:p w:rsidR="00A02791" w:rsidRDefault="00A02791" w:rsidP="00CB22AA">
      <w:pPr>
        <w:spacing w:after="0" w:line="240" w:lineRule="auto"/>
        <w:rPr>
          <w:sz w:val="20"/>
          <w:lang w:val="es-AR"/>
        </w:rPr>
      </w:pPr>
    </w:p>
    <w:p w:rsidR="00B01B95" w:rsidRPr="00E769B7" w:rsidRDefault="00B01B95" w:rsidP="00502360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Participantes</w:t>
      </w:r>
    </w:p>
    <w:p w:rsidR="000A78C6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Alejandro Molinari </w:t>
      </w:r>
      <w:r w:rsidR="00B705C4">
        <w:rPr>
          <w:lang w:val="es-AR"/>
        </w:rPr>
        <w:t xml:space="preserve">(Cliente </w:t>
      </w:r>
      <w:r w:rsidR="00E46B53">
        <w:rPr>
          <w:lang w:val="es-AR"/>
        </w:rPr>
        <w:t xml:space="preserve">| </w:t>
      </w:r>
      <w:r w:rsidR="00B705C4">
        <w:rPr>
          <w:lang w:val="es-AR"/>
        </w:rPr>
        <w:t xml:space="preserve">Product Owner) </w:t>
      </w:r>
      <w:r>
        <w:rPr>
          <w:lang w:val="es-AR"/>
        </w:rPr>
        <w:t xml:space="preserve">– </w:t>
      </w:r>
      <w:hyperlink r:id="rId8" w:history="1">
        <w:r w:rsidRPr="00515BD5">
          <w:rPr>
            <w:rStyle w:val="Hipervnculo"/>
            <w:lang w:val="es-AR"/>
          </w:rPr>
          <w:t>amolinari@gmail.com</w:t>
        </w:r>
      </w:hyperlink>
    </w:p>
    <w:p w:rsidR="000A78C6" w:rsidRPr="00E02610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B705C4">
        <w:rPr>
          <w:lang w:val="es-AR"/>
        </w:rPr>
        <w:t>Jonathan Levy</w:t>
      </w:r>
      <w:r w:rsidR="000A78C6">
        <w:rPr>
          <w:lang w:val="es-AR"/>
        </w:rPr>
        <w:t xml:space="preserve"> (</w:t>
      </w:r>
      <w:r>
        <w:rPr>
          <w:lang w:val="es-AR"/>
        </w:rPr>
        <w:t>E</w:t>
      </w:r>
      <w:r w:rsidR="000A78C6">
        <w:rPr>
          <w:lang w:val="es-AR"/>
        </w:rPr>
        <w:t xml:space="preserve">quipo de </w:t>
      </w:r>
      <w:r>
        <w:rPr>
          <w:lang w:val="es-AR"/>
        </w:rPr>
        <w:t>T</w:t>
      </w:r>
      <w:r w:rsidR="000A78C6">
        <w:rPr>
          <w:lang w:val="es-AR"/>
        </w:rPr>
        <w:t>rabajo)</w:t>
      </w:r>
      <w:r>
        <w:rPr>
          <w:lang w:val="es-AR"/>
        </w:rPr>
        <w:t xml:space="preserve"> – </w:t>
      </w:r>
      <w:hyperlink r:id="rId9" w:history="1">
        <w:r w:rsidRPr="00F562F8">
          <w:rPr>
            <w:rStyle w:val="Hipervnculo"/>
            <w:lang w:val="es-AR"/>
          </w:rPr>
          <w:t>ingevy@gmail.com</w:t>
        </w:r>
      </w:hyperlink>
    </w:p>
    <w:p w:rsidR="000A78C6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B705C4">
        <w:rPr>
          <w:lang w:val="es-AR"/>
        </w:rPr>
        <w:t>Juan Pablo P</w:t>
      </w:r>
      <w:r w:rsidR="0006503B">
        <w:rPr>
          <w:lang w:val="es-AR"/>
        </w:rPr>
        <w:t>é</w:t>
      </w:r>
      <w:r w:rsidRPr="00B705C4">
        <w:rPr>
          <w:lang w:val="es-AR"/>
        </w:rPr>
        <w:t>rez Perri</w:t>
      </w:r>
      <w:r w:rsidR="000A78C6">
        <w:rPr>
          <w:lang w:val="es-AR"/>
        </w:rPr>
        <w:t xml:space="preserve"> (</w:t>
      </w:r>
      <w:r>
        <w:rPr>
          <w:lang w:val="es-AR"/>
        </w:rPr>
        <w:t>E</w:t>
      </w:r>
      <w:r w:rsidR="000A78C6">
        <w:rPr>
          <w:lang w:val="es-AR"/>
        </w:rPr>
        <w:t xml:space="preserve">quipo de </w:t>
      </w:r>
      <w:r>
        <w:rPr>
          <w:lang w:val="es-AR"/>
        </w:rPr>
        <w:t>T</w:t>
      </w:r>
      <w:r w:rsidR="000A78C6">
        <w:rPr>
          <w:lang w:val="es-AR"/>
        </w:rPr>
        <w:t>rabajo)</w:t>
      </w:r>
      <w:r>
        <w:rPr>
          <w:lang w:val="es-AR"/>
        </w:rPr>
        <w:t xml:space="preserve"> – </w:t>
      </w:r>
      <w:hyperlink r:id="rId10" w:history="1">
        <w:r w:rsidRPr="00F562F8">
          <w:rPr>
            <w:rStyle w:val="Hipervnculo"/>
            <w:lang w:val="es-AR"/>
          </w:rPr>
          <w:t>juanperezperri@gmail.com</w:t>
        </w:r>
      </w:hyperlink>
    </w:p>
    <w:p w:rsidR="00B01B95" w:rsidRDefault="00B705C4" w:rsidP="00CB22AA">
      <w:pPr>
        <w:pStyle w:val="Prrafodelista"/>
        <w:numPr>
          <w:ilvl w:val="0"/>
          <w:numId w:val="8"/>
        </w:numPr>
        <w:tabs>
          <w:tab w:val="left" w:pos="5316"/>
        </w:tabs>
        <w:spacing w:after="0" w:line="240" w:lineRule="auto"/>
        <w:rPr>
          <w:sz w:val="20"/>
          <w:lang w:val="es-AR"/>
        </w:rPr>
      </w:pPr>
      <w:r>
        <w:rPr>
          <w:lang w:val="es-AR"/>
        </w:rPr>
        <w:t>Esteban Lopez</w:t>
      </w:r>
      <w:r w:rsidR="000A78C6" w:rsidRPr="000A78C6">
        <w:rPr>
          <w:lang w:val="es-AR"/>
        </w:rPr>
        <w:t xml:space="preserve"> (</w:t>
      </w:r>
      <w:r>
        <w:rPr>
          <w:lang w:val="es-AR"/>
        </w:rPr>
        <w:t>E</w:t>
      </w:r>
      <w:r w:rsidR="000A78C6" w:rsidRPr="000A78C6">
        <w:rPr>
          <w:lang w:val="es-AR"/>
        </w:rPr>
        <w:t xml:space="preserve">quipo de </w:t>
      </w:r>
      <w:r>
        <w:rPr>
          <w:lang w:val="es-AR"/>
        </w:rPr>
        <w:t>T</w:t>
      </w:r>
      <w:r w:rsidR="000A78C6" w:rsidRPr="000A78C6">
        <w:rPr>
          <w:lang w:val="es-AR"/>
        </w:rPr>
        <w:t>rabajo)</w:t>
      </w:r>
      <w:r>
        <w:rPr>
          <w:lang w:val="es-AR"/>
        </w:rPr>
        <w:t xml:space="preserve"> – </w:t>
      </w:r>
      <w:hyperlink r:id="rId11" w:history="1">
        <w:r w:rsidRPr="00F562F8">
          <w:rPr>
            <w:rStyle w:val="Hipervnculo"/>
            <w:lang w:val="es-AR"/>
          </w:rPr>
          <w:t>estelop@gmail.com</w:t>
        </w:r>
      </w:hyperlink>
    </w:p>
    <w:p w:rsidR="00B705C4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Mariano Converti (Equipo de Trabajo) – </w:t>
      </w:r>
      <w:hyperlink r:id="rId12" w:history="1">
        <w:r w:rsidRPr="00F562F8">
          <w:rPr>
            <w:rStyle w:val="Hipervnculo"/>
            <w:lang w:val="es-AR"/>
          </w:rPr>
          <w:t>mariano.converti@gmail.com</w:t>
        </w:r>
      </w:hyperlink>
    </w:p>
    <w:p w:rsidR="00CB22AA" w:rsidRPr="00502360" w:rsidRDefault="00CB22AA" w:rsidP="00502360">
      <w:pPr>
        <w:spacing w:after="0" w:line="240" w:lineRule="auto"/>
        <w:rPr>
          <w:sz w:val="20"/>
          <w:lang w:val="es-AR"/>
        </w:rPr>
      </w:pPr>
    </w:p>
    <w:p w:rsidR="00B01B95" w:rsidRPr="00E769B7" w:rsidRDefault="00B01B95" w:rsidP="00502360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Objetivos</w:t>
      </w:r>
    </w:p>
    <w:p w:rsidR="00B6098D" w:rsidRDefault="00B6098D" w:rsidP="00B6098D">
      <w:pPr>
        <w:pStyle w:val="ListParagraph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Presentar el </w:t>
      </w:r>
      <w:r w:rsidRPr="007F4EA0">
        <w:rPr>
          <w:lang w:val="es-AR"/>
        </w:rPr>
        <w:t>Product Backlog completo</w:t>
      </w:r>
      <w:r>
        <w:rPr>
          <w:lang w:val="es-AR"/>
        </w:rPr>
        <w:t xml:space="preserve"> con todas las User Stories identificadas y estimadas.</w:t>
      </w:r>
    </w:p>
    <w:p w:rsidR="00B6098D" w:rsidRDefault="00B6098D" w:rsidP="00B6098D">
      <w:pPr>
        <w:pStyle w:val="ListParagraph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Presentar una lista inicial de riesgos.</w:t>
      </w:r>
    </w:p>
    <w:p w:rsidR="00B6098D" w:rsidRDefault="00B6098D" w:rsidP="00B6098D">
      <w:pPr>
        <w:pStyle w:val="ListParagraph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Acordar algunas cuestiones sobre el sistema. Cerrar dudas del equipo de trabajo sobre el mismo.</w:t>
      </w:r>
    </w:p>
    <w:p w:rsidR="00B6098D" w:rsidRDefault="00B6098D" w:rsidP="00B6098D">
      <w:pPr>
        <w:pStyle w:val="ListParagraph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Recibir feedback del ayudante acerca de estos temas.</w:t>
      </w:r>
    </w:p>
    <w:p w:rsidR="00B6098D" w:rsidRPr="00E769B7" w:rsidRDefault="00B6098D" w:rsidP="00B6098D">
      <w:pPr>
        <w:pStyle w:val="ListParagraph"/>
        <w:numPr>
          <w:ilvl w:val="0"/>
          <w:numId w:val="8"/>
        </w:numPr>
        <w:spacing w:after="0" w:line="240" w:lineRule="auto"/>
        <w:rPr>
          <w:lang w:val="es-AR"/>
        </w:rPr>
      </w:pPr>
      <w:r w:rsidRPr="007F4EA0">
        <w:rPr>
          <w:lang w:val="es-AR"/>
        </w:rPr>
        <w:t xml:space="preserve">Acordar con el ayudante un compromiso de trabajo para </w:t>
      </w:r>
      <w:r>
        <w:rPr>
          <w:lang w:val="es-AR"/>
        </w:rPr>
        <w:t>el siguiente sprint (</w:t>
      </w:r>
      <w:r w:rsidRPr="007F4EA0">
        <w:rPr>
          <w:lang w:val="es-AR"/>
        </w:rPr>
        <w:t xml:space="preserve">siguiente </w:t>
      </w:r>
      <w:r>
        <w:rPr>
          <w:lang w:val="es-AR"/>
        </w:rPr>
        <w:t>reunión formal).</w:t>
      </w:r>
    </w:p>
    <w:p w:rsidR="00B01B95" w:rsidRPr="000A78C6" w:rsidRDefault="00B01B95" w:rsidP="00CB22AA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B01B95" w:rsidRPr="00E769B7" w:rsidRDefault="00B01B95" w:rsidP="00502360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Agenda</w:t>
      </w:r>
    </w:p>
    <w:p w:rsidR="00B6098D" w:rsidRDefault="00B6098D" w:rsidP="00B6098D">
      <w:pPr>
        <w:pStyle w:val="ListParagraph"/>
        <w:numPr>
          <w:ilvl w:val="0"/>
          <w:numId w:val="9"/>
        </w:numPr>
        <w:spacing w:after="0" w:line="240" w:lineRule="auto"/>
        <w:rPr>
          <w:lang w:val="es-AR"/>
        </w:rPr>
      </w:pPr>
      <w:r w:rsidRPr="00B6098D">
        <w:rPr>
          <w:lang w:val="es-AR"/>
        </w:rPr>
        <w:t>El equipo de trabajo presentará el Product Backlog y la lista inicial de riesgos.</w:t>
      </w:r>
    </w:p>
    <w:p w:rsidR="00B6098D" w:rsidRDefault="00B6098D" w:rsidP="00B6098D">
      <w:pPr>
        <w:pStyle w:val="ListParagraph"/>
        <w:numPr>
          <w:ilvl w:val="0"/>
          <w:numId w:val="9"/>
        </w:numPr>
        <w:spacing w:after="0" w:line="240" w:lineRule="auto"/>
        <w:rPr>
          <w:lang w:val="es-AR"/>
        </w:rPr>
      </w:pPr>
      <w:r w:rsidRPr="00B6098D">
        <w:rPr>
          <w:lang w:val="es-AR"/>
        </w:rPr>
        <w:t>El ayudante brindará feedback al equipo acerca del contenido de lo presentado.</w:t>
      </w:r>
    </w:p>
    <w:p w:rsidR="00B6098D" w:rsidRDefault="00B6098D" w:rsidP="00B6098D">
      <w:pPr>
        <w:pStyle w:val="ListParagraph"/>
        <w:numPr>
          <w:ilvl w:val="0"/>
          <w:numId w:val="9"/>
        </w:numPr>
        <w:spacing w:after="0" w:line="240" w:lineRule="auto"/>
        <w:rPr>
          <w:lang w:val="es-AR"/>
        </w:rPr>
      </w:pPr>
      <w:r w:rsidRPr="00B6098D">
        <w:rPr>
          <w:lang w:val="es-AR"/>
        </w:rPr>
        <w:t>Se acordarán algunas cuestiones sobre el negocio del proyecto.</w:t>
      </w:r>
    </w:p>
    <w:p w:rsidR="00A02791" w:rsidRPr="00B6098D" w:rsidRDefault="00B6098D" w:rsidP="00B6098D">
      <w:pPr>
        <w:pStyle w:val="ListParagraph"/>
        <w:numPr>
          <w:ilvl w:val="0"/>
          <w:numId w:val="9"/>
        </w:numPr>
        <w:spacing w:after="0" w:line="240" w:lineRule="auto"/>
        <w:rPr>
          <w:lang w:val="es-AR"/>
        </w:rPr>
      </w:pPr>
      <w:r w:rsidRPr="00B6098D">
        <w:rPr>
          <w:lang w:val="es-AR"/>
        </w:rPr>
        <w:t>El ayudante determinará cuál será el contenido de la siguiente entrega del día Lunes 2010-09-27.</w:t>
      </w:r>
    </w:p>
    <w:p w:rsidR="00B01B95" w:rsidRPr="00E769B7" w:rsidRDefault="00B01B95" w:rsidP="00502360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Acuerdos</w:t>
      </w:r>
    </w:p>
    <w:p w:rsidR="00B6098D" w:rsidRDefault="00B6098D" w:rsidP="00B6098D">
      <w:pPr>
        <w:pStyle w:val="Encabezado"/>
        <w:numPr>
          <w:ilvl w:val="0"/>
          <w:numId w:val="8"/>
        </w:numPr>
        <w:tabs>
          <w:tab w:val="clear" w:pos="4419"/>
          <w:tab w:val="clear" w:pos="8838"/>
        </w:tabs>
        <w:spacing w:after="0" w:line="240" w:lineRule="auto"/>
        <w:rPr>
          <w:lang w:val="es-AR"/>
        </w:rPr>
      </w:pPr>
      <w:r>
        <w:rPr>
          <w:lang w:val="es-AR"/>
        </w:rPr>
        <w:t>Analizar qué métricas se pueden utilizar para medir la calidad del desarrollo.</w:t>
      </w:r>
    </w:p>
    <w:p w:rsidR="00B6098D" w:rsidRDefault="00B6098D" w:rsidP="00B6098D">
      <w:pPr>
        <w:pStyle w:val="Encabezado"/>
        <w:numPr>
          <w:ilvl w:val="0"/>
          <w:numId w:val="8"/>
        </w:numPr>
        <w:tabs>
          <w:tab w:val="clear" w:pos="4419"/>
          <w:tab w:val="clear" w:pos="8838"/>
        </w:tabs>
        <w:spacing w:after="0" w:line="240" w:lineRule="auto"/>
        <w:rPr>
          <w:lang w:val="es-AR"/>
        </w:rPr>
      </w:pPr>
      <w:r>
        <w:rPr>
          <w:lang w:val="es-AR"/>
        </w:rPr>
        <w:t>Comenzar con la construcción de un plan de proyecto que contenga apartados para cada uno de los siguientes temas:</w:t>
      </w:r>
    </w:p>
    <w:p w:rsidR="00B6098D" w:rsidRDefault="00B6098D" w:rsidP="00B6098D">
      <w:pPr>
        <w:pStyle w:val="Encabezado"/>
        <w:numPr>
          <w:ilvl w:val="1"/>
          <w:numId w:val="8"/>
        </w:numPr>
        <w:tabs>
          <w:tab w:val="clear" w:pos="4419"/>
          <w:tab w:val="clear" w:pos="8838"/>
        </w:tabs>
        <w:spacing w:after="0" w:line="240" w:lineRule="auto"/>
        <w:rPr>
          <w:lang w:val="es-AR"/>
        </w:rPr>
      </w:pPr>
      <w:r>
        <w:rPr>
          <w:lang w:val="es-AR"/>
        </w:rPr>
        <w:t>Configuración y versionado.</w:t>
      </w:r>
    </w:p>
    <w:p w:rsidR="00B6098D" w:rsidRDefault="00B6098D" w:rsidP="00B6098D">
      <w:pPr>
        <w:pStyle w:val="Encabezado"/>
        <w:numPr>
          <w:ilvl w:val="1"/>
          <w:numId w:val="8"/>
        </w:numPr>
        <w:tabs>
          <w:tab w:val="clear" w:pos="4419"/>
          <w:tab w:val="clear" w:pos="8838"/>
        </w:tabs>
        <w:spacing w:after="0" w:line="240" w:lineRule="auto"/>
        <w:rPr>
          <w:lang w:val="es-AR"/>
        </w:rPr>
      </w:pPr>
      <w:r>
        <w:rPr>
          <w:lang w:val="es-AR"/>
        </w:rPr>
        <w:t>Arquitectura y diseño técnico.</w:t>
      </w:r>
    </w:p>
    <w:p w:rsidR="00B6098D" w:rsidRDefault="00B6098D" w:rsidP="00B6098D">
      <w:pPr>
        <w:pStyle w:val="Encabezado"/>
        <w:numPr>
          <w:ilvl w:val="1"/>
          <w:numId w:val="8"/>
        </w:numPr>
        <w:tabs>
          <w:tab w:val="clear" w:pos="4419"/>
          <w:tab w:val="clear" w:pos="8838"/>
        </w:tabs>
        <w:spacing w:after="0" w:line="240" w:lineRule="auto"/>
        <w:rPr>
          <w:lang w:val="es-AR"/>
        </w:rPr>
      </w:pPr>
      <w:r>
        <w:rPr>
          <w:lang w:val="es-AR"/>
        </w:rPr>
        <w:t>Seguimiento y control</w:t>
      </w:r>
    </w:p>
    <w:p w:rsidR="00B6098D" w:rsidRDefault="00B6098D" w:rsidP="00B6098D">
      <w:pPr>
        <w:pStyle w:val="Encabezado"/>
        <w:numPr>
          <w:ilvl w:val="2"/>
          <w:numId w:val="8"/>
        </w:numPr>
        <w:tabs>
          <w:tab w:val="clear" w:pos="4419"/>
          <w:tab w:val="clear" w:pos="8838"/>
        </w:tabs>
        <w:spacing w:after="0" w:line="240" w:lineRule="auto"/>
        <w:rPr>
          <w:lang w:val="es-AR"/>
        </w:rPr>
      </w:pPr>
      <w:r>
        <w:rPr>
          <w:lang w:val="es-AR"/>
        </w:rPr>
        <w:t>Indicadores y métricas.</w:t>
      </w:r>
    </w:p>
    <w:p w:rsidR="00B6098D" w:rsidRDefault="00B6098D" w:rsidP="00B6098D">
      <w:pPr>
        <w:pStyle w:val="Encabezado"/>
        <w:numPr>
          <w:ilvl w:val="2"/>
          <w:numId w:val="8"/>
        </w:numPr>
        <w:tabs>
          <w:tab w:val="clear" w:pos="4419"/>
          <w:tab w:val="clear" w:pos="8838"/>
        </w:tabs>
        <w:spacing w:after="0" w:line="240" w:lineRule="auto"/>
        <w:rPr>
          <w:lang w:val="es-AR"/>
        </w:rPr>
      </w:pPr>
      <w:r>
        <w:rPr>
          <w:lang w:val="es-AR"/>
        </w:rPr>
        <w:t>Gestión de riesgos.</w:t>
      </w:r>
    </w:p>
    <w:p w:rsidR="00B6098D" w:rsidRDefault="00B6098D" w:rsidP="00B6098D">
      <w:pPr>
        <w:pStyle w:val="Encabezado"/>
        <w:numPr>
          <w:ilvl w:val="1"/>
          <w:numId w:val="8"/>
        </w:numPr>
        <w:tabs>
          <w:tab w:val="clear" w:pos="4419"/>
          <w:tab w:val="clear" w:pos="8838"/>
        </w:tabs>
        <w:spacing w:after="0" w:line="240" w:lineRule="auto"/>
        <w:rPr>
          <w:lang w:val="es-AR"/>
        </w:rPr>
      </w:pPr>
      <w:r>
        <w:rPr>
          <w:lang w:val="es-AR"/>
        </w:rPr>
        <w:t>Trazabilidad.</w:t>
      </w:r>
    </w:p>
    <w:p w:rsidR="00B6098D" w:rsidRPr="007F4EA0" w:rsidRDefault="00B6098D" w:rsidP="00B6098D">
      <w:pPr>
        <w:pStyle w:val="Encabezado"/>
        <w:numPr>
          <w:ilvl w:val="1"/>
          <w:numId w:val="8"/>
        </w:numPr>
        <w:tabs>
          <w:tab w:val="clear" w:pos="4419"/>
          <w:tab w:val="clear" w:pos="8838"/>
        </w:tabs>
        <w:spacing w:after="0" w:line="240" w:lineRule="auto"/>
        <w:rPr>
          <w:lang w:val="es-AR"/>
        </w:rPr>
      </w:pPr>
      <w:r>
        <w:rPr>
          <w:lang w:val="es-AR"/>
        </w:rPr>
        <w:t>Cierre y lecciones aprendidas.</w:t>
      </w:r>
    </w:p>
    <w:p w:rsidR="00B6098D" w:rsidRDefault="00B6098D" w:rsidP="00B6098D">
      <w:pPr>
        <w:pStyle w:val="Encabezado"/>
        <w:numPr>
          <w:ilvl w:val="0"/>
          <w:numId w:val="8"/>
        </w:numPr>
        <w:tabs>
          <w:tab w:val="clear" w:pos="4419"/>
          <w:tab w:val="clear" w:pos="8838"/>
        </w:tabs>
        <w:spacing w:after="0" w:line="240" w:lineRule="auto"/>
        <w:rPr>
          <w:lang w:val="es-AR"/>
        </w:rPr>
      </w:pPr>
      <w:r>
        <w:rPr>
          <w:lang w:val="es-AR"/>
        </w:rPr>
        <w:t>Crear el diseño de todas las pantallas para que el cliente las valide.</w:t>
      </w:r>
    </w:p>
    <w:p w:rsidR="00B6098D" w:rsidRDefault="00B6098D" w:rsidP="00B6098D">
      <w:pPr>
        <w:pStyle w:val="Encabezado"/>
        <w:numPr>
          <w:ilvl w:val="0"/>
          <w:numId w:val="8"/>
        </w:numPr>
        <w:tabs>
          <w:tab w:val="clear" w:pos="4419"/>
          <w:tab w:val="clear" w:pos="8838"/>
        </w:tabs>
        <w:spacing w:after="0" w:line="240" w:lineRule="auto"/>
        <w:rPr>
          <w:lang w:val="es-AR"/>
        </w:rPr>
      </w:pPr>
      <w:r>
        <w:rPr>
          <w:lang w:val="es-AR"/>
        </w:rPr>
        <w:t>Implementar el alta de campañas.</w:t>
      </w:r>
    </w:p>
    <w:p w:rsidR="00AE6F14" w:rsidRPr="00E769B7" w:rsidRDefault="00B6098D" w:rsidP="00B6098D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Diseñar test unitarios y pruebas de aceptación sobre la funcionalidad implementada.</w:t>
      </w:r>
    </w:p>
    <w:p w:rsidR="00B01B95" w:rsidRDefault="00B01B95" w:rsidP="00CB22AA">
      <w:pPr>
        <w:spacing w:after="0" w:line="240" w:lineRule="auto"/>
        <w:rPr>
          <w:sz w:val="20"/>
          <w:lang w:val="es-AR"/>
        </w:rPr>
      </w:pPr>
    </w:p>
    <w:p w:rsidR="00B6098D" w:rsidRPr="00E769B7" w:rsidRDefault="00B6098D" w:rsidP="00CB22AA">
      <w:pPr>
        <w:spacing w:after="0" w:line="240" w:lineRule="auto"/>
        <w:rPr>
          <w:sz w:val="20"/>
          <w:lang w:val="es-AR"/>
        </w:rPr>
      </w:pPr>
    </w:p>
    <w:p w:rsidR="00B01B95" w:rsidRPr="00E769B7" w:rsidRDefault="00B01B95" w:rsidP="00502360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lastRenderedPageBreak/>
        <w:t>Compromisos</w:t>
      </w:r>
    </w:p>
    <w:p w:rsidR="00B6098D" w:rsidRDefault="00B6098D" w:rsidP="00B6098D">
      <w:pPr>
        <w:pStyle w:val="ListParagraph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Crear el documento Plan de proyecto.</w:t>
      </w:r>
    </w:p>
    <w:p w:rsidR="00B6098D" w:rsidRPr="007F4EA0" w:rsidRDefault="00B6098D" w:rsidP="00B6098D">
      <w:pPr>
        <w:pStyle w:val="ListParagraph"/>
        <w:numPr>
          <w:ilvl w:val="1"/>
          <w:numId w:val="8"/>
        </w:numPr>
        <w:spacing w:after="0" w:line="240" w:lineRule="auto"/>
        <w:rPr>
          <w:lang w:val="es-AR"/>
        </w:rPr>
      </w:pPr>
      <w:r w:rsidRPr="007F4EA0">
        <w:rPr>
          <w:lang w:val="es-AR"/>
        </w:rPr>
        <w:t>Responsable: Equipo de Trabajo.</w:t>
      </w:r>
    </w:p>
    <w:p w:rsidR="00B6098D" w:rsidRDefault="00B6098D" w:rsidP="00B6098D">
      <w:pPr>
        <w:pStyle w:val="ListParagraph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Realizar el diseño de </w:t>
      </w:r>
      <w:r w:rsidRPr="007F4EA0">
        <w:rPr>
          <w:lang w:val="es-AR"/>
        </w:rPr>
        <w:t>tod</w:t>
      </w:r>
      <w:r>
        <w:rPr>
          <w:lang w:val="es-AR"/>
        </w:rPr>
        <w:t>as</w:t>
      </w:r>
      <w:r w:rsidRPr="007F4EA0">
        <w:rPr>
          <w:lang w:val="es-AR"/>
        </w:rPr>
        <w:t xml:space="preserve"> </w:t>
      </w:r>
      <w:r>
        <w:rPr>
          <w:lang w:val="es-AR"/>
        </w:rPr>
        <w:t>las pantallas del sistema.</w:t>
      </w:r>
    </w:p>
    <w:p w:rsidR="00B6098D" w:rsidRDefault="00B6098D" w:rsidP="00B6098D">
      <w:pPr>
        <w:pStyle w:val="ListParagraph"/>
        <w:numPr>
          <w:ilvl w:val="1"/>
          <w:numId w:val="8"/>
        </w:numPr>
        <w:spacing w:after="0" w:line="240" w:lineRule="auto"/>
        <w:rPr>
          <w:lang w:val="es-AR"/>
        </w:rPr>
      </w:pPr>
      <w:r w:rsidRPr="007F4EA0">
        <w:rPr>
          <w:lang w:val="es-AR"/>
        </w:rPr>
        <w:t>Responsable: Equipo de Trabajo.</w:t>
      </w:r>
    </w:p>
    <w:p w:rsidR="00B6098D" w:rsidRPr="007F4EA0" w:rsidRDefault="00B6098D" w:rsidP="00B6098D">
      <w:pPr>
        <w:pStyle w:val="ListParagraph"/>
        <w:numPr>
          <w:ilvl w:val="1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Validación: Alejandro Molinari.</w:t>
      </w:r>
    </w:p>
    <w:p w:rsidR="00B6098D" w:rsidRDefault="00B6098D" w:rsidP="00B6098D">
      <w:pPr>
        <w:pStyle w:val="ListParagraph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Implementar el alta de campañas.</w:t>
      </w:r>
    </w:p>
    <w:p w:rsidR="00B6098D" w:rsidRDefault="00B6098D" w:rsidP="00B6098D">
      <w:pPr>
        <w:pStyle w:val="ListParagraph"/>
        <w:numPr>
          <w:ilvl w:val="1"/>
          <w:numId w:val="8"/>
        </w:numPr>
        <w:spacing w:after="0" w:line="240" w:lineRule="auto"/>
        <w:rPr>
          <w:lang w:val="es-AR"/>
        </w:rPr>
      </w:pPr>
      <w:r w:rsidRPr="007F4EA0">
        <w:rPr>
          <w:lang w:val="es-AR"/>
        </w:rPr>
        <w:t>Responsable: Equipo de Trabajo.</w:t>
      </w:r>
    </w:p>
    <w:p w:rsidR="00B6098D" w:rsidRDefault="00B6098D" w:rsidP="00B6098D">
      <w:pPr>
        <w:pStyle w:val="ListParagraph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Diseñar las pruebas de aceptación (UAT).</w:t>
      </w:r>
    </w:p>
    <w:p w:rsidR="00B6098D" w:rsidRDefault="00B6098D" w:rsidP="00B6098D">
      <w:pPr>
        <w:pStyle w:val="ListParagraph"/>
        <w:numPr>
          <w:ilvl w:val="1"/>
          <w:numId w:val="8"/>
        </w:numPr>
        <w:spacing w:after="0" w:line="240" w:lineRule="auto"/>
        <w:rPr>
          <w:lang w:val="es-AR"/>
        </w:rPr>
      </w:pPr>
      <w:r w:rsidRPr="007F4EA0">
        <w:rPr>
          <w:lang w:val="es-AR"/>
        </w:rPr>
        <w:t>Responsable: Equipo de Trabajo.</w:t>
      </w:r>
    </w:p>
    <w:p w:rsidR="00B6098D" w:rsidRPr="007F4EA0" w:rsidRDefault="00B6098D" w:rsidP="00B6098D">
      <w:pPr>
        <w:pStyle w:val="ListParagraph"/>
        <w:numPr>
          <w:ilvl w:val="1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Validación: Alejandro Molinari.</w:t>
      </w:r>
    </w:p>
    <w:p w:rsidR="005268D5" w:rsidRDefault="005268D5" w:rsidP="00CB22AA">
      <w:pPr>
        <w:spacing w:after="0" w:line="240" w:lineRule="auto"/>
        <w:rPr>
          <w:sz w:val="20"/>
          <w:lang w:val="es-AR"/>
        </w:rPr>
      </w:pPr>
    </w:p>
    <w:p w:rsidR="005268D5" w:rsidRDefault="005268D5" w:rsidP="00502360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Notas</w:t>
      </w:r>
    </w:p>
    <w:p w:rsidR="005268D5" w:rsidRPr="00AE6F14" w:rsidRDefault="00AE6F14" w:rsidP="00AE6F14">
      <w:pPr>
        <w:spacing w:after="0" w:line="240" w:lineRule="auto"/>
        <w:rPr>
          <w:lang w:val="es-AR"/>
        </w:rPr>
      </w:pPr>
      <w:r w:rsidRPr="00AE6F14">
        <w:rPr>
          <w:lang w:val="es-AR"/>
        </w:rPr>
        <w:t>N / A</w:t>
      </w:r>
    </w:p>
    <w:p w:rsidR="001E493B" w:rsidRDefault="001E493B" w:rsidP="00AA232D">
      <w:pPr>
        <w:spacing w:after="0" w:line="240" w:lineRule="auto"/>
        <w:rPr>
          <w:lang w:val="es-AR"/>
        </w:rPr>
      </w:pPr>
    </w:p>
    <w:p w:rsidR="00F57CA9" w:rsidRDefault="00F57CA9" w:rsidP="00AA232D">
      <w:pPr>
        <w:spacing w:after="0" w:line="240" w:lineRule="auto"/>
        <w:rPr>
          <w:lang w:val="es-AR"/>
        </w:rPr>
      </w:pPr>
    </w:p>
    <w:p w:rsidR="00E32D18" w:rsidRDefault="00E32D18" w:rsidP="00AA232D">
      <w:pPr>
        <w:spacing w:after="0" w:line="240" w:lineRule="auto"/>
        <w:rPr>
          <w:lang w:val="es-AR"/>
        </w:rPr>
      </w:pPr>
    </w:p>
    <w:p w:rsidR="00F57CA9" w:rsidRDefault="00F57CA9" w:rsidP="00AA232D">
      <w:pPr>
        <w:spacing w:after="0" w:line="240" w:lineRule="auto"/>
        <w:rPr>
          <w:lang w:val="es-AR"/>
        </w:rPr>
      </w:pPr>
    </w:p>
    <w:p w:rsidR="00E04609" w:rsidRDefault="00E04609" w:rsidP="00AA232D">
      <w:pPr>
        <w:spacing w:after="0" w:line="240" w:lineRule="auto"/>
        <w:rPr>
          <w:lang w:val="es-AR"/>
        </w:rPr>
      </w:pPr>
      <w:bookmarkStart w:id="0" w:name="_GoBack"/>
      <w:bookmarkEnd w:id="0"/>
    </w:p>
    <w:p w:rsidR="00E04609" w:rsidRDefault="00E04609" w:rsidP="00AA232D">
      <w:pPr>
        <w:spacing w:after="0" w:line="240" w:lineRule="auto"/>
        <w:rPr>
          <w:lang w:val="es-AR"/>
        </w:rPr>
      </w:pPr>
    </w:p>
    <w:p w:rsidR="00E04609" w:rsidRDefault="00E04609" w:rsidP="00AA232D">
      <w:pPr>
        <w:spacing w:after="0" w:line="240" w:lineRule="auto"/>
        <w:rPr>
          <w:lang w:val="es-AR"/>
        </w:rPr>
      </w:pPr>
    </w:p>
    <w:p w:rsidR="00E04609" w:rsidRDefault="00E04609" w:rsidP="00AA232D">
      <w:pPr>
        <w:spacing w:after="0" w:line="240" w:lineRule="auto"/>
        <w:rPr>
          <w:lang w:val="es-AR"/>
        </w:rPr>
      </w:pPr>
    </w:p>
    <w:p w:rsidR="00E04609" w:rsidRDefault="00E04609" w:rsidP="00AA232D">
      <w:pPr>
        <w:spacing w:after="0" w:line="240" w:lineRule="auto"/>
        <w:rPr>
          <w:lang w:val="es-AR"/>
        </w:rPr>
      </w:pPr>
    </w:p>
    <w:p w:rsidR="00841EDC" w:rsidRDefault="008820AE" w:rsidP="00AA232D">
      <w:pPr>
        <w:spacing w:after="0" w:line="240" w:lineRule="auto"/>
        <w:rPr>
          <w:lang w:val="es-AR"/>
        </w:rPr>
      </w:pPr>
      <w:r w:rsidRPr="008820AE">
        <w:rPr>
          <w:i/>
          <w:noProof/>
          <w:lang w:val="es-AR" w:eastAsia="es-A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43.25pt;margin-top:9.9pt;width:202.85pt;height:0;z-index:251663360" o:connectortype="straight"/>
        </w:pict>
      </w:r>
    </w:p>
    <w:p w:rsidR="00F57CA9" w:rsidRPr="00064B03" w:rsidRDefault="00F57CA9" w:rsidP="00F57CA9">
      <w:pPr>
        <w:spacing w:after="0" w:line="240" w:lineRule="auto"/>
        <w:jc w:val="right"/>
        <w:rPr>
          <w:lang w:val="es-AR"/>
        </w:rPr>
      </w:pPr>
      <w:r w:rsidRPr="00064B03">
        <w:rPr>
          <w:lang w:val="es-AR"/>
        </w:rPr>
        <w:t>Alejandro Molinari</w:t>
      </w:r>
    </w:p>
    <w:p w:rsidR="00F57CA9" w:rsidRPr="00064B03" w:rsidRDefault="002550AA" w:rsidP="00F57CA9">
      <w:pPr>
        <w:spacing w:after="0" w:line="240" w:lineRule="auto"/>
        <w:jc w:val="right"/>
        <w:rPr>
          <w:sz w:val="19"/>
          <w:szCs w:val="19"/>
          <w:lang w:val="es-AR"/>
        </w:rPr>
      </w:pPr>
      <w:r w:rsidRPr="00064B03">
        <w:rPr>
          <w:sz w:val="19"/>
          <w:szCs w:val="19"/>
          <w:lang w:val="es-AR"/>
        </w:rPr>
        <w:t xml:space="preserve">Cliente | </w:t>
      </w:r>
      <w:r w:rsidR="00F57CA9" w:rsidRPr="00064B03">
        <w:rPr>
          <w:sz w:val="19"/>
          <w:szCs w:val="19"/>
          <w:lang w:val="es-AR"/>
        </w:rPr>
        <w:t>Product Owner</w:t>
      </w:r>
    </w:p>
    <w:sectPr w:rsidR="00F57CA9" w:rsidRPr="00064B03" w:rsidSect="000078F0">
      <w:headerReference w:type="default" r:id="rId13"/>
      <w:footerReference w:type="default" r:id="rId14"/>
      <w:type w:val="continuous"/>
      <w:pgSz w:w="11907" w:h="16839" w:code="9"/>
      <w:pgMar w:top="1531" w:right="1701" w:bottom="1531" w:left="1701" w:header="794" w:footer="68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EF8" w:rsidRDefault="003F4EF8">
      <w:r>
        <w:separator/>
      </w:r>
    </w:p>
  </w:endnote>
  <w:endnote w:type="continuationSeparator" w:id="1">
    <w:p w:rsidR="003F4EF8" w:rsidRDefault="003F4E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03B" w:rsidRDefault="0006503B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06503B" w:rsidRPr="002972BB" w:rsidRDefault="0006503B" w:rsidP="00222606">
    <w:pPr>
      <w:pStyle w:val="Piedepgina"/>
      <w:spacing w:after="0" w:line="240" w:lineRule="auto"/>
      <w:jc w:val="right"/>
      <w:rPr>
        <w:b/>
        <w:caps/>
        <w:sz w:val="20"/>
      </w:rPr>
    </w:pPr>
    <w:sdt>
      <w:sdtPr>
        <w:rPr>
          <w:sz w:val="20"/>
        </w:rPr>
        <w:id w:val="73222517"/>
        <w:docPartObj>
          <w:docPartGallery w:val="Page Numbers (Bottom of Page)"/>
          <w:docPartUnique/>
        </w:docPartObj>
      </w:sdtPr>
      <w:sdtContent>
        <w:r w:rsidRPr="002972BB">
          <w:rPr>
            <w:sz w:val="20"/>
            <w:lang w:val="es-AR"/>
          </w:rPr>
          <w:t xml:space="preserve">Página </w:t>
        </w:r>
        <w:r w:rsidRPr="002972BB">
          <w:rPr>
            <w:sz w:val="20"/>
            <w:lang w:val="es-AR"/>
          </w:rPr>
          <w:fldChar w:fldCharType="begin"/>
        </w:r>
        <w:r w:rsidRPr="002972BB">
          <w:rPr>
            <w:sz w:val="20"/>
            <w:lang w:val="es-AR"/>
          </w:rPr>
          <w:instrText xml:space="preserve"> PAGE   \* MERGEFORMAT </w:instrText>
        </w:r>
        <w:r w:rsidRPr="002972BB">
          <w:rPr>
            <w:sz w:val="20"/>
            <w:lang w:val="es-AR"/>
          </w:rPr>
          <w:fldChar w:fldCharType="separate"/>
        </w:r>
        <w:r w:rsidR="00B6098D">
          <w:rPr>
            <w:noProof/>
            <w:sz w:val="20"/>
            <w:lang w:val="es-AR"/>
          </w:rPr>
          <w:t>1</w:t>
        </w:r>
        <w:r w:rsidRPr="002972BB">
          <w:rPr>
            <w:sz w:val="20"/>
            <w:lang w:val="es-AR"/>
          </w:rPr>
          <w:fldChar w:fldCharType="end"/>
        </w:r>
        <w:r w:rsidRPr="002972BB">
          <w:rPr>
            <w:sz w:val="20"/>
          </w:rPr>
          <w:t xml:space="preserve"> </w:t>
        </w:r>
      </w:sdtContent>
    </w:sdt>
  </w:p>
  <w:p w:rsidR="0006503B" w:rsidRDefault="0006503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EF8" w:rsidRDefault="003F4EF8">
      <w:r>
        <w:separator/>
      </w:r>
    </w:p>
  </w:footnote>
  <w:footnote w:type="continuationSeparator" w:id="1">
    <w:p w:rsidR="003F4EF8" w:rsidRDefault="003F4E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03B" w:rsidRPr="001236C5" w:rsidRDefault="0006503B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AR" w:eastAsia="es-AR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AR" w:eastAsia="es-AR" w:bidi="ar-SA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6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lfmanagement_logo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2820" cy="353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lang w:val="es-AR"/>
      </w:rPr>
      <w:t xml:space="preserve">75.47 – </w:t>
    </w:r>
    <w:r w:rsidRPr="001236C5">
      <w:rPr>
        <w:sz w:val="20"/>
        <w:lang w:val="es-AR"/>
      </w:rPr>
      <w:t>Taller de Des</w:t>
    </w:r>
    <w:r>
      <w:rPr>
        <w:sz w:val="20"/>
        <w:lang w:val="es-AR"/>
      </w:rPr>
      <w:t>arrollo de Proyectos II</w:t>
    </w:r>
  </w:p>
  <w:p w:rsidR="0006503B" w:rsidRDefault="0006503B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r>
      <w:rPr>
        <w:sz w:val="20"/>
        <w:lang w:val="es-AR"/>
      </w:rPr>
      <w:t>SelfManagement</w:t>
    </w:r>
  </w:p>
  <w:p w:rsidR="0006503B" w:rsidRDefault="0006503B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06503B" w:rsidRPr="008A35EE" w:rsidRDefault="0006503B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3452"/>
    <w:multiLevelType w:val="hybridMultilevel"/>
    <w:tmpl w:val="2BCA662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263E9C"/>
    <w:multiLevelType w:val="hybridMultilevel"/>
    <w:tmpl w:val="CC02E252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7332E1"/>
    <w:multiLevelType w:val="hybridMultilevel"/>
    <w:tmpl w:val="9ADC6A1E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E4AA13E2">
      <w:start w:val="1"/>
      <w:numFmt w:val="bullet"/>
      <w:lvlText w:val=""/>
      <w:lvlJc w:val="left"/>
      <w:pPr>
        <w:tabs>
          <w:tab w:val="num" w:pos="1437"/>
        </w:tabs>
        <w:ind w:left="1437" w:hanging="357"/>
      </w:pPr>
      <w:rPr>
        <w:rFonts w:ascii="Wingdings" w:hAnsi="Wingdings" w:hint="default"/>
        <w:color w:val="auto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846D12"/>
    <w:multiLevelType w:val="hybridMultilevel"/>
    <w:tmpl w:val="1E9EED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C35833"/>
    <w:multiLevelType w:val="hybridMultilevel"/>
    <w:tmpl w:val="E348F028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78F4065"/>
    <w:multiLevelType w:val="hybridMultilevel"/>
    <w:tmpl w:val="D9622DBE"/>
    <w:lvl w:ilvl="0" w:tplc="64CA3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5120FB"/>
    <w:multiLevelType w:val="hybridMultilevel"/>
    <w:tmpl w:val="6DEA3B6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4C65E5F"/>
    <w:multiLevelType w:val="hybridMultilevel"/>
    <w:tmpl w:val="D67E617A"/>
    <w:lvl w:ilvl="0" w:tplc="A02C4F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815BC2"/>
    <w:multiLevelType w:val="hybridMultilevel"/>
    <w:tmpl w:val="72688E00"/>
    <w:lvl w:ilvl="0" w:tplc="1878243C">
      <w:numFmt w:val="bullet"/>
      <w:lvlText w:val=""/>
      <w:lvlJc w:val="left"/>
      <w:pPr>
        <w:ind w:left="288" w:hanging="360"/>
      </w:pPr>
      <w:rPr>
        <w:rFonts w:ascii="Symbol" w:eastAsiaTheme="minorEastAsia" w:hAnsi="Symbol" w:cstheme="minorBidi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F01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10EF8"/>
    <w:rsid w:val="000078F0"/>
    <w:rsid w:val="00064B03"/>
    <w:rsid w:val="0006503B"/>
    <w:rsid w:val="000A78C6"/>
    <w:rsid w:val="000E4F3D"/>
    <w:rsid w:val="000E5974"/>
    <w:rsid w:val="00112E24"/>
    <w:rsid w:val="00121EE7"/>
    <w:rsid w:val="001446B0"/>
    <w:rsid w:val="00144CEB"/>
    <w:rsid w:val="00181460"/>
    <w:rsid w:val="001B053D"/>
    <w:rsid w:val="001E493B"/>
    <w:rsid w:val="001E77AE"/>
    <w:rsid w:val="001F0084"/>
    <w:rsid w:val="00222606"/>
    <w:rsid w:val="002550AA"/>
    <w:rsid w:val="002972BB"/>
    <w:rsid w:val="002A45AF"/>
    <w:rsid w:val="002B423D"/>
    <w:rsid w:val="002B68E0"/>
    <w:rsid w:val="002C0A2F"/>
    <w:rsid w:val="002E770C"/>
    <w:rsid w:val="00302A48"/>
    <w:rsid w:val="00375966"/>
    <w:rsid w:val="00377656"/>
    <w:rsid w:val="003B3204"/>
    <w:rsid w:val="003C258E"/>
    <w:rsid w:val="003D1FCF"/>
    <w:rsid w:val="003E54F5"/>
    <w:rsid w:val="003F4EF8"/>
    <w:rsid w:val="0043708D"/>
    <w:rsid w:val="00447034"/>
    <w:rsid w:val="00452825"/>
    <w:rsid w:val="004953EE"/>
    <w:rsid w:val="004A0B05"/>
    <w:rsid w:val="004A6F32"/>
    <w:rsid w:val="004C5975"/>
    <w:rsid w:val="004C5FAD"/>
    <w:rsid w:val="004F7813"/>
    <w:rsid w:val="00502360"/>
    <w:rsid w:val="00510EF8"/>
    <w:rsid w:val="00517BCE"/>
    <w:rsid w:val="005268D5"/>
    <w:rsid w:val="0054093E"/>
    <w:rsid w:val="00575A68"/>
    <w:rsid w:val="00583917"/>
    <w:rsid w:val="0058443D"/>
    <w:rsid w:val="00590EA3"/>
    <w:rsid w:val="005B068E"/>
    <w:rsid w:val="005D26A6"/>
    <w:rsid w:val="005E7EBD"/>
    <w:rsid w:val="005F55ED"/>
    <w:rsid w:val="0065323B"/>
    <w:rsid w:val="0069709F"/>
    <w:rsid w:val="006D65B5"/>
    <w:rsid w:val="006D7DA5"/>
    <w:rsid w:val="00705CF2"/>
    <w:rsid w:val="00712593"/>
    <w:rsid w:val="00784567"/>
    <w:rsid w:val="007E448B"/>
    <w:rsid w:val="007E4C49"/>
    <w:rsid w:val="007F4EA0"/>
    <w:rsid w:val="00841EDC"/>
    <w:rsid w:val="0085251B"/>
    <w:rsid w:val="00872A1C"/>
    <w:rsid w:val="008820AE"/>
    <w:rsid w:val="008847D5"/>
    <w:rsid w:val="008849A5"/>
    <w:rsid w:val="008958F4"/>
    <w:rsid w:val="008A35EE"/>
    <w:rsid w:val="008C6A84"/>
    <w:rsid w:val="008E7EC4"/>
    <w:rsid w:val="008F6A57"/>
    <w:rsid w:val="00930B72"/>
    <w:rsid w:val="009604C9"/>
    <w:rsid w:val="00971075"/>
    <w:rsid w:val="00983ADB"/>
    <w:rsid w:val="009A10C7"/>
    <w:rsid w:val="009B002B"/>
    <w:rsid w:val="009B1AC6"/>
    <w:rsid w:val="009B5CD5"/>
    <w:rsid w:val="009E3E53"/>
    <w:rsid w:val="00A02791"/>
    <w:rsid w:val="00A079A5"/>
    <w:rsid w:val="00A20F0F"/>
    <w:rsid w:val="00A25605"/>
    <w:rsid w:val="00AA232D"/>
    <w:rsid w:val="00AA75D0"/>
    <w:rsid w:val="00AC0412"/>
    <w:rsid w:val="00AE6F14"/>
    <w:rsid w:val="00B01B95"/>
    <w:rsid w:val="00B02404"/>
    <w:rsid w:val="00B6098D"/>
    <w:rsid w:val="00B705C4"/>
    <w:rsid w:val="00BB119B"/>
    <w:rsid w:val="00BB11F4"/>
    <w:rsid w:val="00BC15FA"/>
    <w:rsid w:val="00BD515E"/>
    <w:rsid w:val="00BD75AD"/>
    <w:rsid w:val="00C602D5"/>
    <w:rsid w:val="00C86B46"/>
    <w:rsid w:val="00CB22AA"/>
    <w:rsid w:val="00CC49A7"/>
    <w:rsid w:val="00D22E74"/>
    <w:rsid w:val="00D40811"/>
    <w:rsid w:val="00D57442"/>
    <w:rsid w:val="00DA2848"/>
    <w:rsid w:val="00DC0683"/>
    <w:rsid w:val="00E04609"/>
    <w:rsid w:val="00E234B9"/>
    <w:rsid w:val="00E32D18"/>
    <w:rsid w:val="00E359ED"/>
    <w:rsid w:val="00E46B53"/>
    <w:rsid w:val="00E661DA"/>
    <w:rsid w:val="00E769B7"/>
    <w:rsid w:val="00EB6881"/>
    <w:rsid w:val="00EC5C9A"/>
    <w:rsid w:val="00F10C1C"/>
    <w:rsid w:val="00F12B74"/>
    <w:rsid w:val="00F32357"/>
    <w:rsid w:val="00F57CA9"/>
    <w:rsid w:val="00F75F9A"/>
    <w:rsid w:val="00F8019F"/>
    <w:rsid w:val="00F83034"/>
    <w:rsid w:val="00F86621"/>
    <w:rsid w:val="00F97BE1"/>
    <w:rsid w:val="00FC7490"/>
    <w:rsid w:val="00FF7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semiHidden/>
    <w:rsid w:val="00302A48"/>
    <w:pPr>
      <w:tabs>
        <w:tab w:val="left" w:pos="851"/>
        <w:tab w:val="right" w:leader="dot" w:pos="8494"/>
      </w:tabs>
      <w:spacing w:before="120" w:after="120"/>
      <w:ind w:left="426" w:hanging="426"/>
      <w:jc w:val="center"/>
    </w:pPr>
    <w:rPr>
      <w:b/>
      <w:caps/>
      <w:noProof/>
      <w:sz w:val="36"/>
      <w:szCs w:val="36"/>
    </w:rPr>
  </w:style>
  <w:style w:type="paragraph" w:styleId="TDC2">
    <w:name w:val="toc 2"/>
    <w:basedOn w:val="Normal"/>
    <w:next w:val="Normal"/>
    <w:autoRedefine/>
    <w:semiHidden/>
    <w:rsid w:val="00517BCE"/>
    <w:pPr>
      <w:tabs>
        <w:tab w:val="right" w:leader="dot" w:pos="8494"/>
      </w:tabs>
      <w:ind w:left="851" w:hanging="425"/>
      <w:jc w:val="both"/>
    </w:pPr>
    <w:rPr>
      <w:rFonts w:ascii="Arial" w:hAnsi="Arial"/>
      <w:smallCaps/>
      <w:noProof/>
      <w:sz w:val="20"/>
    </w:rPr>
  </w:style>
  <w:style w:type="character" w:styleId="Hipervnculo">
    <w:name w:val="Hyperlink"/>
    <w:basedOn w:val="Fuentedeprrafopredeter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semiHidden/>
    <w:rsid w:val="00517BCE"/>
    <w:pPr>
      <w:ind w:left="480"/>
    </w:p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Theme="majorHAnsi" w:eastAsiaTheme="majorEastAsia" w:hAnsiTheme="majorHAnsi" w:cstheme="majorBidi"/>
      <w:b/>
      <w:bCs/>
      <w:color w:val="6EA0B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6EA0B0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uiPriority w:val="1"/>
    <w:qFormat/>
    <w:rsid w:val="001E77A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6EA0B0" w:themeColor="accent1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6EA0B0" w:themeColor="accent1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CAF0A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CAF0A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  <w:style w:type="paragraph" w:customStyle="1" w:styleId="ListParagraph">
    <w:name w:val="List Paragraph"/>
    <w:basedOn w:val="Normal"/>
    <w:rsid w:val="00B6098D"/>
    <w:pPr>
      <w:ind w:left="720"/>
    </w:pPr>
    <w:rPr>
      <w:rFonts w:ascii="Arial" w:eastAsia="Times New Roman" w:hAnsi="Arial" w:cs="Times New Roman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olinari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riano.converti@gmail.com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stelop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juanperezperr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gevy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theme/theme1.xml><?xml version="1.0" encoding="utf-8"?>
<a:theme xmlns:a="http://schemas.openxmlformats.org/drawingml/2006/main" name="Técnico">
  <a:themeElements>
    <a:clrScheme name="Técnico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écnico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écnico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C6B2C-C776-42C3-9E54-CD915D819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Reuniones.dot</Template>
  <TotalTime>202</TotalTime>
  <Pages>2</Pages>
  <Words>362</Words>
  <Characters>1995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Minuta de Reunion</vt:lpstr>
      <vt:lpstr>Template Minuta de Reunion 000 Fábrica de SW</vt:lpstr>
    </vt:vector>
  </TitlesOfParts>
  <Company>PUC</Company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creator>Mariano  Converti</dc:creator>
  <cp:lastModifiedBy>Juan</cp:lastModifiedBy>
  <cp:revision>47</cp:revision>
  <cp:lastPrinted>2010-09-13T03:32:00Z</cp:lastPrinted>
  <dcterms:created xsi:type="dcterms:W3CDTF">2010-03-30T11:49:00Z</dcterms:created>
  <dcterms:modified xsi:type="dcterms:W3CDTF">2010-09-16T17:50:00Z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